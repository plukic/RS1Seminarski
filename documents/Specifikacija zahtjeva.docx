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E0372" w14:textId="77777777" w:rsidR="0058521F" w:rsidRPr="00E34479" w:rsidRDefault="0058521F" w:rsidP="0058521F">
      <w:pPr>
        <w:pStyle w:val="Title"/>
        <w:jc w:val="right"/>
      </w:pPr>
      <w:r w:rsidRPr="00E34479">
        <w:t>&lt;</w:t>
      </w:r>
      <w:r w:rsidR="00353D10">
        <w:t>Građevinski dnevnik - Baufant</w:t>
      </w:r>
      <w:r w:rsidR="00353D10" w:rsidRPr="00E34479">
        <w:t xml:space="preserve"> </w:t>
      </w:r>
      <w:r w:rsidRPr="00E34479">
        <w:t xml:space="preserve">&gt; </w:t>
      </w:r>
    </w:p>
    <w:p w14:paraId="0176D913" w14:textId="77777777" w:rsidR="0058521F" w:rsidRPr="00E34479" w:rsidRDefault="0058521F" w:rsidP="0058521F"/>
    <w:p w14:paraId="47726B45" w14:textId="77777777" w:rsidR="0058521F" w:rsidRPr="00E34479" w:rsidRDefault="0058521F" w:rsidP="0058521F">
      <w:pPr>
        <w:pStyle w:val="Title"/>
        <w:jc w:val="right"/>
      </w:pPr>
      <w:r w:rsidRPr="00E34479">
        <w:t xml:space="preserve">Specifikacija softverskih zahtjeva </w:t>
      </w:r>
    </w:p>
    <w:p w14:paraId="0B8A06D8" w14:textId="77777777" w:rsidR="0058521F" w:rsidRPr="00E34479" w:rsidRDefault="0058521F" w:rsidP="0058521F">
      <w:pPr>
        <w:pStyle w:val="Title"/>
        <w:jc w:val="right"/>
      </w:pPr>
    </w:p>
    <w:p w14:paraId="49354411" w14:textId="77777777" w:rsidR="0058521F" w:rsidRPr="00E34479" w:rsidRDefault="0058521F" w:rsidP="0058521F"/>
    <w:p w14:paraId="1B81117A" w14:textId="77777777" w:rsidR="0058521F" w:rsidRPr="00E34479" w:rsidRDefault="0058521F" w:rsidP="0058521F"/>
    <w:p w14:paraId="41882BDE" w14:textId="77777777" w:rsidR="0058521F" w:rsidRPr="00ED72E6" w:rsidRDefault="0058521F" w:rsidP="0058521F">
      <w:pPr>
        <w:pStyle w:val="Title"/>
        <w:rPr>
          <w:sz w:val="32"/>
        </w:rPr>
      </w:pPr>
    </w:p>
    <w:p w14:paraId="2007C67B" w14:textId="77777777" w:rsidR="0058521F" w:rsidRPr="00E36CD3" w:rsidRDefault="0058521F" w:rsidP="0058521F">
      <w:pPr>
        <w:jc w:val="right"/>
        <w:rPr>
          <w:sz w:val="24"/>
        </w:rPr>
      </w:pPr>
      <w:r w:rsidRPr="00E36CD3">
        <w:rPr>
          <w:sz w:val="24"/>
        </w:rPr>
        <w:t>Studenti:</w:t>
      </w:r>
    </w:p>
    <w:p w14:paraId="65562690" w14:textId="77777777" w:rsidR="0058521F" w:rsidRDefault="00D105A5" w:rsidP="0058521F">
      <w:pPr>
        <w:jc w:val="right"/>
        <w:rPr>
          <w:sz w:val="24"/>
        </w:rPr>
      </w:pPr>
      <w:r>
        <w:rPr>
          <w:sz w:val="24"/>
        </w:rPr>
        <w:t>Kenan Selimović, IB150135</w:t>
      </w:r>
    </w:p>
    <w:p w14:paraId="35123FE6" w14:textId="77777777" w:rsidR="00D105A5" w:rsidRPr="00E36CD3" w:rsidRDefault="00D105A5" w:rsidP="0058521F">
      <w:pPr>
        <w:jc w:val="right"/>
        <w:rPr>
          <w:sz w:val="24"/>
        </w:rPr>
      </w:pPr>
      <w:r>
        <w:rPr>
          <w:sz w:val="24"/>
        </w:rPr>
        <w:t>Petar Lukić, IB150070</w:t>
      </w:r>
    </w:p>
    <w:p w14:paraId="182A2F60" w14:textId="77777777" w:rsidR="0058521F" w:rsidRPr="00E36CD3" w:rsidRDefault="0058521F" w:rsidP="0058521F">
      <w:pPr>
        <w:jc w:val="right"/>
        <w:rPr>
          <w:sz w:val="24"/>
        </w:rPr>
      </w:pPr>
    </w:p>
    <w:p w14:paraId="25684108" w14:textId="77777777" w:rsidR="0058521F" w:rsidRPr="00E36CD3" w:rsidRDefault="0058521F" w:rsidP="0058521F">
      <w:pPr>
        <w:pStyle w:val="BodyText"/>
        <w:rPr>
          <w:sz w:val="24"/>
        </w:rPr>
      </w:pPr>
    </w:p>
    <w:p w14:paraId="2B938A80" w14:textId="77777777" w:rsidR="0058521F" w:rsidRPr="00E36CD3" w:rsidRDefault="0058521F" w:rsidP="0058521F">
      <w:pPr>
        <w:pStyle w:val="BodyText"/>
        <w:rPr>
          <w:sz w:val="24"/>
        </w:rPr>
      </w:pPr>
    </w:p>
    <w:p w14:paraId="56352BFD" w14:textId="77777777"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 xml:space="preserve">Mostar, </w:t>
      </w:r>
      <w:r w:rsidR="00D105A5">
        <w:rPr>
          <w:sz w:val="24"/>
        </w:rPr>
        <w:t>04</w:t>
      </w:r>
      <w:r w:rsidRPr="00E36CD3">
        <w:rPr>
          <w:sz w:val="24"/>
        </w:rPr>
        <w:t>.</w:t>
      </w:r>
      <w:r w:rsidR="00D105A5">
        <w:rPr>
          <w:sz w:val="24"/>
        </w:rPr>
        <w:t>11</w:t>
      </w:r>
      <w:r w:rsidRPr="00E36CD3">
        <w:rPr>
          <w:sz w:val="24"/>
        </w:rPr>
        <w:t>.</w:t>
      </w:r>
      <w:r w:rsidR="00D105A5">
        <w:rPr>
          <w:sz w:val="24"/>
        </w:rPr>
        <w:t>2017</w:t>
      </w:r>
    </w:p>
    <w:p w14:paraId="50E55A6E" w14:textId="77777777" w:rsidR="0058521F" w:rsidRDefault="0058521F" w:rsidP="0058521F">
      <w:pPr>
        <w:pStyle w:val="Title"/>
      </w:pPr>
      <w:r w:rsidRPr="00F63F78">
        <w:lastRenderedPageBreak/>
        <w:t xml:space="preserve">Historija </w:t>
      </w:r>
      <w:r>
        <w:t>izmjena</w:t>
      </w:r>
    </w:p>
    <w:p w14:paraId="09CB1FC8" w14:textId="77777777"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3053"/>
        <w:gridCol w:w="2580"/>
        <w:gridCol w:w="1538"/>
      </w:tblGrid>
      <w:tr w:rsidR="00A768E3" w:rsidRPr="005A30FF" w14:paraId="5A6E8CB1" w14:textId="77777777" w:rsidTr="00A768E3">
        <w:tc>
          <w:tcPr>
            <w:tcW w:w="630" w:type="pct"/>
          </w:tcPr>
          <w:p w14:paraId="508EEBC2" w14:textId="77777777" w:rsidR="00A768E3" w:rsidRPr="005A30FF" w:rsidRDefault="00A768E3" w:rsidP="0058521F">
            <w:pPr>
              <w:pStyle w:val="Tabletext"/>
              <w:spacing w:before="0" w:after="0"/>
              <w:jc w:val="center"/>
              <w:rPr>
                <w:b/>
              </w:rPr>
            </w:pPr>
            <w:r w:rsidRPr="005A30FF">
              <w:rPr>
                <w:b/>
              </w:rPr>
              <w:t>Datum</w:t>
            </w:r>
          </w:p>
        </w:tc>
        <w:tc>
          <w:tcPr>
            <w:tcW w:w="428" w:type="pct"/>
          </w:tcPr>
          <w:p w14:paraId="15F762D9" w14:textId="77777777" w:rsidR="00A768E3" w:rsidRPr="005A30FF" w:rsidRDefault="00A768E3" w:rsidP="0058521F">
            <w:pPr>
              <w:pStyle w:val="Tabletext"/>
              <w:spacing w:before="0" w:after="0"/>
              <w:jc w:val="center"/>
              <w:rPr>
                <w:b/>
              </w:rPr>
            </w:pPr>
            <w:r w:rsidRPr="005A30FF">
              <w:rPr>
                <w:b/>
              </w:rPr>
              <w:t>Verzija</w:t>
            </w:r>
          </w:p>
        </w:tc>
        <w:tc>
          <w:tcPr>
            <w:tcW w:w="1660" w:type="pct"/>
          </w:tcPr>
          <w:p w14:paraId="4E97CB7D" w14:textId="77777777" w:rsidR="00A768E3" w:rsidRPr="005A30FF" w:rsidRDefault="00A768E3" w:rsidP="0058521F">
            <w:pPr>
              <w:pStyle w:val="Tabletext"/>
              <w:spacing w:before="0" w:after="0"/>
              <w:jc w:val="center"/>
              <w:rPr>
                <w:b/>
              </w:rPr>
            </w:pPr>
            <w:r>
              <w:rPr>
                <w:b/>
              </w:rPr>
              <w:t>Status</w:t>
            </w:r>
          </w:p>
        </w:tc>
        <w:tc>
          <w:tcPr>
            <w:tcW w:w="1413" w:type="pct"/>
          </w:tcPr>
          <w:p w14:paraId="30665E24" w14:textId="77777777" w:rsidR="00A768E3" w:rsidRPr="005A30FF" w:rsidRDefault="00A768E3" w:rsidP="00A768E3">
            <w:pPr>
              <w:pStyle w:val="Tabletext"/>
              <w:spacing w:before="0" w:after="0"/>
              <w:jc w:val="center"/>
              <w:rPr>
                <w:b/>
              </w:rPr>
            </w:pPr>
            <w:r>
              <w:rPr>
                <w:b/>
              </w:rPr>
              <w:t>Detalji izmjene</w:t>
            </w:r>
          </w:p>
        </w:tc>
        <w:tc>
          <w:tcPr>
            <w:tcW w:w="870" w:type="pct"/>
          </w:tcPr>
          <w:p w14:paraId="62365BD9" w14:textId="77777777" w:rsidR="00A768E3" w:rsidRPr="005A30FF" w:rsidRDefault="00A768E3" w:rsidP="0058521F">
            <w:pPr>
              <w:pStyle w:val="Tabletext"/>
              <w:spacing w:before="0" w:after="0"/>
              <w:jc w:val="center"/>
              <w:rPr>
                <w:b/>
              </w:rPr>
            </w:pPr>
            <w:r w:rsidRPr="005A30FF">
              <w:rPr>
                <w:b/>
              </w:rPr>
              <w:t>Autor</w:t>
            </w:r>
          </w:p>
        </w:tc>
      </w:tr>
      <w:tr w:rsidR="00A768E3" w:rsidRPr="005A30FF" w14:paraId="4FA23DFD" w14:textId="77777777" w:rsidTr="00A768E3">
        <w:tc>
          <w:tcPr>
            <w:tcW w:w="630" w:type="pct"/>
          </w:tcPr>
          <w:p w14:paraId="5E183B9D" w14:textId="77777777" w:rsidR="00A768E3" w:rsidRPr="005A30FF" w:rsidRDefault="00A768E3" w:rsidP="0058521F">
            <w:pPr>
              <w:pStyle w:val="Tabletext"/>
              <w:spacing w:before="0" w:after="0"/>
              <w:jc w:val="center"/>
            </w:pPr>
            <w:r w:rsidRPr="005A30FF">
              <w:t>&lt;dd/mmm/yy&gt;</w:t>
            </w:r>
          </w:p>
        </w:tc>
        <w:tc>
          <w:tcPr>
            <w:tcW w:w="428" w:type="pct"/>
          </w:tcPr>
          <w:p w14:paraId="62B3E3A7" w14:textId="77777777" w:rsidR="00A768E3" w:rsidRPr="005A30FF" w:rsidRDefault="00A768E3" w:rsidP="0058521F">
            <w:pPr>
              <w:pStyle w:val="Tabletext"/>
              <w:spacing w:before="0" w:after="0"/>
              <w:jc w:val="center"/>
            </w:pPr>
            <w:r w:rsidRPr="005A30FF">
              <w:t>&lt;x.x&gt;</w:t>
            </w:r>
          </w:p>
        </w:tc>
        <w:tc>
          <w:tcPr>
            <w:tcW w:w="1660" w:type="pct"/>
          </w:tcPr>
          <w:p w14:paraId="2A3173E8" w14:textId="77777777" w:rsidR="00A768E3" w:rsidRPr="005A30FF" w:rsidRDefault="00A768E3" w:rsidP="0058521F">
            <w:pPr>
              <w:pStyle w:val="Tabletext"/>
              <w:spacing w:before="0" w:after="0"/>
              <w:jc w:val="center"/>
            </w:pPr>
          </w:p>
        </w:tc>
        <w:tc>
          <w:tcPr>
            <w:tcW w:w="1413" w:type="pct"/>
          </w:tcPr>
          <w:p w14:paraId="463856E2" w14:textId="77777777" w:rsidR="00A768E3" w:rsidRPr="005A30FF" w:rsidRDefault="00A768E3" w:rsidP="0058521F">
            <w:pPr>
              <w:pStyle w:val="Tabletext"/>
              <w:spacing w:before="0" w:after="0"/>
              <w:jc w:val="center"/>
            </w:pPr>
            <w:r w:rsidRPr="005A30FF">
              <w:t>&lt;detalji&gt;</w:t>
            </w:r>
          </w:p>
        </w:tc>
        <w:tc>
          <w:tcPr>
            <w:tcW w:w="870" w:type="pct"/>
          </w:tcPr>
          <w:p w14:paraId="7A6A0081" w14:textId="77777777" w:rsidR="00A768E3" w:rsidRPr="005A30FF" w:rsidRDefault="00A768E3" w:rsidP="0058521F">
            <w:pPr>
              <w:pStyle w:val="Tabletext"/>
              <w:spacing w:before="0" w:after="0"/>
              <w:jc w:val="center"/>
            </w:pPr>
            <w:r w:rsidRPr="005A30FF">
              <w:t>&lt;ime&gt;</w:t>
            </w:r>
          </w:p>
        </w:tc>
      </w:tr>
      <w:tr w:rsidR="00A768E3" w:rsidRPr="005A30FF" w14:paraId="490F3A3D" w14:textId="77777777" w:rsidTr="00A768E3">
        <w:tc>
          <w:tcPr>
            <w:tcW w:w="630" w:type="pct"/>
          </w:tcPr>
          <w:p w14:paraId="1E30E6C2" w14:textId="77777777" w:rsidR="00A768E3" w:rsidRPr="005A30FF" w:rsidRDefault="00A768E3" w:rsidP="0058521F">
            <w:pPr>
              <w:pStyle w:val="Tabletext"/>
              <w:spacing w:before="0" w:after="0"/>
            </w:pPr>
          </w:p>
        </w:tc>
        <w:tc>
          <w:tcPr>
            <w:tcW w:w="428" w:type="pct"/>
          </w:tcPr>
          <w:p w14:paraId="55115DC4" w14:textId="77777777" w:rsidR="00A768E3" w:rsidRPr="005A30FF" w:rsidRDefault="00A768E3" w:rsidP="0058521F">
            <w:pPr>
              <w:pStyle w:val="Tabletext"/>
              <w:spacing w:before="0" w:after="0"/>
            </w:pPr>
          </w:p>
        </w:tc>
        <w:tc>
          <w:tcPr>
            <w:tcW w:w="1660" w:type="pct"/>
          </w:tcPr>
          <w:p w14:paraId="16471860" w14:textId="77777777" w:rsidR="00A768E3" w:rsidRPr="005A30FF" w:rsidRDefault="00A768E3" w:rsidP="0058521F">
            <w:pPr>
              <w:pStyle w:val="Tabletext"/>
              <w:spacing w:before="0" w:after="0"/>
            </w:pPr>
          </w:p>
        </w:tc>
        <w:tc>
          <w:tcPr>
            <w:tcW w:w="1413" w:type="pct"/>
          </w:tcPr>
          <w:p w14:paraId="407ECB21" w14:textId="77777777" w:rsidR="00A768E3" w:rsidRPr="005A30FF" w:rsidRDefault="00A768E3" w:rsidP="0058521F">
            <w:pPr>
              <w:pStyle w:val="Tabletext"/>
              <w:spacing w:before="0" w:after="0"/>
            </w:pPr>
          </w:p>
        </w:tc>
        <w:tc>
          <w:tcPr>
            <w:tcW w:w="870" w:type="pct"/>
          </w:tcPr>
          <w:p w14:paraId="5B4389ED" w14:textId="77777777" w:rsidR="00A768E3" w:rsidRPr="005A30FF" w:rsidRDefault="00A768E3" w:rsidP="0058521F">
            <w:pPr>
              <w:pStyle w:val="Tabletext"/>
              <w:spacing w:before="0" w:after="0"/>
            </w:pPr>
          </w:p>
        </w:tc>
      </w:tr>
      <w:tr w:rsidR="00A768E3" w:rsidRPr="005A30FF" w14:paraId="0795E1B9" w14:textId="77777777" w:rsidTr="00A768E3">
        <w:tc>
          <w:tcPr>
            <w:tcW w:w="630" w:type="pct"/>
          </w:tcPr>
          <w:p w14:paraId="683A1AA3" w14:textId="77777777" w:rsidR="00A768E3" w:rsidRPr="005A30FF" w:rsidRDefault="00A768E3" w:rsidP="0058521F">
            <w:pPr>
              <w:pStyle w:val="Tabletext"/>
              <w:spacing w:before="0" w:after="0"/>
            </w:pPr>
          </w:p>
        </w:tc>
        <w:tc>
          <w:tcPr>
            <w:tcW w:w="428" w:type="pct"/>
          </w:tcPr>
          <w:p w14:paraId="181CCF4F" w14:textId="77777777" w:rsidR="00A768E3" w:rsidRPr="005A30FF" w:rsidRDefault="00A768E3" w:rsidP="0058521F">
            <w:pPr>
              <w:pStyle w:val="Tabletext"/>
              <w:spacing w:before="0" w:after="0"/>
            </w:pPr>
          </w:p>
        </w:tc>
        <w:tc>
          <w:tcPr>
            <w:tcW w:w="1660" w:type="pct"/>
          </w:tcPr>
          <w:p w14:paraId="2449D95A" w14:textId="77777777" w:rsidR="00A768E3" w:rsidRPr="005A30FF" w:rsidRDefault="00A768E3" w:rsidP="0058521F">
            <w:pPr>
              <w:pStyle w:val="Tabletext"/>
              <w:spacing w:before="0" w:after="0"/>
            </w:pPr>
          </w:p>
        </w:tc>
        <w:tc>
          <w:tcPr>
            <w:tcW w:w="1413" w:type="pct"/>
          </w:tcPr>
          <w:p w14:paraId="40240865" w14:textId="77777777" w:rsidR="00A768E3" w:rsidRPr="005A30FF" w:rsidRDefault="00A768E3" w:rsidP="0058521F">
            <w:pPr>
              <w:pStyle w:val="Tabletext"/>
              <w:spacing w:before="0" w:after="0"/>
            </w:pPr>
          </w:p>
        </w:tc>
        <w:tc>
          <w:tcPr>
            <w:tcW w:w="870" w:type="pct"/>
          </w:tcPr>
          <w:p w14:paraId="4162D518" w14:textId="77777777" w:rsidR="00A768E3" w:rsidRPr="005A30FF" w:rsidRDefault="00A768E3" w:rsidP="0058521F">
            <w:pPr>
              <w:pStyle w:val="Tabletext"/>
              <w:spacing w:before="0" w:after="0"/>
            </w:pPr>
          </w:p>
        </w:tc>
      </w:tr>
      <w:tr w:rsidR="00A768E3" w:rsidRPr="005A30FF" w14:paraId="4F3C284B" w14:textId="77777777" w:rsidTr="00A768E3">
        <w:tc>
          <w:tcPr>
            <w:tcW w:w="630" w:type="pct"/>
          </w:tcPr>
          <w:p w14:paraId="1C012E2E" w14:textId="77777777" w:rsidR="00A768E3" w:rsidRPr="005A30FF" w:rsidRDefault="00A768E3" w:rsidP="0058521F">
            <w:pPr>
              <w:pStyle w:val="Tabletext"/>
              <w:spacing w:before="0" w:after="0"/>
            </w:pPr>
          </w:p>
        </w:tc>
        <w:tc>
          <w:tcPr>
            <w:tcW w:w="428" w:type="pct"/>
          </w:tcPr>
          <w:p w14:paraId="7455687C" w14:textId="77777777" w:rsidR="00A768E3" w:rsidRPr="005A30FF" w:rsidRDefault="00A768E3" w:rsidP="0058521F">
            <w:pPr>
              <w:pStyle w:val="Tabletext"/>
              <w:spacing w:before="0" w:after="0"/>
            </w:pPr>
          </w:p>
        </w:tc>
        <w:tc>
          <w:tcPr>
            <w:tcW w:w="1660" w:type="pct"/>
          </w:tcPr>
          <w:p w14:paraId="0B964BB8" w14:textId="77777777" w:rsidR="00A768E3" w:rsidRPr="005A30FF" w:rsidRDefault="00A768E3" w:rsidP="0058521F">
            <w:pPr>
              <w:pStyle w:val="Tabletext"/>
              <w:spacing w:before="0" w:after="0"/>
            </w:pPr>
          </w:p>
        </w:tc>
        <w:tc>
          <w:tcPr>
            <w:tcW w:w="1413" w:type="pct"/>
          </w:tcPr>
          <w:p w14:paraId="1FE39043" w14:textId="77777777" w:rsidR="00A768E3" w:rsidRPr="005A30FF" w:rsidRDefault="00A768E3" w:rsidP="0058521F">
            <w:pPr>
              <w:pStyle w:val="Tabletext"/>
              <w:spacing w:before="0" w:after="0"/>
            </w:pPr>
          </w:p>
        </w:tc>
        <w:tc>
          <w:tcPr>
            <w:tcW w:w="870" w:type="pct"/>
          </w:tcPr>
          <w:p w14:paraId="78221994" w14:textId="77777777" w:rsidR="00A768E3" w:rsidRPr="005A30FF" w:rsidRDefault="00A768E3" w:rsidP="0058521F">
            <w:pPr>
              <w:pStyle w:val="Tabletext"/>
              <w:spacing w:before="0" w:after="0"/>
            </w:pPr>
          </w:p>
        </w:tc>
      </w:tr>
    </w:tbl>
    <w:p w14:paraId="51E2A3E1" w14:textId="77777777" w:rsidR="0058521F" w:rsidRPr="00E34479" w:rsidRDefault="0058521F" w:rsidP="0058521F"/>
    <w:p w14:paraId="7EB5D862" w14:textId="77777777" w:rsidR="009E215B" w:rsidRPr="00E34479" w:rsidRDefault="0058521F" w:rsidP="00391221">
      <w:pPr>
        <w:pStyle w:val="Title"/>
      </w:pPr>
      <w:r>
        <w:br w:type="page"/>
      </w:r>
      <w:r w:rsidR="002F26E9" w:rsidRPr="00E34479">
        <w:lastRenderedPageBreak/>
        <w:t>S A D R Ž A J</w:t>
      </w:r>
    </w:p>
    <w:p w14:paraId="213B2C27" w14:textId="77777777" w:rsidR="00CA6606" w:rsidRPr="0093722E" w:rsidRDefault="00EE3B16">
      <w:pPr>
        <w:pStyle w:val="TOC1"/>
        <w:tabs>
          <w:tab w:val="left" w:pos="432"/>
        </w:tabs>
        <w:rPr>
          <w:noProof/>
          <w:szCs w:val="22"/>
          <w:lang w:eastAsia="hr-BA"/>
        </w:rPr>
      </w:pPr>
      <w:r w:rsidRPr="00E34479">
        <w:fldChar w:fldCharType="begin"/>
      </w:r>
      <w:r w:rsidR="009E215B" w:rsidRPr="00E34479">
        <w:instrText xml:space="preserve"> TOC \o "1-3" \h \z \u </w:instrText>
      </w:r>
      <w:r w:rsidRPr="00E34479">
        <w:fldChar w:fldCharType="separate"/>
      </w:r>
      <w:hyperlink w:anchor="_Toc497597255" w:history="1">
        <w:r w:rsidR="00CA6606" w:rsidRPr="00C11A56">
          <w:rPr>
            <w:rStyle w:val="Hyperlink"/>
            <w:noProof/>
          </w:rPr>
          <w:t>1.</w:t>
        </w:r>
        <w:r w:rsidR="00CA6606" w:rsidRPr="0093722E">
          <w:rPr>
            <w:noProof/>
            <w:szCs w:val="22"/>
            <w:lang w:eastAsia="hr-BA"/>
          </w:rPr>
          <w:tab/>
        </w:r>
        <w:r w:rsidR="00CA6606" w:rsidRPr="00C11A56">
          <w:rPr>
            <w:rStyle w:val="Hyperlink"/>
            <w:noProof/>
          </w:rPr>
          <w:t>Uvod</w:t>
        </w:r>
        <w:r w:rsidR="00CA6606">
          <w:rPr>
            <w:noProof/>
            <w:webHidden/>
          </w:rPr>
          <w:tab/>
        </w:r>
        <w:r w:rsidR="00CA6606">
          <w:rPr>
            <w:noProof/>
            <w:webHidden/>
          </w:rPr>
          <w:fldChar w:fldCharType="begin"/>
        </w:r>
        <w:r w:rsidR="00CA6606">
          <w:rPr>
            <w:noProof/>
            <w:webHidden/>
          </w:rPr>
          <w:instrText xml:space="preserve"> PAGEREF _Toc497597255 \h </w:instrText>
        </w:r>
        <w:r w:rsidR="00CA6606">
          <w:rPr>
            <w:noProof/>
            <w:webHidden/>
          </w:rPr>
        </w:r>
        <w:r w:rsidR="00CA6606">
          <w:rPr>
            <w:noProof/>
            <w:webHidden/>
          </w:rPr>
          <w:fldChar w:fldCharType="separate"/>
        </w:r>
        <w:r w:rsidR="00CA6606">
          <w:rPr>
            <w:noProof/>
            <w:webHidden/>
          </w:rPr>
          <w:t>4</w:t>
        </w:r>
        <w:r w:rsidR="00CA6606">
          <w:rPr>
            <w:noProof/>
            <w:webHidden/>
          </w:rPr>
          <w:fldChar w:fldCharType="end"/>
        </w:r>
      </w:hyperlink>
    </w:p>
    <w:p w14:paraId="76199414" w14:textId="77777777" w:rsidR="00CA6606" w:rsidRPr="0093722E" w:rsidRDefault="008517FF">
      <w:pPr>
        <w:pStyle w:val="TOC2"/>
        <w:tabs>
          <w:tab w:val="left" w:pos="1000"/>
        </w:tabs>
        <w:rPr>
          <w:noProof/>
          <w:szCs w:val="22"/>
          <w:lang w:eastAsia="hr-BA"/>
        </w:rPr>
      </w:pPr>
      <w:hyperlink w:anchor="_Toc497597256" w:history="1">
        <w:r w:rsidR="00CA6606" w:rsidRPr="00C11A56">
          <w:rPr>
            <w:rStyle w:val="Hyperlink"/>
            <w:noProof/>
          </w:rPr>
          <w:t>1.1</w:t>
        </w:r>
        <w:r w:rsidR="00CA6606" w:rsidRPr="0093722E">
          <w:rPr>
            <w:noProof/>
            <w:szCs w:val="22"/>
            <w:lang w:eastAsia="hr-BA"/>
          </w:rPr>
          <w:tab/>
        </w:r>
        <w:r w:rsidR="00CA6606" w:rsidRPr="00C11A56">
          <w:rPr>
            <w:rStyle w:val="Hyperlink"/>
            <w:noProof/>
          </w:rPr>
          <w:t>Svrha dokumenta</w:t>
        </w:r>
        <w:r w:rsidR="00CA6606">
          <w:rPr>
            <w:noProof/>
            <w:webHidden/>
          </w:rPr>
          <w:tab/>
        </w:r>
        <w:r w:rsidR="00CA6606">
          <w:rPr>
            <w:noProof/>
            <w:webHidden/>
          </w:rPr>
          <w:fldChar w:fldCharType="begin"/>
        </w:r>
        <w:r w:rsidR="00CA6606">
          <w:rPr>
            <w:noProof/>
            <w:webHidden/>
          </w:rPr>
          <w:instrText xml:space="preserve"> PAGEREF _Toc497597256 \h </w:instrText>
        </w:r>
        <w:r w:rsidR="00CA6606">
          <w:rPr>
            <w:noProof/>
            <w:webHidden/>
          </w:rPr>
        </w:r>
        <w:r w:rsidR="00CA6606">
          <w:rPr>
            <w:noProof/>
            <w:webHidden/>
          </w:rPr>
          <w:fldChar w:fldCharType="separate"/>
        </w:r>
        <w:r w:rsidR="00CA6606">
          <w:rPr>
            <w:noProof/>
            <w:webHidden/>
          </w:rPr>
          <w:t>4</w:t>
        </w:r>
        <w:r w:rsidR="00CA6606">
          <w:rPr>
            <w:noProof/>
            <w:webHidden/>
          </w:rPr>
          <w:fldChar w:fldCharType="end"/>
        </w:r>
      </w:hyperlink>
    </w:p>
    <w:p w14:paraId="4E52C125" w14:textId="77777777" w:rsidR="00CA6606" w:rsidRPr="0093722E" w:rsidRDefault="008517FF">
      <w:pPr>
        <w:pStyle w:val="TOC2"/>
        <w:tabs>
          <w:tab w:val="left" w:pos="1000"/>
        </w:tabs>
        <w:rPr>
          <w:noProof/>
          <w:szCs w:val="22"/>
          <w:lang w:eastAsia="hr-BA"/>
        </w:rPr>
      </w:pPr>
      <w:hyperlink w:anchor="_Toc497597257" w:history="1">
        <w:r w:rsidR="00CA6606" w:rsidRPr="00C11A56">
          <w:rPr>
            <w:rStyle w:val="Hyperlink"/>
            <w:noProof/>
          </w:rPr>
          <w:t>1.2</w:t>
        </w:r>
        <w:r w:rsidR="00CA6606" w:rsidRPr="0093722E">
          <w:rPr>
            <w:noProof/>
            <w:szCs w:val="22"/>
            <w:lang w:eastAsia="hr-BA"/>
          </w:rPr>
          <w:tab/>
        </w:r>
        <w:r w:rsidR="00CA6606" w:rsidRPr="00C11A56">
          <w:rPr>
            <w:rStyle w:val="Hyperlink"/>
            <w:noProof/>
          </w:rPr>
          <w:t>Definicije, akronimi i skraćenice</w:t>
        </w:r>
        <w:r w:rsidR="00CA6606">
          <w:rPr>
            <w:noProof/>
            <w:webHidden/>
          </w:rPr>
          <w:tab/>
        </w:r>
        <w:r w:rsidR="00CA6606">
          <w:rPr>
            <w:noProof/>
            <w:webHidden/>
          </w:rPr>
          <w:fldChar w:fldCharType="begin"/>
        </w:r>
        <w:r w:rsidR="00CA6606">
          <w:rPr>
            <w:noProof/>
            <w:webHidden/>
          </w:rPr>
          <w:instrText xml:space="preserve"> PAGEREF _Toc497597257 \h </w:instrText>
        </w:r>
        <w:r w:rsidR="00CA6606">
          <w:rPr>
            <w:noProof/>
            <w:webHidden/>
          </w:rPr>
        </w:r>
        <w:r w:rsidR="00CA6606">
          <w:rPr>
            <w:noProof/>
            <w:webHidden/>
          </w:rPr>
          <w:fldChar w:fldCharType="separate"/>
        </w:r>
        <w:r w:rsidR="00CA6606">
          <w:rPr>
            <w:noProof/>
            <w:webHidden/>
          </w:rPr>
          <w:t>4</w:t>
        </w:r>
        <w:r w:rsidR="00CA6606">
          <w:rPr>
            <w:noProof/>
            <w:webHidden/>
          </w:rPr>
          <w:fldChar w:fldCharType="end"/>
        </w:r>
      </w:hyperlink>
    </w:p>
    <w:p w14:paraId="57C88846" w14:textId="77777777" w:rsidR="00CA6606" w:rsidRPr="0093722E" w:rsidRDefault="008517FF">
      <w:pPr>
        <w:pStyle w:val="TOC2"/>
        <w:tabs>
          <w:tab w:val="left" w:pos="1000"/>
        </w:tabs>
        <w:rPr>
          <w:noProof/>
          <w:szCs w:val="22"/>
          <w:lang w:eastAsia="hr-BA"/>
        </w:rPr>
      </w:pPr>
      <w:hyperlink w:anchor="_Toc497597258" w:history="1">
        <w:r w:rsidR="00CA6606" w:rsidRPr="00C11A56">
          <w:rPr>
            <w:rStyle w:val="Hyperlink"/>
            <w:noProof/>
          </w:rPr>
          <w:t>1.3</w:t>
        </w:r>
        <w:r w:rsidR="00CA6606" w:rsidRPr="0093722E">
          <w:rPr>
            <w:noProof/>
            <w:szCs w:val="22"/>
            <w:lang w:eastAsia="hr-BA"/>
          </w:rPr>
          <w:tab/>
        </w:r>
        <w:r w:rsidR="00CA6606" w:rsidRPr="00C11A56">
          <w:rPr>
            <w:rStyle w:val="Hyperlink"/>
            <w:noProof/>
          </w:rPr>
          <w:t>Reference</w:t>
        </w:r>
        <w:r w:rsidR="00CA6606">
          <w:rPr>
            <w:noProof/>
            <w:webHidden/>
          </w:rPr>
          <w:tab/>
        </w:r>
        <w:r w:rsidR="00CA6606">
          <w:rPr>
            <w:noProof/>
            <w:webHidden/>
          </w:rPr>
          <w:fldChar w:fldCharType="begin"/>
        </w:r>
        <w:r w:rsidR="00CA6606">
          <w:rPr>
            <w:noProof/>
            <w:webHidden/>
          </w:rPr>
          <w:instrText xml:space="preserve"> PAGEREF _Toc497597258 \h </w:instrText>
        </w:r>
        <w:r w:rsidR="00CA6606">
          <w:rPr>
            <w:noProof/>
            <w:webHidden/>
          </w:rPr>
        </w:r>
        <w:r w:rsidR="00CA6606">
          <w:rPr>
            <w:noProof/>
            <w:webHidden/>
          </w:rPr>
          <w:fldChar w:fldCharType="separate"/>
        </w:r>
        <w:r w:rsidR="00CA6606">
          <w:rPr>
            <w:noProof/>
            <w:webHidden/>
          </w:rPr>
          <w:t>4</w:t>
        </w:r>
        <w:r w:rsidR="00CA6606">
          <w:rPr>
            <w:noProof/>
            <w:webHidden/>
          </w:rPr>
          <w:fldChar w:fldCharType="end"/>
        </w:r>
      </w:hyperlink>
    </w:p>
    <w:p w14:paraId="4320CB7B" w14:textId="77777777" w:rsidR="00CA6606" w:rsidRPr="0093722E" w:rsidRDefault="008517FF">
      <w:pPr>
        <w:pStyle w:val="TOC2"/>
        <w:tabs>
          <w:tab w:val="left" w:pos="1000"/>
        </w:tabs>
        <w:rPr>
          <w:noProof/>
          <w:szCs w:val="22"/>
          <w:lang w:eastAsia="hr-BA"/>
        </w:rPr>
      </w:pPr>
      <w:hyperlink w:anchor="_Toc497597259" w:history="1">
        <w:r w:rsidR="00CA6606" w:rsidRPr="00C11A56">
          <w:rPr>
            <w:rStyle w:val="Hyperlink"/>
            <w:noProof/>
          </w:rPr>
          <w:t>1.4</w:t>
        </w:r>
        <w:r w:rsidR="00CA6606" w:rsidRPr="0093722E">
          <w:rPr>
            <w:noProof/>
            <w:szCs w:val="22"/>
            <w:lang w:eastAsia="hr-BA"/>
          </w:rPr>
          <w:tab/>
        </w:r>
        <w:r w:rsidR="00CA6606" w:rsidRPr="00C11A56">
          <w:rPr>
            <w:rStyle w:val="Hyperlink"/>
            <w:noProof/>
          </w:rPr>
          <w:t>Sažetak dokumenta</w:t>
        </w:r>
        <w:r w:rsidR="00CA6606">
          <w:rPr>
            <w:noProof/>
            <w:webHidden/>
          </w:rPr>
          <w:tab/>
        </w:r>
        <w:r w:rsidR="00CA6606">
          <w:rPr>
            <w:noProof/>
            <w:webHidden/>
          </w:rPr>
          <w:fldChar w:fldCharType="begin"/>
        </w:r>
        <w:r w:rsidR="00CA6606">
          <w:rPr>
            <w:noProof/>
            <w:webHidden/>
          </w:rPr>
          <w:instrText xml:space="preserve"> PAGEREF _Toc497597259 \h </w:instrText>
        </w:r>
        <w:r w:rsidR="00CA6606">
          <w:rPr>
            <w:noProof/>
            <w:webHidden/>
          </w:rPr>
        </w:r>
        <w:r w:rsidR="00CA6606">
          <w:rPr>
            <w:noProof/>
            <w:webHidden/>
          </w:rPr>
          <w:fldChar w:fldCharType="separate"/>
        </w:r>
        <w:r w:rsidR="00CA6606">
          <w:rPr>
            <w:noProof/>
            <w:webHidden/>
          </w:rPr>
          <w:t>4</w:t>
        </w:r>
        <w:r w:rsidR="00CA6606">
          <w:rPr>
            <w:noProof/>
            <w:webHidden/>
          </w:rPr>
          <w:fldChar w:fldCharType="end"/>
        </w:r>
      </w:hyperlink>
    </w:p>
    <w:p w14:paraId="5C2B16A8" w14:textId="77777777" w:rsidR="00CA6606" w:rsidRPr="0093722E" w:rsidRDefault="008517FF">
      <w:pPr>
        <w:pStyle w:val="TOC1"/>
        <w:tabs>
          <w:tab w:val="left" w:pos="432"/>
        </w:tabs>
        <w:rPr>
          <w:noProof/>
          <w:szCs w:val="22"/>
          <w:lang w:eastAsia="hr-BA"/>
        </w:rPr>
      </w:pPr>
      <w:hyperlink w:anchor="_Toc497597260" w:history="1">
        <w:r w:rsidR="00CA6606" w:rsidRPr="00C11A56">
          <w:rPr>
            <w:rStyle w:val="Hyperlink"/>
            <w:noProof/>
          </w:rPr>
          <w:t>2.</w:t>
        </w:r>
        <w:r w:rsidR="00CA6606" w:rsidRPr="0093722E">
          <w:rPr>
            <w:noProof/>
            <w:szCs w:val="22"/>
            <w:lang w:eastAsia="hr-BA"/>
          </w:rPr>
          <w:tab/>
        </w:r>
        <w:r w:rsidR="00CA6606" w:rsidRPr="00C11A56">
          <w:rPr>
            <w:rStyle w:val="Hyperlink"/>
            <w:noProof/>
          </w:rPr>
          <w:t>Opis proizvoda</w:t>
        </w:r>
        <w:r w:rsidR="00CA6606">
          <w:rPr>
            <w:noProof/>
            <w:webHidden/>
          </w:rPr>
          <w:tab/>
        </w:r>
        <w:r w:rsidR="00CA6606">
          <w:rPr>
            <w:noProof/>
            <w:webHidden/>
          </w:rPr>
          <w:fldChar w:fldCharType="begin"/>
        </w:r>
        <w:r w:rsidR="00CA6606">
          <w:rPr>
            <w:noProof/>
            <w:webHidden/>
          </w:rPr>
          <w:instrText xml:space="preserve"> PAGEREF _Toc497597260 \h </w:instrText>
        </w:r>
        <w:r w:rsidR="00CA6606">
          <w:rPr>
            <w:noProof/>
            <w:webHidden/>
          </w:rPr>
        </w:r>
        <w:r w:rsidR="00CA6606">
          <w:rPr>
            <w:noProof/>
            <w:webHidden/>
          </w:rPr>
          <w:fldChar w:fldCharType="separate"/>
        </w:r>
        <w:r w:rsidR="00CA6606">
          <w:rPr>
            <w:noProof/>
            <w:webHidden/>
          </w:rPr>
          <w:t>5</w:t>
        </w:r>
        <w:r w:rsidR="00CA6606">
          <w:rPr>
            <w:noProof/>
            <w:webHidden/>
          </w:rPr>
          <w:fldChar w:fldCharType="end"/>
        </w:r>
      </w:hyperlink>
    </w:p>
    <w:p w14:paraId="7C111739" w14:textId="77777777" w:rsidR="00CA6606" w:rsidRPr="0093722E" w:rsidRDefault="008517FF">
      <w:pPr>
        <w:pStyle w:val="TOC2"/>
        <w:tabs>
          <w:tab w:val="left" w:pos="1000"/>
        </w:tabs>
        <w:rPr>
          <w:noProof/>
          <w:szCs w:val="22"/>
          <w:lang w:eastAsia="hr-BA"/>
        </w:rPr>
      </w:pPr>
      <w:hyperlink w:anchor="_Toc497597261" w:history="1">
        <w:r w:rsidR="00CA6606" w:rsidRPr="00C11A56">
          <w:rPr>
            <w:rStyle w:val="Hyperlink"/>
            <w:noProof/>
          </w:rPr>
          <w:t>2.1</w:t>
        </w:r>
        <w:r w:rsidR="00CA6606" w:rsidRPr="0093722E">
          <w:rPr>
            <w:noProof/>
            <w:szCs w:val="22"/>
            <w:lang w:eastAsia="hr-BA"/>
          </w:rPr>
          <w:tab/>
        </w:r>
        <w:r w:rsidR="00CA6606" w:rsidRPr="00C11A56">
          <w:rPr>
            <w:rStyle w:val="Hyperlink"/>
            <w:noProof/>
          </w:rPr>
          <w:t>Svrha proizvoda</w:t>
        </w:r>
        <w:r w:rsidR="00CA6606">
          <w:rPr>
            <w:noProof/>
            <w:webHidden/>
          </w:rPr>
          <w:tab/>
        </w:r>
        <w:r w:rsidR="00CA6606">
          <w:rPr>
            <w:noProof/>
            <w:webHidden/>
          </w:rPr>
          <w:fldChar w:fldCharType="begin"/>
        </w:r>
        <w:r w:rsidR="00CA6606">
          <w:rPr>
            <w:noProof/>
            <w:webHidden/>
          </w:rPr>
          <w:instrText xml:space="preserve"> PAGEREF _Toc497597261 \h </w:instrText>
        </w:r>
        <w:r w:rsidR="00CA6606">
          <w:rPr>
            <w:noProof/>
            <w:webHidden/>
          </w:rPr>
        </w:r>
        <w:r w:rsidR="00CA6606">
          <w:rPr>
            <w:noProof/>
            <w:webHidden/>
          </w:rPr>
          <w:fldChar w:fldCharType="separate"/>
        </w:r>
        <w:r w:rsidR="00CA6606">
          <w:rPr>
            <w:noProof/>
            <w:webHidden/>
          </w:rPr>
          <w:t>5</w:t>
        </w:r>
        <w:r w:rsidR="00CA6606">
          <w:rPr>
            <w:noProof/>
            <w:webHidden/>
          </w:rPr>
          <w:fldChar w:fldCharType="end"/>
        </w:r>
      </w:hyperlink>
    </w:p>
    <w:p w14:paraId="36B4F100" w14:textId="77777777" w:rsidR="00CA6606" w:rsidRPr="0093722E" w:rsidRDefault="008517FF">
      <w:pPr>
        <w:pStyle w:val="TOC2"/>
        <w:tabs>
          <w:tab w:val="left" w:pos="1000"/>
        </w:tabs>
        <w:rPr>
          <w:noProof/>
          <w:szCs w:val="22"/>
          <w:lang w:eastAsia="hr-BA"/>
        </w:rPr>
      </w:pPr>
      <w:hyperlink w:anchor="_Toc497597262" w:history="1">
        <w:r w:rsidR="00CA6606" w:rsidRPr="00C11A56">
          <w:rPr>
            <w:rStyle w:val="Hyperlink"/>
            <w:noProof/>
          </w:rPr>
          <w:t>2.2</w:t>
        </w:r>
        <w:r w:rsidR="00CA6606" w:rsidRPr="0093722E">
          <w:rPr>
            <w:noProof/>
            <w:szCs w:val="22"/>
            <w:lang w:eastAsia="hr-BA"/>
          </w:rPr>
          <w:tab/>
        </w:r>
        <w:r w:rsidR="00CA6606" w:rsidRPr="00C11A56">
          <w:rPr>
            <w:rStyle w:val="Hyperlink"/>
            <w:noProof/>
          </w:rPr>
          <w:t>Obim proizvoda</w:t>
        </w:r>
        <w:r w:rsidR="00CA6606">
          <w:rPr>
            <w:noProof/>
            <w:webHidden/>
          </w:rPr>
          <w:tab/>
        </w:r>
        <w:r w:rsidR="00CA6606">
          <w:rPr>
            <w:noProof/>
            <w:webHidden/>
          </w:rPr>
          <w:fldChar w:fldCharType="begin"/>
        </w:r>
        <w:r w:rsidR="00CA6606">
          <w:rPr>
            <w:noProof/>
            <w:webHidden/>
          </w:rPr>
          <w:instrText xml:space="preserve"> PAGEREF _Toc497597262 \h </w:instrText>
        </w:r>
        <w:r w:rsidR="00CA6606">
          <w:rPr>
            <w:noProof/>
            <w:webHidden/>
          </w:rPr>
        </w:r>
        <w:r w:rsidR="00CA6606">
          <w:rPr>
            <w:noProof/>
            <w:webHidden/>
          </w:rPr>
          <w:fldChar w:fldCharType="separate"/>
        </w:r>
        <w:r w:rsidR="00CA6606">
          <w:rPr>
            <w:noProof/>
            <w:webHidden/>
          </w:rPr>
          <w:t>5</w:t>
        </w:r>
        <w:r w:rsidR="00CA6606">
          <w:rPr>
            <w:noProof/>
            <w:webHidden/>
          </w:rPr>
          <w:fldChar w:fldCharType="end"/>
        </w:r>
      </w:hyperlink>
    </w:p>
    <w:p w14:paraId="568E5A40" w14:textId="77777777" w:rsidR="00CA6606" w:rsidRPr="0093722E" w:rsidRDefault="008517FF">
      <w:pPr>
        <w:pStyle w:val="TOC2"/>
        <w:tabs>
          <w:tab w:val="left" w:pos="1000"/>
        </w:tabs>
        <w:rPr>
          <w:noProof/>
          <w:szCs w:val="22"/>
          <w:lang w:eastAsia="hr-BA"/>
        </w:rPr>
      </w:pPr>
      <w:hyperlink w:anchor="_Toc497597263" w:history="1">
        <w:r w:rsidR="00CA6606" w:rsidRPr="00C11A56">
          <w:rPr>
            <w:rStyle w:val="Hyperlink"/>
            <w:noProof/>
          </w:rPr>
          <w:t>2.3</w:t>
        </w:r>
        <w:r w:rsidR="00CA6606" w:rsidRPr="0093722E">
          <w:rPr>
            <w:noProof/>
            <w:szCs w:val="22"/>
            <w:lang w:eastAsia="hr-BA"/>
          </w:rPr>
          <w:tab/>
        </w:r>
        <w:r w:rsidR="00CA6606" w:rsidRPr="00C11A56">
          <w:rPr>
            <w:rStyle w:val="Hyperlink"/>
            <w:noProof/>
          </w:rPr>
          <w:t>Korisnici i njihove karakteristike</w:t>
        </w:r>
        <w:r w:rsidR="00CA6606">
          <w:rPr>
            <w:noProof/>
            <w:webHidden/>
          </w:rPr>
          <w:tab/>
        </w:r>
        <w:r w:rsidR="00CA6606">
          <w:rPr>
            <w:noProof/>
            <w:webHidden/>
          </w:rPr>
          <w:fldChar w:fldCharType="begin"/>
        </w:r>
        <w:r w:rsidR="00CA6606">
          <w:rPr>
            <w:noProof/>
            <w:webHidden/>
          </w:rPr>
          <w:instrText xml:space="preserve"> PAGEREF _Toc497597263 \h </w:instrText>
        </w:r>
        <w:r w:rsidR="00CA6606">
          <w:rPr>
            <w:noProof/>
            <w:webHidden/>
          </w:rPr>
        </w:r>
        <w:r w:rsidR="00CA6606">
          <w:rPr>
            <w:noProof/>
            <w:webHidden/>
          </w:rPr>
          <w:fldChar w:fldCharType="separate"/>
        </w:r>
        <w:r w:rsidR="00CA6606">
          <w:rPr>
            <w:noProof/>
            <w:webHidden/>
          </w:rPr>
          <w:t>5</w:t>
        </w:r>
        <w:r w:rsidR="00CA6606">
          <w:rPr>
            <w:noProof/>
            <w:webHidden/>
          </w:rPr>
          <w:fldChar w:fldCharType="end"/>
        </w:r>
      </w:hyperlink>
    </w:p>
    <w:p w14:paraId="2E292D81" w14:textId="77777777" w:rsidR="00CA6606" w:rsidRPr="0093722E" w:rsidRDefault="008517FF">
      <w:pPr>
        <w:pStyle w:val="TOC2"/>
        <w:tabs>
          <w:tab w:val="left" w:pos="1000"/>
        </w:tabs>
        <w:rPr>
          <w:noProof/>
          <w:szCs w:val="22"/>
          <w:lang w:eastAsia="hr-BA"/>
        </w:rPr>
      </w:pPr>
      <w:hyperlink w:anchor="_Toc497597264" w:history="1">
        <w:r w:rsidR="00CA6606" w:rsidRPr="00C11A56">
          <w:rPr>
            <w:rStyle w:val="Hyperlink"/>
            <w:noProof/>
          </w:rPr>
          <w:t>2.4</w:t>
        </w:r>
        <w:r w:rsidR="00CA6606" w:rsidRPr="0093722E">
          <w:rPr>
            <w:noProof/>
            <w:szCs w:val="22"/>
            <w:lang w:eastAsia="hr-BA"/>
          </w:rPr>
          <w:tab/>
        </w:r>
        <w:r w:rsidR="00CA6606" w:rsidRPr="00C11A56">
          <w:rPr>
            <w:rStyle w:val="Hyperlink"/>
            <w:noProof/>
          </w:rPr>
          <w:t>Funkcionalnosti proizvoda</w:t>
        </w:r>
        <w:r w:rsidR="00CA6606">
          <w:rPr>
            <w:noProof/>
            <w:webHidden/>
          </w:rPr>
          <w:tab/>
        </w:r>
        <w:r w:rsidR="00CA6606">
          <w:rPr>
            <w:noProof/>
            <w:webHidden/>
          </w:rPr>
          <w:fldChar w:fldCharType="begin"/>
        </w:r>
        <w:r w:rsidR="00CA6606">
          <w:rPr>
            <w:noProof/>
            <w:webHidden/>
          </w:rPr>
          <w:instrText xml:space="preserve"> PAGEREF _Toc497597264 \h </w:instrText>
        </w:r>
        <w:r w:rsidR="00CA6606">
          <w:rPr>
            <w:noProof/>
            <w:webHidden/>
          </w:rPr>
        </w:r>
        <w:r w:rsidR="00CA6606">
          <w:rPr>
            <w:noProof/>
            <w:webHidden/>
          </w:rPr>
          <w:fldChar w:fldCharType="separate"/>
        </w:r>
        <w:r w:rsidR="00CA6606">
          <w:rPr>
            <w:noProof/>
            <w:webHidden/>
          </w:rPr>
          <w:t>6</w:t>
        </w:r>
        <w:r w:rsidR="00CA6606">
          <w:rPr>
            <w:noProof/>
            <w:webHidden/>
          </w:rPr>
          <w:fldChar w:fldCharType="end"/>
        </w:r>
      </w:hyperlink>
    </w:p>
    <w:p w14:paraId="7CC3890C" w14:textId="77777777" w:rsidR="00CA6606" w:rsidRPr="0093722E" w:rsidRDefault="008517FF">
      <w:pPr>
        <w:pStyle w:val="TOC2"/>
        <w:tabs>
          <w:tab w:val="left" w:pos="1000"/>
        </w:tabs>
        <w:rPr>
          <w:noProof/>
          <w:szCs w:val="22"/>
          <w:lang w:eastAsia="hr-BA"/>
        </w:rPr>
      </w:pPr>
      <w:hyperlink w:anchor="_Toc497597265" w:history="1">
        <w:r w:rsidR="00CA6606" w:rsidRPr="00C11A56">
          <w:rPr>
            <w:rStyle w:val="Hyperlink"/>
            <w:noProof/>
          </w:rPr>
          <w:t>2.5</w:t>
        </w:r>
        <w:r w:rsidR="00CA6606" w:rsidRPr="0093722E">
          <w:rPr>
            <w:noProof/>
            <w:szCs w:val="22"/>
            <w:lang w:eastAsia="hr-BA"/>
          </w:rPr>
          <w:tab/>
        </w:r>
        <w:r w:rsidR="00CA6606" w:rsidRPr="00C11A56">
          <w:rPr>
            <w:rStyle w:val="Hyperlink"/>
            <w:noProof/>
          </w:rPr>
          <w:t>Pretpostavke i ovisnosti</w:t>
        </w:r>
        <w:r w:rsidR="00CA6606">
          <w:rPr>
            <w:noProof/>
            <w:webHidden/>
          </w:rPr>
          <w:tab/>
        </w:r>
        <w:r w:rsidR="00CA6606">
          <w:rPr>
            <w:noProof/>
            <w:webHidden/>
          </w:rPr>
          <w:fldChar w:fldCharType="begin"/>
        </w:r>
        <w:r w:rsidR="00CA6606">
          <w:rPr>
            <w:noProof/>
            <w:webHidden/>
          </w:rPr>
          <w:instrText xml:space="preserve"> PAGEREF _Toc497597265 \h </w:instrText>
        </w:r>
        <w:r w:rsidR="00CA6606">
          <w:rPr>
            <w:noProof/>
            <w:webHidden/>
          </w:rPr>
        </w:r>
        <w:r w:rsidR="00CA6606">
          <w:rPr>
            <w:noProof/>
            <w:webHidden/>
          </w:rPr>
          <w:fldChar w:fldCharType="separate"/>
        </w:r>
        <w:r w:rsidR="00CA6606">
          <w:rPr>
            <w:noProof/>
            <w:webHidden/>
          </w:rPr>
          <w:t>6</w:t>
        </w:r>
        <w:r w:rsidR="00CA6606">
          <w:rPr>
            <w:noProof/>
            <w:webHidden/>
          </w:rPr>
          <w:fldChar w:fldCharType="end"/>
        </w:r>
      </w:hyperlink>
    </w:p>
    <w:p w14:paraId="746D93BB" w14:textId="77777777" w:rsidR="00CA6606" w:rsidRPr="0093722E" w:rsidRDefault="008517FF">
      <w:pPr>
        <w:pStyle w:val="TOC2"/>
        <w:tabs>
          <w:tab w:val="left" w:pos="1000"/>
        </w:tabs>
        <w:rPr>
          <w:noProof/>
          <w:szCs w:val="22"/>
          <w:lang w:eastAsia="hr-BA"/>
        </w:rPr>
      </w:pPr>
      <w:hyperlink w:anchor="_Toc497597266" w:history="1">
        <w:r w:rsidR="00CA6606" w:rsidRPr="00C11A56">
          <w:rPr>
            <w:rStyle w:val="Hyperlink"/>
            <w:noProof/>
          </w:rPr>
          <w:t>2.6</w:t>
        </w:r>
        <w:r w:rsidR="00CA6606" w:rsidRPr="0093722E">
          <w:rPr>
            <w:noProof/>
            <w:szCs w:val="22"/>
            <w:lang w:eastAsia="hr-BA"/>
          </w:rPr>
          <w:tab/>
        </w:r>
        <w:r w:rsidR="00CA6606" w:rsidRPr="00C11A56">
          <w:rPr>
            <w:rStyle w:val="Hyperlink"/>
            <w:noProof/>
          </w:rPr>
          <w:t>Planiranje zahtjeva</w:t>
        </w:r>
        <w:r w:rsidR="00CA6606">
          <w:rPr>
            <w:noProof/>
            <w:webHidden/>
          </w:rPr>
          <w:tab/>
        </w:r>
        <w:r w:rsidR="00CA6606">
          <w:rPr>
            <w:noProof/>
            <w:webHidden/>
          </w:rPr>
          <w:fldChar w:fldCharType="begin"/>
        </w:r>
        <w:r w:rsidR="00CA6606">
          <w:rPr>
            <w:noProof/>
            <w:webHidden/>
          </w:rPr>
          <w:instrText xml:space="preserve"> PAGEREF _Toc497597266 \h </w:instrText>
        </w:r>
        <w:r w:rsidR="00CA6606">
          <w:rPr>
            <w:noProof/>
            <w:webHidden/>
          </w:rPr>
        </w:r>
        <w:r w:rsidR="00CA6606">
          <w:rPr>
            <w:noProof/>
            <w:webHidden/>
          </w:rPr>
          <w:fldChar w:fldCharType="separate"/>
        </w:r>
        <w:r w:rsidR="00CA6606">
          <w:rPr>
            <w:noProof/>
            <w:webHidden/>
          </w:rPr>
          <w:t>6</w:t>
        </w:r>
        <w:r w:rsidR="00CA6606">
          <w:rPr>
            <w:noProof/>
            <w:webHidden/>
          </w:rPr>
          <w:fldChar w:fldCharType="end"/>
        </w:r>
      </w:hyperlink>
    </w:p>
    <w:p w14:paraId="2AC96F3C" w14:textId="77777777" w:rsidR="00CA6606" w:rsidRPr="0093722E" w:rsidRDefault="008517FF">
      <w:pPr>
        <w:pStyle w:val="TOC1"/>
        <w:tabs>
          <w:tab w:val="left" w:pos="432"/>
        </w:tabs>
        <w:rPr>
          <w:noProof/>
          <w:szCs w:val="22"/>
          <w:lang w:eastAsia="hr-BA"/>
        </w:rPr>
      </w:pPr>
      <w:hyperlink w:anchor="_Toc497597267" w:history="1">
        <w:r w:rsidR="00CA6606" w:rsidRPr="00C11A56">
          <w:rPr>
            <w:rStyle w:val="Hyperlink"/>
            <w:noProof/>
          </w:rPr>
          <w:t>3.</w:t>
        </w:r>
        <w:r w:rsidR="00CA6606" w:rsidRPr="0093722E">
          <w:rPr>
            <w:noProof/>
            <w:szCs w:val="22"/>
            <w:lang w:eastAsia="hr-BA"/>
          </w:rPr>
          <w:tab/>
        </w:r>
        <w:r w:rsidR="00CA6606" w:rsidRPr="00C11A56">
          <w:rPr>
            <w:rStyle w:val="Hyperlink"/>
            <w:noProof/>
          </w:rPr>
          <w:t>Razrada zahtjeva</w:t>
        </w:r>
        <w:r w:rsidR="00CA6606">
          <w:rPr>
            <w:noProof/>
            <w:webHidden/>
          </w:rPr>
          <w:tab/>
        </w:r>
        <w:r w:rsidR="00CA6606">
          <w:rPr>
            <w:noProof/>
            <w:webHidden/>
          </w:rPr>
          <w:fldChar w:fldCharType="begin"/>
        </w:r>
        <w:r w:rsidR="00CA6606">
          <w:rPr>
            <w:noProof/>
            <w:webHidden/>
          </w:rPr>
          <w:instrText xml:space="preserve"> PAGEREF _Toc497597267 \h </w:instrText>
        </w:r>
        <w:r w:rsidR="00CA6606">
          <w:rPr>
            <w:noProof/>
            <w:webHidden/>
          </w:rPr>
        </w:r>
        <w:r w:rsidR="00CA6606">
          <w:rPr>
            <w:noProof/>
            <w:webHidden/>
          </w:rPr>
          <w:fldChar w:fldCharType="separate"/>
        </w:r>
        <w:r w:rsidR="00CA6606">
          <w:rPr>
            <w:noProof/>
            <w:webHidden/>
          </w:rPr>
          <w:t>7</w:t>
        </w:r>
        <w:r w:rsidR="00CA6606">
          <w:rPr>
            <w:noProof/>
            <w:webHidden/>
          </w:rPr>
          <w:fldChar w:fldCharType="end"/>
        </w:r>
      </w:hyperlink>
    </w:p>
    <w:p w14:paraId="0CBD25D8" w14:textId="77777777" w:rsidR="00CA6606" w:rsidRPr="0093722E" w:rsidRDefault="008517FF">
      <w:pPr>
        <w:pStyle w:val="TOC2"/>
        <w:tabs>
          <w:tab w:val="left" w:pos="1000"/>
        </w:tabs>
        <w:rPr>
          <w:noProof/>
          <w:szCs w:val="22"/>
          <w:lang w:eastAsia="hr-BA"/>
        </w:rPr>
      </w:pPr>
      <w:hyperlink w:anchor="_Toc497597268" w:history="1">
        <w:r w:rsidR="00CA6606" w:rsidRPr="00C11A56">
          <w:rPr>
            <w:rStyle w:val="Hyperlink"/>
            <w:noProof/>
          </w:rPr>
          <w:t>3.1</w:t>
        </w:r>
        <w:r w:rsidR="00CA6606" w:rsidRPr="0093722E">
          <w:rPr>
            <w:noProof/>
            <w:szCs w:val="22"/>
            <w:lang w:eastAsia="hr-BA"/>
          </w:rPr>
          <w:tab/>
        </w:r>
        <w:r w:rsidR="00CA6606" w:rsidRPr="00C11A56">
          <w:rPr>
            <w:rStyle w:val="Hyperlink"/>
            <w:noProof/>
          </w:rPr>
          <w:t>Funkcionalni zahtjevi za modul „Menadžment“</w:t>
        </w:r>
        <w:r w:rsidR="00CA6606">
          <w:rPr>
            <w:noProof/>
            <w:webHidden/>
          </w:rPr>
          <w:tab/>
        </w:r>
        <w:r w:rsidR="00CA6606">
          <w:rPr>
            <w:noProof/>
            <w:webHidden/>
          </w:rPr>
          <w:fldChar w:fldCharType="begin"/>
        </w:r>
        <w:r w:rsidR="00CA6606">
          <w:rPr>
            <w:noProof/>
            <w:webHidden/>
          </w:rPr>
          <w:instrText xml:space="preserve"> PAGEREF _Toc497597268 \h </w:instrText>
        </w:r>
        <w:r w:rsidR="00CA6606">
          <w:rPr>
            <w:noProof/>
            <w:webHidden/>
          </w:rPr>
        </w:r>
        <w:r w:rsidR="00CA6606">
          <w:rPr>
            <w:noProof/>
            <w:webHidden/>
          </w:rPr>
          <w:fldChar w:fldCharType="separate"/>
        </w:r>
        <w:r w:rsidR="00CA6606">
          <w:rPr>
            <w:noProof/>
            <w:webHidden/>
          </w:rPr>
          <w:t>7</w:t>
        </w:r>
        <w:r w:rsidR="00CA6606">
          <w:rPr>
            <w:noProof/>
            <w:webHidden/>
          </w:rPr>
          <w:fldChar w:fldCharType="end"/>
        </w:r>
      </w:hyperlink>
    </w:p>
    <w:p w14:paraId="4F61892A" w14:textId="77777777" w:rsidR="00CA6606" w:rsidRPr="0093722E" w:rsidRDefault="008517FF">
      <w:pPr>
        <w:pStyle w:val="TOC2"/>
        <w:tabs>
          <w:tab w:val="left" w:pos="1000"/>
        </w:tabs>
        <w:rPr>
          <w:noProof/>
          <w:szCs w:val="22"/>
          <w:lang w:eastAsia="hr-BA"/>
        </w:rPr>
      </w:pPr>
      <w:hyperlink w:anchor="_Toc497597269" w:history="1">
        <w:r w:rsidR="00CA6606" w:rsidRPr="00C11A56">
          <w:rPr>
            <w:rStyle w:val="Hyperlink"/>
            <w:noProof/>
          </w:rPr>
          <w:t>3.2</w:t>
        </w:r>
        <w:r w:rsidR="00CA6606" w:rsidRPr="0093722E">
          <w:rPr>
            <w:noProof/>
            <w:szCs w:val="22"/>
            <w:lang w:eastAsia="hr-BA"/>
          </w:rPr>
          <w:tab/>
        </w:r>
        <w:r w:rsidR="00CA6606" w:rsidRPr="00C11A56">
          <w:rPr>
            <w:rStyle w:val="Hyperlink"/>
            <w:noProof/>
          </w:rPr>
          <w:t>Funkcionalni zahtjevi za modul „Administracija“</w:t>
        </w:r>
        <w:r w:rsidR="00CA6606">
          <w:rPr>
            <w:noProof/>
            <w:webHidden/>
          </w:rPr>
          <w:tab/>
        </w:r>
        <w:r w:rsidR="00CA6606">
          <w:rPr>
            <w:noProof/>
            <w:webHidden/>
          </w:rPr>
          <w:fldChar w:fldCharType="begin"/>
        </w:r>
        <w:r w:rsidR="00CA6606">
          <w:rPr>
            <w:noProof/>
            <w:webHidden/>
          </w:rPr>
          <w:instrText xml:space="preserve"> PAGEREF _Toc497597269 \h </w:instrText>
        </w:r>
        <w:r w:rsidR="00CA6606">
          <w:rPr>
            <w:noProof/>
            <w:webHidden/>
          </w:rPr>
        </w:r>
        <w:r w:rsidR="00CA6606">
          <w:rPr>
            <w:noProof/>
            <w:webHidden/>
          </w:rPr>
          <w:fldChar w:fldCharType="separate"/>
        </w:r>
        <w:r w:rsidR="00CA6606">
          <w:rPr>
            <w:noProof/>
            <w:webHidden/>
          </w:rPr>
          <w:t>7</w:t>
        </w:r>
        <w:r w:rsidR="00CA6606">
          <w:rPr>
            <w:noProof/>
            <w:webHidden/>
          </w:rPr>
          <w:fldChar w:fldCharType="end"/>
        </w:r>
      </w:hyperlink>
    </w:p>
    <w:p w14:paraId="6BD7E4D9" w14:textId="77777777" w:rsidR="00CA6606" w:rsidRPr="0093722E" w:rsidRDefault="008517FF">
      <w:pPr>
        <w:pStyle w:val="TOC3"/>
        <w:rPr>
          <w:noProof/>
          <w:szCs w:val="22"/>
          <w:lang w:eastAsia="hr-BA"/>
        </w:rPr>
      </w:pPr>
      <w:hyperlink w:anchor="_Toc497597270" w:history="1">
        <w:r w:rsidR="00CA6606" w:rsidRPr="00C11A56">
          <w:rPr>
            <w:rStyle w:val="Hyperlink"/>
            <w:noProof/>
          </w:rPr>
          <w:t>3.2.1</w:t>
        </w:r>
        <w:r w:rsidR="00CA6606" w:rsidRPr="0093722E">
          <w:rPr>
            <w:noProof/>
            <w:szCs w:val="22"/>
            <w:lang w:eastAsia="hr-BA"/>
          </w:rPr>
          <w:tab/>
        </w:r>
        <w:r w:rsidR="00CA6606" w:rsidRPr="00C11A56">
          <w:rPr>
            <w:rStyle w:val="Hyperlink"/>
            <w:noProof/>
          </w:rPr>
          <w:t>Prijava na sistem</w:t>
        </w:r>
        <w:r w:rsidR="00CA6606">
          <w:rPr>
            <w:noProof/>
            <w:webHidden/>
          </w:rPr>
          <w:tab/>
        </w:r>
        <w:r w:rsidR="00CA6606">
          <w:rPr>
            <w:noProof/>
            <w:webHidden/>
          </w:rPr>
          <w:fldChar w:fldCharType="begin"/>
        </w:r>
        <w:r w:rsidR="00CA6606">
          <w:rPr>
            <w:noProof/>
            <w:webHidden/>
          </w:rPr>
          <w:instrText xml:space="preserve"> PAGEREF _Toc497597270 \h </w:instrText>
        </w:r>
        <w:r w:rsidR="00CA6606">
          <w:rPr>
            <w:noProof/>
            <w:webHidden/>
          </w:rPr>
        </w:r>
        <w:r w:rsidR="00CA6606">
          <w:rPr>
            <w:noProof/>
            <w:webHidden/>
          </w:rPr>
          <w:fldChar w:fldCharType="separate"/>
        </w:r>
        <w:r w:rsidR="00CA6606">
          <w:rPr>
            <w:noProof/>
            <w:webHidden/>
          </w:rPr>
          <w:t>7</w:t>
        </w:r>
        <w:r w:rsidR="00CA6606">
          <w:rPr>
            <w:noProof/>
            <w:webHidden/>
          </w:rPr>
          <w:fldChar w:fldCharType="end"/>
        </w:r>
      </w:hyperlink>
    </w:p>
    <w:p w14:paraId="54735BCE" w14:textId="77777777" w:rsidR="00CA6606" w:rsidRPr="0093722E" w:rsidRDefault="008517FF">
      <w:pPr>
        <w:pStyle w:val="TOC3"/>
        <w:rPr>
          <w:noProof/>
          <w:szCs w:val="22"/>
          <w:lang w:eastAsia="hr-BA"/>
        </w:rPr>
      </w:pPr>
      <w:hyperlink w:anchor="_Toc497597271" w:history="1">
        <w:r w:rsidR="00CA6606" w:rsidRPr="00C11A56">
          <w:rPr>
            <w:rStyle w:val="Hyperlink"/>
            <w:noProof/>
          </w:rPr>
          <w:t>3.2.2</w:t>
        </w:r>
        <w:r w:rsidR="00CA6606" w:rsidRPr="0093722E">
          <w:rPr>
            <w:noProof/>
            <w:szCs w:val="22"/>
            <w:lang w:eastAsia="hr-BA"/>
          </w:rPr>
          <w:tab/>
        </w:r>
        <w:r w:rsidR="00CA6606" w:rsidRPr="00C11A56">
          <w:rPr>
            <w:rStyle w:val="Hyperlink"/>
            <w:noProof/>
          </w:rPr>
          <w:t>Klasifikacija funkcionalnih zahtjeva</w:t>
        </w:r>
        <w:r w:rsidR="00CA6606">
          <w:rPr>
            <w:noProof/>
            <w:webHidden/>
          </w:rPr>
          <w:tab/>
        </w:r>
        <w:r w:rsidR="00CA6606">
          <w:rPr>
            <w:noProof/>
            <w:webHidden/>
          </w:rPr>
          <w:fldChar w:fldCharType="begin"/>
        </w:r>
        <w:r w:rsidR="00CA6606">
          <w:rPr>
            <w:noProof/>
            <w:webHidden/>
          </w:rPr>
          <w:instrText xml:space="preserve"> PAGEREF _Toc497597271 \h </w:instrText>
        </w:r>
        <w:r w:rsidR="00CA6606">
          <w:rPr>
            <w:noProof/>
            <w:webHidden/>
          </w:rPr>
        </w:r>
        <w:r w:rsidR="00CA6606">
          <w:rPr>
            <w:noProof/>
            <w:webHidden/>
          </w:rPr>
          <w:fldChar w:fldCharType="separate"/>
        </w:r>
        <w:r w:rsidR="00CA6606">
          <w:rPr>
            <w:noProof/>
            <w:webHidden/>
          </w:rPr>
          <w:t>8</w:t>
        </w:r>
        <w:r w:rsidR="00CA6606">
          <w:rPr>
            <w:noProof/>
            <w:webHidden/>
          </w:rPr>
          <w:fldChar w:fldCharType="end"/>
        </w:r>
      </w:hyperlink>
    </w:p>
    <w:p w14:paraId="6895DB27" w14:textId="77777777" w:rsidR="00CA6606" w:rsidRPr="0093722E" w:rsidRDefault="008517FF">
      <w:pPr>
        <w:pStyle w:val="TOC2"/>
        <w:tabs>
          <w:tab w:val="left" w:pos="1000"/>
        </w:tabs>
        <w:rPr>
          <w:noProof/>
          <w:szCs w:val="22"/>
          <w:lang w:eastAsia="hr-BA"/>
        </w:rPr>
      </w:pPr>
      <w:hyperlink w:anchor="_Toc497597272" w:history="1">
        <w:r w:rsidR="00CA6606" w:rsidRPr="00C11A56">
          <w:rPr>
            <w:rStyle w:val="Hyperlink"/>
            <w:noProof/>
          </w:rPr>
          <w:t>3.3</w:t>
        </w:r>
        <w:r w:rsidR="00CA6606" w:rsidRPr="0093722E">
          <w:rPr>
            <w:noProof/>
            <w:szCs w:val="22"/>
            <w:lang w:eastAsia="hr-BA"/>
          </w:rPr>
          <w:tab/>
        </w:r>
        <w:r w:rsidR="00CA6606" w:rsidRPr="00C11A56">
          <w:rPr>
            <w:rStyle w:val="Hyperlink"/>
            <w:noProof/>
          </w:rPr>
          <w:t>Nefunkcionalni zahtjevi</w:t>
        </w:r>
        <w:r w:rsidR="00CA6606">
          <w:rPr>
            <w:noProof/>
            <w:webHidden/>
          </w:rPr>
          <w:tab/>
        </w:r>
        <w:r w:rsidR="00CA6606">
          <w:rPr>
            <w:noProof/>
            <w:webHidden/>
          </w:rPr>
          <w:fldChar w:fldCharType="begin"/>
        </w:r>
        <w:r w:rsidR="00CA6606">
          <w:rPr>
            <w:noProof/>
            <w:webHidden/>
          </w:rPr>
          <w:instrText xml:space="preserve"> PAGEREF _Toc497597272 \h </w:instrText>
        </w:r>
        <w:r w:rsidR="00CA6606">
          <w:rPr>
            <w:noProof/>
            <w:webHidden/>
          </w:rPr>
        </w:r>
        <w:r w:rsidR="00CA6606">
          <w:rPr>
            <w:noProof/>
            <w:webHidden/>
          </w:rPr>
          <w:fldChar w:fldCharType="separate"/>
        </w:r>
        <w:r w:rsidR="00CA6606">
          <w:rPr>
            <w:noProof/>
            <w:webHidden/>
          </w:rPr>
          <w:t>9</w:t>
        </w:r>
        <w:r w:rsidR="00CA6606">
          <w:rPr>
            <w:noProof/>
            <w:webHidden/>
          </w:rPr>
          <w:fldChar w:fldCharType="end"/>
        </w:r>
      </w:hyperlink>
    </w:p>
    <w:p w14:paraId="580567E5" w14:textId="77777777" w:rsidR="00CA6606" w:rsidRPr="0093722E" w:rsidRDefault="008517FF">
      <w:pPr>
        <w:pStyle w:val="TOC3"/>
        <w:rPr>
          <w:noProof/>
          <w:szCs w:val="22"/>
          <w:lang w:eastAsia="hr-BA"/>
        </w:rPr>
      </w:pPr>
      <w:hyperlink w:anchor="_Toc497597273" w:history="1">
        <w:r w:rsidR="00CA6606" w:rsidRPr="00C11A56">
          <w:rPr>
            <w:rStyle w:val="Hyperlink"/>
            <w:noProof/>
          </w:rPr>
          <w:t>3.3.1</w:t>
        </w:r>
        <w:r w:rsidR="00CA6606" w:rsidRPr="0093722E">
          <w:rPr>
            <w:noProof/>
            <w:szCs w:val="22"/>
            <w:lang w:eastAsia="hr-BA"/>
          </w:rPr>
          <w:tab/>
        </w:r>
        <w:r w:rsidR="00CA6606" w:rsidRPr="00C11A56">
          <w:rPr>
            <w:rStyle w:val="Hyperlink"/>
            <w:noProof/>
          </w:rPr>
          <w:t>Korisnički interfejsi</w:t>
        </w:r>
        <w:r w:rsidR="00CA6606">
          <w:rPr>
            <w:noProof/>
            <w:webHidden/>
          </w:rPr>
          <w:tab/>
        </w:r>
        <w:r w:rsidR="00CA6606">
          <w:rPr>
            <w:noProof/>
            <w:webHidden/>
          </w:rPr>
          <w:fldChar w:fldCharType="begin"/>
        </w:r>
        <w:r w:rsidR="00CA6606">
          <w:rPr>
            <w:noProof/>
            <w:webHidden/>
          </w:rPr>
          <w:instrText xml:space="preserve"> PAGEREF _Toc497597273 \h </w:instrText>
        </w:r>
        <w:r w:rsidR="00CA6606">
          <w:rPr>
            <w:noProof/>
            <w:webHidden/>
          </w:rPr>
        </w:r>
        <w:r w:rsidR="00CA6606">
          <w:rPr>
            <w:noProof/>
            <w:webHidden/>
          </w:rPr>
          <w:fldChar w:fldCharType="separate"/>
        </w:r>
        <w:r w:rsidR="00CA6606">
          <w:rPr>
            <w:noProof/>
            <w:webHidden/>
          </w:rPr>
          <w:t>9</w:t>
        </w:r>
        <w:r w:rsidR="00CA6606">
          <w:rPr>
            <w:noProof/>
            <w:webHidden/>
          </w:rPr>
          <w:fldChar w:fldCharType="end"/>
        </w:r>
      </w:hyperlink>
    </w:p>
    <w:p w14:paraId="626F9847" w14:textId="77777777" w:rsidR="00CA6606" w:rsidRPr="0093722E" w:rsidRDefault="008517FF">
      <w:pPr>
        <w:pStyle w:val="TOC3"/>
        <w:rPr>
          <w:noProof/>
          <w:szCs w:val="22"/>
          <w:lang w:eastAsia="hr-BA"/>
        </w:rPr>
      </w:pPr>
      <w:hyperlink w:anchor="_Toc497597274" w:history="1">
        <w:r w:rsidR="00CA6606" w:rsidRPr="00C11A56">
          <w:rPr>
            <w:rStyle w:val="Hyperlink"/>
            <w:noProof/>
          </w:rPr>
          <w:t>3.3.2</w:t>
        </w:r>
        <w:r w:rsidR="00CA6606" w:rsidRPr="0093722E">
          <w:rPr>
            <w:noProof/>
            <w:szCs w:val="22"/>
            <w:lang w:eastAsia="hr-BA"/>
          </w:rPr>
          <w:tab/>
        </w:r>
        <w:r w:rsidR="00CA6606" w:rsidRPr="00C11A56">
          <w:rPr>
            <w:rStyle w:val="Hyperlink"/>
            <w:noProof/>
          </w:rPr>
          <w:t>Vanjski interfejsi i integracije</w:t>
        </w:r>
        <w:r w:rsidR="00CA6606">
          <w:rPr>
            <w:noProof/>
            <w:webHidden/>
          </w:rPr>
          <w:tab/>
        </w:r>
        <w:r w:rsidR="00CA6606">
          <w:rPr>
            <w:noProof/>
            <w:webHidden/>
          </w:rPr>
          <w:fldChar w:fldCharType="begin"/>
        </w:r>
        <w:r w:rsidR="00CA6606">
          <w:rPr>
            <w:noProof/>
            <w:webHidden/>
          </w:rPr>
          <w:instrText xml:space="preserve"> PAGEREF _Toc497597274 \h </w:instrText>
        </w:r>
        <w:r w:rsidR="00CA6606">
          <w:rPr>
            <w:noProof/>
            <w:webHidden/>
          </w:rPr>
        </w:r>
        <w:r w:rsidR="00CA6606">
          <w:rPr>
            <w:noProof/>
            <w:webHidden/>
          </w:rPr>
          <w:fldChar w:fldCharType="separate"/>
        </w:r>
        <w:r w:rsidR="00CA6606">
          <w:rPr>
            <w:noProof/>
            <w:webHidden/>
          </w:rPr>
          <w:t>9</w:t>
        </w:r>
        <w:r w:rsidR="00CA6606">
          <w:rPr>
            <w:noProof/>
            <w:webHidden/>
          </w:rPr>
          <w:fldChar w:fldCharType="end"/>
        </w:r>
      </w:hyperlink>
    </w:p>
    <w:p w14:paraId="6E31BEB2" w14:textId="77777777" w:rsidR="00CA6606" w:rsidRPr="0093722E" w:rsidRDefault="008517FF">
      <w:pPr>
        <w:pStyle w:val="TOC3"/>
        <w:rPr>
          <w:noProof/>
          <w:szCs w:val="22"/>
          <w:lang w:eastAsia="hr-BA"/>
        </w:rPr>
      </w:pPr>
      <w:hyperlink w:anchor="_Toc497597275" w:history="1">
        <w:r w:rsidR="00CA6606" w:rsidRPr="00C11A56">
          <w:rPr>
            <w:rStyle w:val="Hyperlink"/>
            <w:noProof/>
          </w:rPr>
          <w:t>3.3.3</w:t>
        </w:r>
        <w:r w:rsidR="00CA6606" w:rsidRPr="0093722E">
          <w:rPr>
            <w:noProof/>
            <w:szCs w:val="22"/>
            <w:lang w:eastAsia="hr-BA"/>
          </w:rPr>
          <w:tab/>
        </w:r>
        <w:r w:rsidR="00CA6606" w:rsidRPr="00C11A56">
          <w:rPr>
            <w:rStyle w:val="Hyperlink"/>
            <w:noProof/>
          </w:rPr>
          <w:t>Upotrebljivost</w:t>
        </w:r>
        <w:r w:rsidR="00CA6606">
          <w:rPr>
            <w:noProof/>
            <w:webHidden/>
          </w:rPr>
          <w:tab/>
        </w:r>
        <w:r w:rsidR="00CA6606">
          <w:rPr>
            <w:noProof/>
            <w:webHidden/>
          </w:rPr>
          <w:fldChar w:fldCharType="begin"/>
        </w:r>
        <w:r w:rsidR="00CA6606">
          <w:rPr>
            <w:noProof/>
            <w:webHidden/>
          </w:rPr>
          <w:instrText xml:space="preserve"> PAGEREF _Toc497597275 \h </w:instrText>
        </w:r>
        <w:r w:rsidR="00CA6606">
          <w:rPr>
            <w:noProof/>
            <w:webHidden/>
          </w:rPr>
        </w:r>
        <w:r w:rsidR="00CA6606">
          <w:rPr>
            <w:noProof/>
            <w:webHidden/>
          </w:rPr>
          <w:fldChar w:fldCharType="separate"/>
        </w:r>
        <w:r w:rsidR="00CA6606">
          <w:rPr>
            <w:noProof/>
            <w:webHidden/>
          </w:rPr>
          <w:t>10</w:t>
        </w:r>
        <w:r w:rsidR="00CA6606">
          <w:rPr>
            <w:noProof/>
            <w:webHidden/>
          </w:rPr>
          <w:fldChar w:fldCharType="end"/>
        </w:r>
      </w:hyperlink>
    </w:p>
    <w:p w14:paraId="056DA9E1" w14:textId="77777777" w:rsidR="00CA6606" w:rsidRPr="0093722E" w:rsidRDefault="008517FF">
      <w:pPr>
        <w:pStyle w:val="TOC3"/>
        <w:rPr>
          <w:noProof/>
          <w:szCs w:val="22"/>
          <w:lang w:eastAsia="hr-BA"/>
        </w:rPr>
      </w:pPr>
      <w:hyperlink w:anchor="_Toc497597276" w:history="1">
        <w:r w:rsidR="00CA6606" w:rsidRPr="00C11A56">
          <w:rPr>
            <w:rStyle w:val="Hyperlink"/>
            <w:noProof/>
          </w:rPr>
          <w:t>3.3.4</w:t>
        </w:r>
        <w:r w:rsidR="00CA6606" w:rsidRPr="0093722E">
          <w:rPr>
            <w:noProof/>
            <w:szCs w:val="22"/>
            <w:lang w:eastAsia="hr-BA"/>
          </w:rPr>
          <w:tab/>
        </w:r>
        <w:r w:rsidR="00CA6606" w:rsidRPr="00C11A56">
          <w:rPr>
            <w:rStyle w:val="Hyperlink"/>
            <w:noProof/>
          </w:rPr>
          <w:t>Performanse</w:t>
        </w:r>
        <w:r w:rsidR="00CA6606">
          <w:rPr>
            <w:noProof/>
            <w:webHidden/>
          </w:rPr>
          <w:tab/>
        </w:r>
        <w:r w:rsidR="00CA6606">
          <w:rPr>
            <w:noProof/>
            <w:webHidden/>
          </w:rPr>
          <w:fldChar w:fldCharType="begin"/>
        </w:r>
        <w:r w:rsidR="00CA6606">
          <w:rPr>
            <w:noProof/>
            <w:webHidden/>
          </w:rPr>
          <w:instrText xml:space="preserve"> PAGEREF _Toc497597276 \h </w:instrText>
        </w:r>
        <w:r w:rsidR="00CA6606">
          <w:rPr>
            <w:noProof/>
            <w:webHidden/>
          </w:rPr>
        </w:r>
        <w:r w:rsidR="00CA6606">
          <w:rPr>
            <w:noProof/>
            <w:webHidden/>
          </w:rPr>
          <w:fldChar w:fldCharType="separate"/>
        </w:r>
        <w:r w:rsidR="00CA6606">
          <w:rPr>
            <w:noProof/>
            <w:webHidden/>
          </w:rPr>
          <w:t>10</w:t>
        </w:r>
        <w:r w:rsidR="00CA6606">
          <w:rPr>
            <w:noProof/>
            <w:webHidden/>
          </w:rPr>
          <w:fldChar w:fldCharType="end"/>
        </w:r>
      </w:hyperlink>
    </w:p>
    <w:p w14:paraId="5B1ACFEA" w14:textId="77777777" w:rsidR="00CA6606" w:rsidRPr="0093722E" w:rsidRDefault="008517FF">
      <w:pPr>
        <w:pStyle w:val="TOC3"/>
        <w:rPr>
          <w:noProof/>
          <w:szCs w:val="22"/>
          <w:lang w:eastAsia="hr-BA"/>
        </w:rPr>
      </w:pPr>
      <w:hyperlink w:anchor="_Toc497597277" w:history="1">
        <w:r w:rsidR="00CA6606" w:rsidRPr="00C11A56">
          <w:rPr>
            <w:rStyle w:val="Hyperlink"/>
            <w:noProof/>
          </w:rPr>
          <w:t>3.3.5</w:t>
        </w:r>
        <w:r w:rsidR="00CA6606" w:rsidRPr="0093722E">
          <w:rPr>
            <w:noProof/>
            <w:szCs w:val="22"/>
            <w:lang w:eastAsia="hr-BA"/>
          </w:rPr>
          <w:tab/>
        </w:r>
        <w:r w:rsidR="00CA6606" w:rsidRPr="00C11A56">
          <w:rPr>
            <w:rStyle w:val="Hyperlink"/>
            <w:noProof/>
          </w:rPr>
          <w:t>Korektnost</w:t>
        </w:r>
        <w:r w:rsidR="00CA6606">
          <w:rPr>
            <w:noProof/>
            <w:webHidden/>
          </w:rPr>
          <w:tab/>
        </w:r>
        <w:r w:rsidR="00CA6606">
          <w:rPr>
            <w:noProof/>
            <w:webHidden/>
          </w:rPr>
          <w:fldChar w:fldCharType="begin"/>
        </w:r>
        <w:r w:rsidR="00CA6606">
          <w:rPr>
            <w:noProof/>
            <w:webHidden/>
          </w:rPr>
          <w:instrText xml:space="preserve"> PAGEREF _Toc497597277 \h </w:instrText>
        </w:r>
        <w:r w:rsidR="00CA6606">
          <w:rPr>
            <w:noProof/>
            <w:webHidden/>
          </w:rPr>
        </w:r>
        <w:r w:rsidR="00CA6606">
          <w:rPr>
            <w:noProof/>
            <w:webHidden/>
          </w:rPr>
          <w:fldChar w:fldCharType="separate"/>
        </w:r>
        <w:r w:rsidR="00CA6606">
          <w:rPr>
            <w:noProof/>
            <w:webHidden/>
          </w:rPr>
          <w:t>11</w:t>
        </w:r>
        <w:r w:rsidR="00CA6606">
          <w:rPr>
            <w:noProof/>
            <w:webHidden/>
          </w:rPr>
          <w:fldChar w:fldCharType="end"/>
        </w:r>
      </w:hyperlink>
    </w:p>
    <w:p w14:paraId="2EA7202C" w14:textId="77777777" w:rsidR="00CA6606" w:rsidRPr="0093722E" w:rsidRDefault="008517FF">
      <w:pPr>
        <w:pStyle w:val="TOC3"/>
        <w:rPr>
          <w:noProof/>
          <w:szCs w:val="22"/>
          <w:lang w:eastAsia="hr-BA"/>
        </w:rPr>
      </w:pPr>
      <w:hyperlink w:anchor="_Toc497597278" w:history="1">
        <w:r w:rsidR="00CA6606" w:rsidRPr="00C11A56">
          <w:rPr>
            <w:rStyle w:val="Hyperlink"/>
            <w:noProof/>
          </w:rPr>
          <w:t>3.3.6</w:t>
        </w:r>
        <w:r w:rsidR="00CA6606" w:rsidRPr="0093722E">
          <w:rPr>
            <w:noProof/>
            <w:szCs w:val="22"/>
            <w:lang w:eastAsia="hr-BA"/>
          </w:rPr>
          <w:tab/>
        </w:r>
        <w:r w:rsidR="00CA6606" w:rsidRPr="00C11A56">
          <w:rPr>
            <w:rStyle w:val="Hyperlink"/>
            <w:noProof/>
          </w:rPr>
          <w:t>Instalacija</w:t>
        </w:r>
        <w:r w:rsidR="00CA6606">
          <w:rPr>
            <w:noProof/>
            <w:webHidden/>
          </w:rPr>
          <w:tab/>
        </w:r>
        <w:r w:rsidR="00CA6606">
          <w:rPr>
            <w:noProof/>
            <w:webHidden/>
          </w:rPr>
          <w:fldChar w:fldCharType="begin"/>
        </w:r>
        <w:r w:rsidR="00CA6606">
          <w:rPr>
            <w:noProof/>
            <w:webHidden/>
          </w:rPr>
          <w:instrText xml:space="preserve"> PAGEREF _Toc497597278 \h </w:instrText>
        </w:r>
        <w:r w:rsidR="00CA6606">
          <w:rPr>
            <w:noProof/>
            <w:webHidden/>
          </w:rPr>
        </w:r>
        <w:r w:rsidR="00CA6606">
          <w:rPr>
            <w:noProof/>
            <w:webHidden/>
          </w:rPr>
          <w:fldChar w:fldCharType="separate"/>
        </w:r>
        <w:r w:rsidR="00CA6606">
          <w:rPr>
            <w:noProof/>
            <w:webHidden/>
          </w:rPr>
          <w:t>12</w:t>
        </w:r>
        <w:r w:rsidR="00CA6606">
          <w:rPr>
            <w:noProof/>
            <w:webHidden/>
          </w:rPr>
          <w:fldChar w:fldCharType="end"/>
        </w:r>
      </w:hyperlink>
    </w:p>
    <w:p w14:paraId="5C89FB7E" w14:textId="77777777" w:rsidR="00CA6606" w:rsidRPr="0093722E" w:rsidRDefault="008517FF">
      <w:pPr>
        <w:pStyle w:val="TOC3"/>
        <w:rPr>
          <w:noProof/>
          <w:szCs w:val="22"/>
          <w:lang w:eastAsia="hr-BA"/>
        </w:rPr>
      </w:pPr>
      <w:hyperlink w:anchor="_Toc497597279" w:history="1">
        <w:r w:rsidR="00CA6606" w:rsidRPr="00C11A56">
          <w:rPr>
            <w:rStyle w:val="Hyperlink"/>
            <w:noProof/>
          </w:rPr>
          <w:t>3.3.7</w:t>
        </w:r>
        <w:r w:rsidR="00CA6606" w:rsidRPr="0093722E">
          <w:rPr>
            <w:noProof/>
            <w:szCs w:val="22"/>
            <w:lang w:eastAsia="hr-BA"/>
          </w:rPr>
          <w:tab/>
        </w:r>
        <w:r w:rsidR="00CA6606" w:rsidRPr="00C11A56">
          <w:rPr>
            <w:rStyle w:val="Hyperlink"/>
            <w:noProof/>
          </w:rPr>
          <w:t>Upravljanje i održavanje sistema</w:t>
        </w:r>
        <w:r w:rsidR="00CA6606">
          <w:rPr>
            <w:noProof/>
            <w:webHidden/>
          </w:rPr>
          <w:tab/>
        </w:r>
        <w:r w:rsidR="00CA6606">
          <w:rPr>
            <w:noProof/>
            <w:webHidden/>
          </w:rPr>
          <w:fldChar w:fldCharType="begin"/>
        </w:r>
        <w:r w:rsidR="00CA6606">
          <w:rPr>
            <w:noProof/>
            <w:webHidden/>
          </w:rPr>
          <w:instrText xml:space="preserve"> PAGEREF _Toc497597279 \h </w:instrText>
        </w:r>
        <w:r w:rsidR="00CA6606">
          <w:rPr>
            <w:noProof/>
            <w:webHidden/>
          </w:rPr>
        </w:r>
        <w:r w:rsidR="00CA6606">
          <w:rPr>
            <w:noProof/>
            <w:webHidden/>
          </w:rPr>
          <w:fldChar w:fldCharType="separate"/>
        </w:r>
        <w:r w:rsidR="00CA6606">
          <w:rPr>
            <w:noProof/>
            <w:webHidden/>
          </w:rPr>
          <w:t>12</w:t>
        </w:r>
        <w:r w:rsidR="00CA6606">
          <w:rPr>
            <w:noProof/>
            <w:webHidden/>
          </w:rPr>
          <w:fldChar w:fldCharType="end"/>
        </w:r>
      </w:hyperlink>
    </w:p>
    <w:p w14:paraId="348203DD" w14:textId="77777777" w:rsidR="00CA6606" w:rsidRPr="0093722E" w:rsidRDefault="008517FF">
      <w:pPr>
        <w:pStyle w:val="TOC3"/>
        <w:rPr>
          <w:noProof/>
          <w:szCs w:val="22"/>
          <w:lang w:eastAsia="hr-BA"/>
        </w:rPr>
      </w:pPr>
      <w:hyperlink w:anchor="_Toc497597280" w:history="1">
        <w:r w:rsidR="00CA6606" w:rsidRPr="00C11A56">
          <w:rPr>
            <w:rStyle w:val="Hyperlink"/>
            <w:noProof/>
          </w:rPr>
          <w:t>3.3.8</w:t>
        </w:r>
        <w:r w:rsidR="00CA6606" w:rsidRPr="0093722E">
          <w:rPr>
            <w:noProof/>
            <w:szCs w:val="22"/>
            <w:lang w:eastAsia="hr-BA"/>
          </w:rPr>
          <w:tab/>
        </w:r>
        <w:r w:rsidR="00CA6606" w:rsidRPr="00C11A56">
          <w:rPr>
            <w:rStyle w:val="Hyperlink"/>
            <w:noProof/>
          </w:rPr>
          <w:t>Prenosivost</w:t>
        </w:r>
        <w:r w:rsidR="00CA6606">
          <w:rPr>
            <w:noProof/>
            <w:webHidden/>
          </w:rPr>
          <w:tab/>
        </w:r>
        <w:r w:rsidR="00CA6606">
          <w:rPr>
            <w:noProof/>
            <w:webHidden/>
          </w:rPr>
          <w:fldChar w:fldCharType="begin"/>
        </w:r>
        <w:r w:rsidR="00CA6606">
          <w:rPr>
            <w:noProof/>
            <w:webHidden/>
          </w:rPr>
          <w:instrText xml:space="preserve"> PAGEREF _Toc497597280 \h </w:instrText>
        </w:r>
        <w:r w:rsidR="00CA6606">
          <w:rPr>
            <w:noProof/>
            <w:webHidden/>
          </w:rPr>
        </w:r>
        <w:r w:rsidR="00CA6606">
          <w:rPr>
            <w:noProof/>
            <w:webHidden/>
          </w:rPr>
          <w:fldChar w:fldCharType="separate"/>
        </w:r>
        <w:r w:rsidR="00CA6606">
          <w:rPr>
            <w:noProof/>
            <w:webHidden/>
          </w:rPr>
          <w:t>12</w:t>
        </w:r>
        <w:r w:rsidR="00CA6606">
          <w:rPr>
            <w:noProof/>
            <w:webHidden/>
          </w:rPr>
          <w:fldChar w:fldCharType="end"/>
        </w:r>
      </w:hyperlink>
    </w:p>
    <w:p w14:paraId="7ADB0F1F" w14:textId="77777777" w:rsidR="00CA6606" w:rsidRPr="0093722E" w:rsidRDefault="008517FF">
      <w:pPr>
        <w:pStyle w:val="TOC3"/>
        <w:rPr>
          <w:noProof/>
          <w:szCs w:val="22"/>
          <w:lang w:eastAsia="hr-BA"/>
        </w:rPr>
      </w:pPr>
      <w:hyperlink w:anchor="_Toc497597281" w:history="1">
        <w:r w:rsidR="00CA6606" w:rsidRPr="00C11A56">
          <w:rPr>
            <w:rStyle w:val="Hyperlink"/>
            <w:noProof/>
          </w:rPr>
          <w:t>3.3.9</w:t>
        </w:r>
        <w:r w:rsidR="00CA6606" w:rsidRPr="0093722E">
          <w:rPr>
            <w:noProof/>
            <w:szCs w:val="22"/>
            <w:lang w:eastAsia="hr-BA"/>
          </w:rPr>
          <w:tab/>
        </w:r>
        <w:r w:rsidR="00CA6606" w:rsidRPr="00C11A56">
          <w:rPr>
            <w:rStyle w:val="Hyperlink"/>
            <w:noProof/>
          </w:rPr>
          <w:t>Skalabilnost</w:t>
        </w:r>
        <w:r w:rsidR="00CA6606">
          <w:rPr>
            <w:noProof/>
            <w:webHidden/>
          </w:rPr>
          <w:tab/>
        </w:r>
        <w:r w:rsidR="00CA6606">
          <w:rPr>
            <w:noProof/>
            <w:webHidden/>
          </w:rPr>
          <w:fldChar w:fldCharType="begin"/>
        </w:r>
        <w:r w:rsidR="00CA6606">
          <w:rPr>
            <w:noProof/>
            <w:webHidden/>
          </w:rPr>
          <w:instrText xml:space="preserve"> PAGEREF _Toc497597281 \h </w:instrText>
        </w:r>
        <w:r w:rsidR="00CA6606">
          <w:rPr>
            <w:noProof/>
            <w:webHidden/>
          </w:rPr>
        </w:r>
        <w:r w:rsidR="00CA6606">
          <w:rPr>
            <w:noProof/>
            <w:webHidden/>
          </w:rPr>
          <w:fldChar w:fldCharType="separate"/>
        </w:r>
        <w:r w:rsidR="00CA6606">
          <w:rPr>
            <w:noProof/>
            <w:webHidden/>
          </w:rPr>
          <w:t>13</w:t>
        </w:r>
        <w:r w:rsidR="00CA6606">
          <w:rPr>
            <w:noProof/>
            <w:webHidden/>
          </w:rPr>
          <w:fldChar w:fldCharType="end"/>
        </w:r>
      </w:hyperlink>
    </w:p>
    <w:p w14:paraId="40E0104C" w14:textId="77777777" w:rsidR="00CA6606" w:rsidRPr="0093722E" w:rsidRDefault="008517FF">
      <w:pPr>
        <w:pStyle w:val="TOC3"/>
        <w:rPr>
          <w:noProof/>
          <w:szCs w:val="22"/>
          <w:lang w:eastAsia="hr-BA"/>
        </w:rPr>
      </w:pPr>
      <w:hyperlink w:anchor="_Toc497597282" w:history="1">
        <w:r w:rsidR="00CA6606" w:rsidRPr="00C11A56">
          <w:rPr>
            <w:rStyle w:val="Hyperlink"/>
            <w:noProof/>
          </w:rPr>
          <w:t>3.3.10</w:t>
        </w:r>
        <w:r w:rsidR="00CA6606" w:rsidRPr="0093722E">
          <w:rPr>
            <w:noProof/>
            <w:szCs w:val="22"/>
            <w:lang w:eastAsia="hr-BA"/>
          </w:rPr>
          <w:tab/>
        </w:r>
        <w:r w:rsidR="00CA6606" w:rsidRPr="00C11A56">
          <w:rPr>
            <w:rStyle w:val="Hyperlink"/>
            <w:noProof/>
          </w:rPr>
          <w:t>Sigurnost</w:t>
        </w:r>
        <w:r w:rsidR="00CA6606">
          <w:rPr>
            <w:noProof/>
            <w:webHidden/>
          </w:rPr>
          <w:tab/>
        </w:r>
        <w:r w:rsidR="00CA6606">
          <w:rPr>
            <w:noProof/>
            <w:webHidden/>
          </w:rPr>
          <w:fldChar w:fldCharType="begin"/>
        </w:r>
        <w:r w:rsidR="00CA6606">
          <w:rPr>
            <w:noProof/>
            <w:webHidden/>
          </w:rPr>
          <w:instrText xml:space="preserve"> PAGEREF _Toc497597282 \h </w:instrText>
        </w:r>
        <w:r w:rsidR="00CA6606">
          <w:rPr>
            <w:noProof/>
            <w:webHidden/>
          </w:rPr>
        </w:r>
        <w:r w:rsidR="00CA6606">
          <w:rPr>
            <w:noProof/>
            <w:webHidden/>
          </w:rPr>
          <w:fldChar w:fldCharType="separate"/>
        </w:r>
        <w:r w:rsidR="00CA6606">
          <w:rPr>
            <w:noProof/>
            <w:webHidden/>
          </w:rPr>
          <w:t>13</w:t>
        </w:r>
        <w:r w:rsidR="00CA6606">
          <w:rPr>
            <w:noProof/>
            <w:webHidden/>
          </w:rPr>
          <w:fldChar w:fldCharType="end"/>
        </w:r>
      </w:hyperlink>
    </w:p>
    <w:p w14:paraId="6EDE0D25" w14:textId="77777777" w:rsidR="00CA6606" w:rsidRPr="0093722E" w:rsidRDefault="008517FF">
      <w:pPr>
        <w:pStyle w:val="TOC3"/>
        <w:rPr>
          <w:noProof/>
          <w:szCs w:val="22"/>
          <w:lang w:eastAsia="hr-BA"/>
        </w:rPr>
      </w:pPr>
      <w:hyperlink w:anchor="_Toc497597283" w:history="1">
        <w:r w:rsidR="00CA6606" w:rsidRPr="00C11A56">
          <w:rPr>
            <w:rStyle w:val="Hyperlink"/>
            <w:noProof/>
          </w:rPr>
          <w:t>3.3.11</w:t>
        </w:r>
        <w:r w:rsidR="00CA6606" w:rsidRPr="0093722E">
          <w:rPr>
            <w:noProof/>
            <w:szCs w:val="22"/>
            <w:lang w:eastAsia="hr-BA"/>
          </w:rPr>
          <w:tab/>
        </w:r>
        <w:r w:rsidR="00CA6606" w:rsidRPr="00C11A56">
          <w:rPr>
            <w:rStyle w:val="Hyperlink"/>
            <w:noProof/>
          </w:rPr>
          <w:t>Primjenjivi standardi</w:t>
        </w:r>
        <w:r w:rsidR="00CA6606">
          <w:rPr>
            <w:noProof/>
            <w:webHidden/>
          </w:rPr>
          <w:tab/>
        </w:r>
        <w:r w:rsidR="00CA6606">
          <w:rPr>
            <w:noProof/>
            <w:webHidden/>
          </w:rPr>
          <w:fldChar w:fldCharType="begin"/>
        </w:r>
        <w:r w:rsidR="00CA6606">
          <w:rPr>
            <w:noProof/>
            <w:webHidden/>
          </w:rPr>
          <w:instrText xml:space="preserve"> PAGEREF _Toc497597283 \h </w:instrText>
        </w:r>
        <w:r w:rsidR="00CA6606">
          <w:rPr>
            <w:noProof/>
            <w:webHidden/>
          </w:rPr>
        </w:r>
        <w:r w:rsidR="00CA6606">
          <w:rPr>
            <w:noProof/>
            <w:webHidden/>
          </w:rPr>
          <w:fldChar w:fldCharType="separate"/>
        </w:r>
        <w:r w:rsidR="00CA6606">
          <w:rPr>
            <w:noProof/>
            <w:webHidden/>
          </w:rPr>
          <w:t>13</w:t>
        </w:r>
        <w:r w:rsidR="00CA6606">
          <w:rPr>
            <w:noProof/>
            <w:webHidden/>
          </w:rPr>
          <w:fldChar w:fldCharType="end"/>
        </w:r>
      </w:hyperlink>
    </w:p>
    <w:p w14:paraId="57AB46F7" w14:textId="77777777" w:rsidR="00CA6606" w:rsidRPr="0093722E" w:rsidRDefault="008517FF">
      <w:pPr>
        <w:pStyle w:val="TOC3"/>
        <w:rPr>
          <w:noProof/>
          <w:szCs w:val="22"/>
          <w:lang w:eastAsia="hr-BA"/>
        </w:rPr>
      </w:pPr>
      <w:hyperlink w:anchor="_Toc497597284" w:history="1">
        <w:r w:rsidR="00CA6606" w:rsidRPr="00C11A56">
          <w:rPr>
            <w:rStyle w:val="Hyperlink"/>
            <w:noProof/>
          </w:rPr>
          <w:t>3.3.12</w:t>
        </w:r>
        <w:r w:rsidR="00CA6606" w:rsidRPr="0093722E">
          <w:rPr>
            <w:noProof/>
            <w:szCs w:val="22"/>
            <w:lang w:eastAsia="hr-BA"/>
          </w:rPr>
          <w:tab/>
        </w:r>
        <w:r w:rsidR="00CA6606" w:rsidRPr="00C11A56">
          <w:rPr>
            <w:rStyle w:val="Hyperlink"/>
            <w:noProof/>
          </w:rPr>
          <w:t>Robusnost</w:t>
        </w:r>
        <w:r w:rsidR="00CA6606">
          <w:rPr>
            <w:noProof/>
            <w:webHidden/>
          </w:rPr>
          <w:tab/>
        </w:r>
        <w:r w:rsidR="00CA6606">
          <w:rPr>
            <w:noProof/>
            <w:webHidden/>
          </w:rPr>
          <w:fldChar w:fldCharType="begin"/>
        </w:r>
        <w:r w:rsidR="00CA6606">
          <w:rPr>
            <w:noProof/>
            <w:webHidden/>
          </w:rPr>
          <w:instrText xml:space="preserve"> PAGEREF _Toc497597284 \h </w:instrText>
        </w:r>
        <w:r w:rsidR="00CA6606">
          <w:rPr>
            <w:noProof/>
            <w:webHidden/>
          </w:rPr>
        </w:r>
        <w:r w:rsidR="00CA6606">
          <w:rPr>
            <w:noProof/>
            <w:webHidden/>
          </w:rPr>
          <w:fldChar w:fldCharType="separate"/>
        </w:r>
        <w:r w:rsidR="00CA6606">
          <w:rPr>
            <w:noProof/>
            <w:webHidden/>
          </w:rPr>
          <w:t>13</w:t>
        </w:r>
        <w:r w:rsidR="00CA6606">
          <w:rPr>
            <w:noProof/>
            <w:webHidden/>
          </w:rPr>
          <w:fldChar w:fldCharType="end"/>
        </w:r>
      </w:hyperlink>
    </w:p>
    <w:p w14:paraId="60CE5BC1" w14:textId="77777777" w:rsidR="00CA6606" w:rsidRPr="0093722E" w:rsidRDefault="008517FF">
      <w:pPr>
        <w:pStyle w:val="TOC3"/>
        <w:rPr>
          <w:noProof/>
          <w:szCs w:val="22"/>
          <w:lang w:eastAsia="hr-BA"/>
        </w:rPr>
      </w:pPr>
      <w:hyperlink w:anchor="_Toc497597285" w:history="1">
        <w:r w:rsidR="00CA6606" w:rsidRPr="00C11A56">
          <w:rPr>
            <w:rStyle w:val="Hyperlink"/>
            <w:noProof/>
          </w:rPr>
          <w:t>3.3.13</w:t>
        </w:r>
        <w:r w:rsidR="00CA6606" w:rsidRPr="0093722E">
          <w:rPr>
            <w:noProof/>
            <w:szCs w:val="22"/>
            <w:lang w:eastAsia="hr-BA"/>
          </w:rPr>
          <w:tab/>
        </w:r>
        <w:r w:rsidR="00CA6606" w:rsidRPr="00C11A56">
          <w:rPr>
            <w:rStyle w:val="Hyperlink"/>
            <w:noProof/>
          </w:rPr>
          <w:t>Internacionalizacija</w:t>
        </w:r>
        <w:r w:rsidR="00CA6606">
          <w:rPr>
            <w:noProof/>
            <w:webHidden/>
          </w:rPr>
          <w:tab/>
        </w:r>
        <w:r w:rsidR="00CA6606">
          <w:rPr>
            <w:noProof/>
            <w:webHidden/>
          </w:rPr>
          <w:fldChar w:fldCharType="begin"/>
        </w:r>
        <w:r w:rsidR="00CA6606">
          <w:rPr>
            <w:noProof/>
            <w:webHidden/>
          </w:rPr>
          <w:instrText xml:space="preserve"> PAGEREF _Toc497597285 \h </w:instrText>
        </w:r>
        <w:r w:rsidR="00CA6606">
          <w:rPr>
            <w:noProof/>
            <w:webHidden/>
          </w:rPr>
        </w:r>
        <w:r w:rsidR="00CA6606">
          <w:rPr>
            <w:noProof/>
            <w:webHidden/>
          </w:rPr>
          <w:fldChar w:fldCharType="separate"/>
        </w:r>
        <w:r w:rsidR="00CA6606">
          <w:rPr>
            <w:noProof/>
            <w:webHidden/>
          </w:rPr>
          <w:t>14</w:t>
        </w:r>
        <w:r w:rsidR="00CA6606">
          <w:rPr>
            <w:noProof/>
            <w:webHidden/>
          </w:rPr>
          <w:fldChar w:fldCharType="end"/>
        </w:r>
      </w:hyperlink>
    </w:p>
    <w:p w14:paraId="67A2D5C6" w14:textId="77777777" w:rsidR="00CA6606" w:rsidRPr="0093722E" w:rsidRDefault="008517FF">
      <w:pPr>
        <w:pStyle w:val="TOC3"/>
        <w:rPr>
          <w:noProof/>
          <w:szCs w:val="22"/>
          <w:lang w:eastAsia="hr-BA"/>
        </w:rPr>
      </w:pPr>
      <w:hyperlink w:anchor="_Toc497597286" w:history="1">
        <w:r w:rsidR="00CA6606" w:rsidRPr="00C11A56">
          <w:rPr>
            <w:rStyle w:val="Hyperlink"/>
            <w:noProof/>
          </w:rPr>
          <w:t>3.3.14</w:t>
        </w:r>
        <w:r w:rsidR="00CA6606" w:rsidRPr="0093722E">
          <w:rPr>
            <w:noProof/>
            <w:szCs w:val="22"/>
            <w:lang w:eastAsia="hr-BA"/>
          </w:rPr>
          <w:tab/>
        </w:r>
        <w:r w:rsidR="00CA6606" w:rsidRPr="00C11A56">
          <w:rPr>
            <w:rStyle w:val="Hyperlink"/>
            <w:noProof/>
          </w:rPr>
          <w:t>Personalizacija</w:t>
        </w:r>
        <w:r w:rsidR="00CA6606">
          <w:rPr>
            <w:noProof/>
            <w:webHidden/>
          </w:rPr>
          <w:tab/>
        </w:r>
        <w:r w:rsidR="00CA6606">
          <w:rPr>
            <w:noProof/>
            <w:webHidden/>
          </w:rPr>
          <w:fldChar w:fldCharType="begin"/>
        </w:r>
        <w:r w:rsidR="00CA6606">
          <w:rPr>
            <w:noProof/>
            <w:webHidden/>
          </w:rPr>
          <w:instrText xml:space="preserve"> PAGEREF _Toc497597286 \h </w:instrText>
        </w:r>
        <w:r w:rsidR="00CA6606">
          <w:rPr>
            <w:noProof/>
            <w:webHidden/>
          </w:rPr>
        </w:r>
        <w:r w:rsidR="00CA6606">
          <w:rPr>
            <w:noProof/>
            <w:webHidden/>
          </w:rPr>
          <w:fldChar w:fldCharType="separate"/>
        </w:r>
        <w:r w:rsidR="00CA6606">
          <w:rPr>
            <w:noProof/>
            <w:webHidden/>
          </w:rPr>
          <w:t>14</w:t>
        </w:r>
        <w:r w:rsidR="00CA6606">
          <w:rPr>
            <w:noProof/>
            <w:webHidden/>
          </w:rPr>
          <w:fldChar w:fldCharType="end"/>
        </w:r>
      </w:hyperlink>
    </w:p>
    <w:p w14:paraId="6CF004E3" w14:textId="77777777" w:rsidR="00CA6606" w:rsidRPr="0093722E" w:rsidRDefault="008517FF">
      <w:pPr>
        <w:pStyle w:val="TOC3"/>
        <w:rPr>
          <w:noProof/>
          <w:szCs w:val="22"/>
          <w:lang w:eastAsia="hr-BA"/>
        </w:rPr>
      </w:pPr>
      <w:hyperlink w:anchor="_Toc497597287" w:history="1">
        <w:r w:rsidR="00CA6606" w:rsidRPr="00C11A56">
          <w:rPr>
            <w:rStyle w:val="Hyperlink"/>
            <w:noProof/>
          </w:rPr>
          <w:t>3.3.15</w:t>
        </w:r>
        <w:r w:rsidR="00CA6606" w:rsidRPr="0093722E">
          <w:rPr>
            <w:noProof/>
            <w:szCs w:val="22"/>
            <w:lang w:eastAsia="hr-BA"/>
          </w:rPr>
          <w:tab/>
        </w:r>
        <w:r w:rsidR="00CA6606" w:rsidRPr="00C11A56">
          <w:rPr>
            <w:rStyle w:val="Hyperlink"/>
            <w:noProof/>
          </w:rPr>
          <w:t>Ograničenja</w:t>
        </w:r>
        <w:r w:rsidR="00CA6606">
          <w:rPr>
            <w:noProof/>
            <w:webHidden/>
          </w:rPr>
          <w:tab/>
        </w:r>
        <w:r w:rsidR="00CA6606">
          <w:rPr>
            <w:noProof/>
            <w:webHidden/>
          </w:rPr>
          <w:fldChar w:fldCharType="begin"/>
        </w:r>
        <w:r w:rsidR="00CA6606">
          <w:rPr>
            <w:noProof/>
            <w:webHidden/>
          </w:rPr>
          <w:instrText xml:space="preserve"> PAGEREF _Toc497597287 \h </w:instrText>
        </w:r>
        <w:r w:rsidR="00CA6606">
          <w:rPr>
            <w:noProof/>
            <w:webHidden/>
          </w:rPr>
        </w:r>
        <w:r w:rsidR="00CA6606">
          <w:rPr>
            <w:noProof/>
            <w:webHidden/>
          </w:rPr>
          <w:fldChar w:fldCharType="separate"/>
        </w:r>
        <w:r w:rsidR="00CA6606">
          <w:rPr>
            <w:noProof/>
            <w:webHidden/>
          </w:rPr>
          <w:t>14</w:t>
        </w:r>
        <w:r w:rsidR="00CA6606">
          <w:rPr>
            <w:noProof/>
            <w:webHidden/>
          </w:rPr>
          <w:fldChar w:fldCharType="end"/>
        </w:r>
      </w:hyperlink>
    </w:p>
    <w:p w14:paraId="4EF87140" w14:textId="77777777" w:rsidR="00CA6606" w:rsidRPr="0093722E" w:rsidRDefault="008517FF">
      <w:pPr>
        <w:pStyle w:val="TOC1"/>
        <w:tabs>
          <w:tab w:val="left" w:pos="432"/>
        </w:tabs>
        <w:rPr>
          <w:noProof/>
          <w:szCs w:val="22"/>
          <w:lang w:eastAsia="hr-BA"/>
        </w:rPr>
      </w:pPr>
      <w:hyperlink w:anchor="_Toc497597288" w:history="1">
        <w:r w:rsidR="00CA6606" w:rsidRPr="00C11A56">
          <w:rPr>
            <w:rStyle w:val="Hyperlink"/>
            <w:noProof/>
          </w:rPr>
          <w:t>4.</w:t>
        </w:r>
        <w:r w:rsidR="00CA6606" w:rsidRPr="0093722E">
          <w:rPr>
            <w:noProof/>
            <w:szCs w:val="22"/>
            <w:lang w:eastAsia="hr-BA"/>
          </w:rPr>
          <w:tab/>
        </w:r>
        <w:r w:rsidR="00CA6606" w:rsidRPr="00C11A56">
          <w:rPr>
            <w:rStyle w:val="Hyperlink"/>
            <w:noProof/>
          </w:rPr>
          <w:t>Prilozi</w:t>
        </w:r>
        <w:r w:rsidR="00CA6606">
          <w:rPr>
            <w:noProof/>
            <w:webHidden/>
          </w:rPr>
          <w:tab/>
        </w:r>
        <w:r w:rsidR="00CA6606">
          <w:rPr>
            <w:noProof/>
            <w:webHidden/>
          </w:rPr>
          <w:fldChar w:fldCharType="begin"/>
        </w:r>
        <w:r w:rsidR="00CA6606">
          <w:rPr>
            <w:noProof/>
            <w:webHidden/>
          </w:rPr>
          <w:instrText xml:space="preserve"> PAGEREF _Toc497597288 \h </w:instrText>
        </w:r>
        <w:r w:rsidR="00CA6606">
          <w:rPr>
            <w:noProof/>
            <w:webHidden/>
          </w:rPr>
        </w:r>
        <w:r w:rsidR="00CA6606">
          <w:rPr>
            <w:noProof/>
            <w:webHidden/>
          </w:rPr>
          <w:fldChar w:fldCharType="separate"/>
        </w:r>
        <w:r w:rsidR="00CA6606">
          <w:rPr>
            <w:noProof/>
            <w:webHidden/>
          </w:rPr>
          <w:t>14</w:t>
        </w:r>
        <w:r w:rsidR="00CA6606">
          <w:rPr>
            <w:noProof/>
            <w:webHidden/>
          </w:rPr>
          <w:fldChar w:fldCharType="end"/>
        </w:r>
      </w:hyperlink>
    </w:p>
    <w:p w14:paraId="2C1D7699" w14:textId="77777777" w:rsidR="009E215B" w:rsidRPr="00E34479" w:rsidRDefault="00EE3B16">
      <w:r w:rsidRPr="00E34479">
        <w:rPr>
          <w:b/>
          <w:bCs/>
        </w:rPr>
        <w:fldChar w:fldCharType="end"/>
      </w:r>
    </w:p>
    <w:p w14:paraId="015B96F7" w14:textId="77777777" w:rsidR="009E215B" w:rsidRPr="00E34479" w:rsidRDefault="009E215B" w:rsidP="009E215B"/>
    <w:p w14:paraId="31BB2ADE" w14:textId="77777777" w:rsidR="009E215B" w:rsidRPr="00E34479" w:rsidRDefault="009E215B">
      <w:pPr>
        <w:pStyle w:val="Title"/>
      </w:pPr>
    </w:p>
    <w:p w14:paraId="746855C5" w14:textId="77777777" w:rsidR="00D74A67" w:rsidRPr="002F4711" w:rsidRDefault="007956FE" w:rsidP="00D105A5">
      <w:pPr>
        <w:pStyle w:val="Heading1"/>
        <w:jc w:val="left"/>
      </w:pPr>
      <w:bookmarkStart w:id="0" w:name="_Toc4395995"/>
      <w:r w:rsidRPr="002F4711">
        <w:br w:type="page"/>
      </w:r>
      <w:bookmarkStart w:id="1" w:name="_Toc497597255"/>
      <w:r w:rsidR="00D74A67" w:rsidRPr="002F4711">
        <w:lastRenderedPageBreak/>
        <w:t>Uvod</w:t>
      </w:r>
      <w:bookmarkEnd w:id="1"/>
    </w:p>
    <w:p w14:paraId="61AF6B13" w14:textId="77777777" w:rsidR="00690126" w:rsidRPr="00BC4E9C" w:rsidRDefault="00D105A5" w:rsidP="00D105A5">
      <w:pPr>
        <w:jc w:val="left"/>
        <w:rPr>
          <w:sz w:val="20"/>
        </w:rPr>
      </w:pPr>
      <w:bookmarkStart w:id="2" w:name="OLE_LINK1"/>
      <w:bookmarkStart w:id="3" w:name="OLE_LINK2"/>
      <w:bookmarkStart w:id="4" w:name="OLE_LINK3"/>
      <w:bookmarkStart w:id="5" w:name="_Toc317626440"/>
      <w:r w:rsidRPr="00D105A5">
        <w:rPr>
          <w:color w:val="000000"/>
          <w:szCs w:val="22"/>
        </w:rPr>
        <w:t>Uvodno poglavlje</w:t>
      </w:r>
      <w:r>
        <w:rPr>
          <w:color w:val="000000"/>
          <w:szCs w:val="22"/>
        </w:rPr>
        <w:t xml:space="preserve"> </w:t>
      </w:r>
      <w:r w:rsidRPr="00D105A5">
        <w:rPr>
          <w:color w:val="000000"/>
          <w:szCs w:val="22"/>
        </w:rPr>
        <w:t xml:space="preserve">dokumenta Specifikacije softverskih zahtjeva (engl. Software Requirements </w:t>
      </w:r>
      <w:r>
        <w:rPr>
          <w:color w:val="000000"/>
          <w:szCs w:val="22"/>
        </w:rPr>
        <w:t>S</w:t>
      </w:r>
      <w:r w:rsidRPr="00D105A5">
        <w:rPr>
          <w:color w:val="000000"/>
          <w:szCs w:val="22"/>
        </w:rPr>
        <w:t>pecification - SRS) pruža kratki pregled cijelog dokumenta</w:t>
      </w:r>
      <w:bookmarkEnd w:id="2"/>
      <w:bookmarkEnd w:id="3"/>
      <w:bookmarkEnd w:id="4"/>
      <w:r>
        <w:rPr>
          <w:color w:val="000000"/>
          <w:szCs w:val="22"/>
        </w:rPr>
        <w:t>.</w:t>
      </w:r>
    </w:p>
    <w:p w14:paraId="21ABADEB" w14:textId="77777777" w:rsidR="00690126" w:rsidRPr="009D1ECB" w:rsidRDefault="00690126" w:rsidP="00690126">
      <w:pPr>
        <w:pStyle w:val="Heading2"/>
        <w:spacing w:before="240" w:line="240" w:lineRule="atLeast"/>
      </w:pPr>
      <w:bookmarkStart w:id="6" w:name="_Toc334234469"/>
      <w:bookmarkStart w:id="7" w:name="_Toc497597256"/>
      <w:r w:rsidRPr="009D1ECB">
        <w:t>Svrha dokumenta</w:t>
      </w:r>
      <w:bookmarkEnd w:id="6"/>
      <w:bookmarkEnd w:id="7"/>
    </w:p>
    <w:p w14:paraId="523BC711" w14:textId="77777777" w:rsidR="00690126" w:rsidRPr="00E34479" w:rsidRDefault="00D105A5" w:rsidP="00D105A5">
      <w:r>
        <w:t>Dokument je namijenjen budućim korisnicima (menadžmentu, šefovima gradilišta, radnicima), administratorima sistema, programerima i testirima.</w:t>
      </w:r>
    </w:p>
    <w:p w14:paraId="5A50C7F1" w14:textId="77777777" w:rsidR="00690126" w:rsidRPr="009D1ECB" w:rsidRDefault="00690126" w:rsidP="00690126">
      <w:pPr>
        <w:pStyle w:val="Heading2"/>
        <w:spacing w:before="240" w:line="240" w:lineRule="atLeast"/>
      </w:pPr>
      <w:bookmarkStart w:id="8" w:name="_Toc334234471"/>
      <w:bookmarkStart w:id="9" w:name="_Toc497597257"/>
      <w:r w:rsidRPr="009D1ECB">
        <w:t>Definicije, akronimi i skraćenice</w:t>
      </w:r>
      <w:bookmarkEnd w:id="8"/>
      <w:bookmarkEnd w:id="9"/>
    </w:p>
    <w:p w14:paraId="6813508D" w14:textId="77777777" w:rsidR="00690126" w:rsidRPr="009D1ECB" w:rsidRDefault="00690126" w:rsidP="00690126">
      <w:pPr>
        <w:pStyle w:val="Heading2"/>
        <w:spacing w:before="240" w:line="240" w:lineRule="atLeast"/>
      </w:pPr>
      <w:bookmarkStart w:id="10" w:name="_Toc334234472"/>
      <w:bookmarkStart w:id="11" w:name="_Toc497597258"/>
      <w:r w:rsidRPr="009D1ECB">
        <w:t>Reference</w:t>
      </w:r>
      <w:bookmarkEnd w:id="10"/>
      <w:bookmarkEnd w:id="11"/>
    </w:p>
    <w:p w14:paraId="48060F8F" w14:textId="77777777" w:rsidR="00690126" w:rsidRPr="009D1ECB" w:rsidRDefault="00690126" w:rsidP="00690126">
      <w:pPr>
        <w:pStyle w:val="Heading2"/>
        <w:spacing w:before="240" w:line="240" w:lineRule="atLeast"/>
      </w:pPr>
      <w:bookmarkStart w:id="12" w:name="_Toc334234473"/>
      <w:bookmarkStart w:id="13" w:name="_Toc497597259"/>
      <w:r w:rsidRPr="009D1ECB">
        <w:t>Sažetak dokumenta</w:t>
      </w:r>
      <w:bookmarkEnd w:id="12"/>
      <w:bookmarkEnd w:id="13"/>
    </w:p>
    <w:p w14:paraId="2B8FAEBA" w14:textId="77777777" w:rsidR="00690126" w:rsidRDefault="006E0A2D" w:rsidP="00A768E3">
      <w:r>
        <w:t xml:space="preserve">U ovom dokumentu bit će opisana svrha i ideja aplikacije građevinski dnevnik. </w:t>
      </w:r>
    </w:p>
    <w:p w14:paraId="422EDDE0" w14:textId="77777777" w:rsidR="006E0A2D" w:rsidRPr="00E34479" w:rsidRDefault="006E0A2D" w:rsidP="00A768E3">
      <w:r>
        <w:t>Najbitnija točka u ovom dokumentu jesu funkcionalni zahtjevi. Unutar te točke čitatelj može pronaći svak</w:t>
      </w:r>
    </w:p>
    <w:p w14:paraId="1B02BF15" w14:textId="77777777" w:rsidR="00690126" w:rsidRPr="00E34479" w:rsidRDefault="00690126" w:rsidP="00690126">
      <w:pPr>
        <w:ind w:left="720"/>
        <w:rPr>
          <w:i/>
          <w:color w:val="0000FF"/>
        </w:rPr>
      </w:pPr>
    </w:p>
    <w:p w14:paraId="536940E6" w14:textId="77777777" w:rsidR="00016866" w:rsidRPr="002F4711" w:rsidRDefault="00B13BBE" w:rsidP="002F4711">
      <w:pPr>
        <w:pStyle w:val="Heading1"/>
      </w:pPr>
      <w:r w:rsidRPr="002F4711">
        <w:br w:type="page"/>
      </w:r>
      <w:bookmarkStart w:id="14" w:name="_Toc497597260"/>
      <w:r w:rsidR="00262A9F" w:rsidRPr="002F4711">
        <w:lastRenderedPageBreak/>
        <w:t>Opis</w:t>
      </w:r>
      <w:r w:rsidR="00772CEF">
        <w:t xml:space="preserve"> </w:t>
      </w:r>
      <w:bookmarkEnd w:id="5"/>
      <w:r w:rsidR="00772CEF">
        <w:t>proizvoda</w:t>
      </w:r>
      <w:bookmarkEnd w:id="14"/>
    </w:p>
    <w:p w14:paraId="07EBA135" w14:textId="77777777" w:rsidR="00D105A5" w:rsidRDefault="00D105A5" w:rsidP="00D105A5">
      <w:pPr>
        <w:widowControl/>
        <w:spacing w:before="100" w:beforeAutospacing="1" w:after="100" w:afterAutospacing="1" w:line="240" w:lineRule="auto"/>
        <w:jc w:val="left"/>
        <w:rPr>
          <w:rFonts w:cs="Calibri"/>
          <w:color w:val="000000"/>
          <w:szCs w:val="22"/>
          <w:lang w:eastAsia="hr-BA"/>
        </w:rPr>
      </w:pPr>
      <w:bookmarkStart w:id="15" w:name="_Toc317626447"/>
      <w:r>
        <w:rPr>
          <w:rFonts w:cs="Calibri"/>
          <w:color w:val="000000"/>
          <w:szCs w:val="22"/>
          <w:lang w:eastAsia="hr-BA"/>
        </w:rPr>
        <w:t xml:space="preserve">Građevinski dnevnik aplikacija je razvijena za potrebe građevinske firme Baufant. </w:t>
      </w:r>
    </w:p>
    <w:p w14:paraId="75942613" w14:textId="77777777" w:rsidR="0024744F" w:rsidRDefault="00D105A5" w:rsidP="00D105A5">
      <w:pPr>
        <w:widowControl/>
        <w:spacing w:before="100" w:beforeAutospacing="1" w:after="100" w:afterAutospacing="1" w:line="240" w:lineRule="auto"/>
        <w:jc w:val="left"/>
        <w:rPr>
          <w:rFonts w:cs="Calibri"/>
          <w:color w:val="000000"/>
          <w:szCs w:val="22"/>
          <w:lang w:eastAsia="hr-BA"/>
        </w:rPr>
      </w:pPr>
      <w:r>
        <w:rPr>
          <w:rFonts w:cs="Calibri"/>
          <w:color w:val="000000"/>
          <w:szCs w:val="22"/>
          <w:lang w:eastAsia="hr-BA"/>
        </w:rPr>
        <w:t>Služi kao softverska podrška poslovnom procesu bilježenja radnih aktivnosti</w:t>
      </w:r>
      <w:r w:rsidR="0024744F">
        <w:rPr>
          <w:rFonts w:cs="Calibri"/>
          <w:color w:val="000000"/>
          <w:szCs w:val="22"/>
          <w:lang w:eastAsia="hr-BA"/>
        </w:rPr>
        <w:t xml:space="preserve"> u građevinski dnevnik.</w:t>
      </w:r>
    </w:p>
    <w:p w14:paraId="4F858D1B" w14:textId="77777777" w:rsidR="00480B37" w:rsidRDefault="0024744F" w:rsidP="00D105A5">
      <w:pPr>
        <w:widowControl/>
        <w:spacing w:before="100" w:beforeAutospacing="1" w:after="100" w:afterAutospacing="1" w:line="240" w:lineRule="auto"/>
        <w:jc w:val="left"/>
        <w:rPr>
          <w:rFonts w:cs="Calibri"/>
          <w:color w:val="000000"/>
          <w:szCs w:val="22"/>
          <w:lang w:eastAsia="hr-BA"/>
        </w:rPr>
      </w:pPr>
      <w:r>
        <w:rPr>
          <w:rFonts w:cs="Calibri"/>
          <w:color w:val="000000"/>
          <w:szCs w:val="22"/>
          <w:lang w:eastAsia="hr-BA"/>
        </w:rPr>
        <w:t xml:space="preserve">Svakodnevne interakcije s građevinskim dnevnikom jesu dodavanje radnih listova, popunjavanje osnovnih podataka o radnom listu (datum, </w:t>
      </w:r>
      <w:r w:rsidR="00480B37">
        <w:rPr>
          <w:rFonts w:cs="Calibri"/>
          <w:color w:val="000000"/>
          <w:szCs w:val="22"/>
          <w:lang w:eastAsia="hr-BA"/>
        </w:rPr>
        <w:t>opis radnih aktivnosti..), dodavanje radnih zadataka, pridruzivanje radnika na radne zadatke kao i  pridruzivanje radnih mašina i alata</w:t>
      </w:r>
      <w:r w:rsidR="00D105A5" w:rsidRPr="00D105A5">
        <w:rPr>
          <w:rFonts w:cs="Calibri"/>
          <w:color w:val="000000"/>
          <w:szCs w:val="22"/>
          <w:lang w:eastAsia="hr-BA"/>
        </w:rPr>
        <w:t xml:space="preserve"> </w:t>
      </w:r>
      <w:r w:rsidR="00480B37">
        <w:rPr>
          <w:rFonts w:cs="Calibri"/>
          <w:color w:val="000000"/>
          <w:szCs w:val="22"/>
          <w:lang w:eastAsia="hr-BA"/>
        </w:rPr>
        <w:t xml:space="preserve">koji će se koristiti. </w:t>
      </w:r>
    </w:p>
    <w:p w14:paraId="5183155B" w14:textId="77777777" w:rsidR="00480B37" w:rsidRDefault="00480B37" w:rsidP="00D105A5">
      <w:pPr>
        <w:widowControl/>
        <w:spacing w:before="100" w:beforeAutospacing="1" w:after="100" w:afterAutospacing="1" w:line="240" w:lineRule="auto"/>
        <w:jc w:val="left"/>
        <w:rPr>
          <w:rFonts w:cs="Calibri"/>
          <w:color w:val="000000"/>
          <w:szCs w:val="22"/>
          <w:lang w:eastAsia="hr-BA"/>
        </w:rPr>
      </w:pPr>
      <w:r>
        <w:rPr>
          <w:rFonts w:cs="Calibri"/>
          <w:color w:val="000000"/>
          <w:szCs w:val="22"/>
          <w:lang w:eastAsia="hr-BA"/>
        </w:rPr>
        <w:t>Ciljevi aplikacije jesu :</w:t>
      </w:r>
    </w:p>
    <w:p w14:paraId="2CD72804" w14:textId="77777777" w:rsidR="00480B37" w:rsidRDefault="00480B37" w:rsidP="00480B37">
      <w:pPr>
        <w:widowControl/>
        <w:numPr>
          <w:ilvl w:val="0"/>
          <w:numId w:val="49"/>
        </w:numPr>
        <w:spacing w:before="100" w:beforeAutospacing="1" w:after="100" w:afterAutospacing="1" w:line="240" w:lineRule="auto"/>
        <w:jc w:val="left"/>
        <w:rPr>
          <w:rFonts w:cs="Calibri"/>
          <w:color w:val="000000"/>
          <w:szCs w:val="22"/>
          <w:lang w:eastAsia="hr-BA"/>
        </w:rPr>
      </w:pPr>
      <w:r>
        <w:rPr>
          <w:rFonts w:cs="Calibri"/>
          <w:color w:val="000000"/>
          <w:szCs w:val="22"/>
          <w:lang w:eastAsia="hr-BA"/>
        </w:rPr>
        <w:t>Jednostavnije arhiviranje velike količine podataka</w:t>
      </w:r>
    </w:p>
    <w:p w14:paraId="5526E0C4" w14:textId="77777777" w:rsidR="00480B37" w:rsidRDefault="00480B37" w:rsidP="00480B37">
      <w:pPr>
        <w:widowControl/>
        <w:numPr>
          <w:ilvl w:val="0"/>
          <w:numId w:val="49"/>
        </w:numPr>
        <w:spacing w:before="100" w:beforeAutospacing="1" w:after="100" w:afterAutospacing="1" w:line="240" w:lineRule="auto"/>
        <w:jc w:val="left"/>
        <w:rPr>
          <w:rFonts w:cs="Calibri"/>
          <w:color w:val="000000"/>
          <w:szCs w:val="22"/>
          <w:lang w:eastAsia="hr-BA"/>
        </w:rPr>
      </w:pPr>
      <w:r>
        <w:rPr>
          <w:rFonts w:cs="Calibri"/>
          <w:color w:val="000000"/>
          <w:szCs w:val="22"/>
          <w:lang w:eastAsia="hr-BA"/>
        </w:rPr>
        <w:t>Brza pretraga potrebnih podataka</w:t>
      </w:r>
    </w:p>
    <w:p w14:paraId="4F89ABB3" w14:textId="77777777" w:rsidR="00480B37" w:rsidRDefault="00480B37" w:rsidP="00480B37">
      <w:pPr>
        <w:widowControl/>
        <w:numPr>
          <w:ilvl w:val="0"/>
          <w:numId w:val="49"/>
        </w:numPr>
        <w:spacing w:before="100" w:beforeAutospacing="1" w:after="100" w:afterAutospacing="1" w:line="240" w:lineRule="auto"/>
        <w:jc w:val="left"/>
        <w:rPr>
          <w:rFonts w:cs="Calibri"/>
          <w:color w:val="000000"/>
          <w:szCs w:val="22"/>
          <w:lang w:eastAsia="hr-BA"/>
        </w:rPr>
      </w:pPr>
      <w:r>
        <w:rPr>
          <w:rFonts w:cs="Calibri"/>
          <w:color w:val="000000"/>
          <w:szCs w:val="22"/>
          <w:lang w:eastAsia="hr-BA"/>
        </w:rPr>
        <w:t>Omogućiti jednostavno korištenje jer trenutna populacija korisnika nema veliko infomatičko znanje.</w:t>
      </w:r>
    </w:p>
    <w:p w14:paraId="6F8CCC77" w14:textId="77777777" w:rsidR="00480B37" w:rsidRDefault="00480B37" w:rsidP="00480B37">
      <w:pPr>
        <w:widowControl/>
        <w:numPr>
          <w:ilvl w:val="0"/>
          <w:numId w:val="49"/>
        </w:numPr>
        <w:spacing w:before="100" w:beforeAutospacing="1" w:after="100" w:afterAutospacing="1" w:line="240" w:lineRule="auto"/>
        <w:jc w:val="left"/>
        <w:rPr>
          <w:rFonts w:cs="Calibri"/>
          <w:color w:val="000000"/>
          <w:szCs w:val="22"/>
          <w:lang w:eastAsia="hr-BA"/>
        </w:rPr>
      </w:pPr>
      <w:r>
        <w:rPr>
          <w:rFonts w:cs="Calibri"/>
          <w:color w:val="000000"/>
          <w:szCs w:val="22"/>
          <w:lang w:eastAsia="hr-BA"/>
        </w:rPr>
        <w:t xml:space="preserve">Svojom jednostavnosti, brzinom i širom dostupnosti opravdati potrebno dvostruko unošenje podataka (zbog zakonske obaveze fizičke postojanosti dnevnika). </w:t>
      </w:r>
    </w:p>
    <w:p w14:paraId="078CD44A" w14:textId="77777777" w:rsidR="00AC3394" w:rsidRDefault="00AC3394" w:rsidP="00AC3394">
      <w:pPr>
        <w:pStyle w:val="Heading2"/>
      </w:pPr>
      <w:bookmarkStart w:id="16" w:name="_Toc497597261"/>
      <w:r>
        <w:t>Svrha proizvoda</w:t>
      </w:r>
      <w:bookmarkEnd w:id="16"/>
    </w:p>
    <w:p w14:paraId="40B8D374" w14:textId="77777777" w:rsidR="00AC3394" w:rsidRPr="007A6735" w:rsidRDefault="00C619D1" w:rsidP="00AC3394">
      <w:bookmarkStart w:id="17" w:name="_Toc4395996"/>
      <w:bookmarkStart w:id="18" w:name="_Toc334234475"/>
      <w:r>
        <w:t>Iskoristiti postojanost Interneta i World Wide Web-a te kako bi se omogućila šira dostupnost građevisnkog dnevnika kroz čitavu firmu kao i ubrzati svakodnevne procese pretrage potrebnih podataka.</w:t>
      </w:r>
    </w:p>
    <w:p w14:paraId="0D94E84E" w14:textId="77777777" w:rsidR="007C0F9D" w:rsidRDefault="00BF64DF" w:rsidP="00C619D1">
      <w:pPr>
        <w:pStyle w:val="Heading2"/>
      </w:pPr>
      <w:bookmarkStart w:id="19" w:name="_Toc497597262"/>
      <w:r>
        <w:t>Obim</w:t>
      </w:r>
      <w:r w:rsidR="004163A1" w:rsidRPr="00AC3394">
        <w:t xml:space="preserve"> </w:t>
      </w:r>
      <w:bookmarkEnd w:id="17"/>
      <w:bookmarkEnd w:id="18"/>
      <w:r w:rsidR="00772CEF" w:rsidRPr="00AC3394">
        <w:t>proizvoda</w:t>
      </w:r>
      <w:bookmarkEnd w:id="19"/>
    </w:p>
    <w:p w14:paraId="24A09FAD" w14:textId="77777777" w:rsidR="00442F18" w:rsidRPr="007A6735" w:rsidRDefault="00C619D1" w:rsidP="007C0F9D">
      <w:r>
        <w:t>Aplikacija je razvijana za potrebe građevinske firme Baufant i kao takva razvijena je da radi nezavisno od ostalih sistema.</w:t>
      </w:r>
    </w:p>
    <w:p w14:paraId="411A712F" w14:textId="77777777" w:rsidR="002114B5" w:rsidRPr="00B33B10" w:rsidRDefault="002114B5" w:rsidP="002114B5">
      <w:pPr>
        <w:pStyle w:val="Heading2"/>
      </w:pPr>
      <w:bookmarkStart w:id="20" w:name="_Toc314606132"/>
      <w:bookmarkStart w:id="21" w:name="_Toc497597263"/>
      <w:bookmarkStart w:id="22" w:name="_Toc314606131"/>
      <w:r>
        <w:t>Korisnici i njihove k</w:t>
      </w:r>
      <w:r w:rsidRPr="00B33B10">
        <w:t>arakteristike</w:t>
      </w:r>
      <w:bookmarkEnd w:id="20"/>
      <w:bookmarkEnd w:id="21"/>
    </w:p>
    <w:p w14:paraId="2E7500E6" w14:textId="77777777" w:rsidR="002114B5" w:rsidRDefault="00C619D1" w:rsidP="002114B5">
      <w:r>
        <w:t>Korisnici proizvoda jesu :</w:t>
      </w:r>
    </w:p>
    <w:p w14:paraId="59B055D0" w14:textId="77777777" w:rsidR="00C619D1" w:rsidRDefault="00C619D1" w:rsidP="00C619D1">
      <w:pPr>
        <w:numPr>
          <w:ilvl w:val="0"/>
          <w:numId w:val="49"/>
        </w:numPr>
      </w:pPr>
      <w:r>
        <w:t>Menadžment : osnovna informatička pismenost</w:t>
      </w:r>
    </w:p>
    <w:p w14:paraId="5CD8F9BB" w14:textId="77777777" w:rsidR="00C619D1" w:rsidRDefault="00C619D1" w:rsidP="00C619D1">
      <w:pPr>
        <w:numPr>
          <w:ilvl w:val="0"/>
          <w:numId w:val="49"/>
        </w:numPr>
      </w:pPr>
      <w:r>
        <w:t>Šef gradilišta : osnovna informatička pismenost</w:t>
      </w:r>
    </w:p>
    <w:p w14:paraId="0AF16DBA" w14:textId="77777777" w:rsidR="00C619D1" w:rsidRDefault="00C619D1" w:rsidP="00C619D1">
      <w:pPr>
        <w:numPr>
          <w:ilvl w:val="0"/>
          <w:numId w:val="49"/>
        </w:numPr>
      </w:pPr>
      <w:r>
        <w:t>Radnik : osnovna informatička pismenost</w:t>
      </w:r>
    </w:p>
    <w:p w14:paraId="6B0B3689" w14:textId="77777777" w:rsidR="00D22BC9" w:rsidRDefault="00D22BC9" w:rsidP="00D22BC9">
      <w:pPr>
        <w:ind w:left="720"/>
      </w:pPr>
    </w:p>
    <w:p w14:paraId="283807ED" w14:textId="77777777" w:rsidR="00D22BC9" w:rsidRDefault="00D22BC9" w:rsidP="00D22BC9">
      <w:pPr>
        <w:ind w:left="720"/>
      </w:pPr>
    </w:p>
    <w:p w14:paraId="0894E724" w14:textId="77777777" w:rsidR="0083480B" w:rsidRDefault="0083480B" w:rsidP="0083480B">
      <w:pPr>
        <w:pStyle w:val="Heading2"/>
      </w:pPr>
      <w:bookmarkStart w:id="23" w:name="_Toc497597264"/>
      <w:r w:rsidRPr="00B33B10">
        <w:lastRenderedPageBreak/>
        <w:t xml:space="preserve">Funkcionalnosti </w:t>
      </w:r>
      <w:bookmarkEnd w:id="22"/>
      <w:r w:rsidR="00772CEF">
        <w:t>proizvoda</w:t>
      </w:r>
      <w:bookmarkEnd w:id="23"/>
    </w:p>
    <w:p w14:paraId="537413F6" w14:textId="77777777" w:rsidR="006053F6" w:rsidRDefault="006053F6" w:rsidP="006053F6">
      <w:r>
        <w:t xml:space="preserve">Menadžment: </w:t>
      </w:r>
    </w:p>
    <w:p w14:paraId="272EB3F0" w14:textId="77777777" w:rsidR="006053F6" w:rsidRDefault="006053F6" w:rsidP="006053F6">
      <w:pPr>
        <w:numPr>
          <w:ilvl w:val="0"/>
          <w:numId w:val="49"/>
        </w:numPr>
      </w:pPr>
      <w:r>
        <w:t>Dodavanje novog korisnika</w:t>
      </w:r>
    </w:p>
    <w:p w14:paraId="45B9C36C" w14:textId="77777777" w:rsidR="00222C25" w:rsidRDefault="00222C25" w:rsidP="006053F6">
      <w:pPr>
        <w:numPr>
          <w:ilvl w:val="0"/>
          <w:numId w:val="49"/>
        </w:numPr>
      </w:pPr>
      <w:r>
        <w:t>Pregled postojećih radnika</w:t>
      </w:r>
    </w:p>
    <w:p w14:paraId="028AD9C9" w14:textId="77777777" w:rsidR="006053F6" w:rsidRDefault="006053F6" w:rsidP="006053F6">
      <w:pPr>
        <w:numPr>
          <w:ilvl w:val="0"/>
          <w:numId w:val="49"/>
        </w:numPr>
      </w:pPr>
      <w:r>
        <w:t>Izmjena postojećeg korisnika</w:t>
      </w:r>
    </w:p>
    <w:p w14:paraId="23D19571" w14:textId="77777777" w:rsidR="006053F6" w:rsidRDefault="006053F6" w:rsidP="006053F6">
      <w:pPr>
        <w:numPr>
          <w:ilvl w:val="0"/>
          <w:numId w:val="49"/>
        </w:numPr>
      </w:pPr>
      <w:r>
        <w:t>Brisanje postojećih korisnika</w:t>
      </w:r>
    </w:p>
    <w:p w14:paraId="3A5EC3FB" w14:textId="77777777" w:rsidR="006053F6" w:rsidRDefault="006053F6" w:rsidP="00A6249B">
      <w:pPr>
        <w:numPr>
          <w:ilvl w:val="0"/>
          <w:numId w:val="49"/>
        </w:numPr>
      </w:pPr>
      <w:r>
        <w:t>Dodavanje novih gradilišta</w:t>
      </w:r>
    </w:p>
    <w:p w14:paraId="609139F1" w14:textId="77777777" w:rsidR="00222C25" w:rsidRDefault="00222C25" w:rsidP="00A6249B">
      <w:pPr>
        <w:numPr>
          <w:ilvl w:val="0"/>
          <w:numId w:val="49"/>
        </w:numPr>
      </w:pPr>
      <w:r>
        <w:t>Izmjena gradilišta</w:t>
      </w:r>
    </w:p>
    <w:p w14:paraId="3E68B083" w14:textId="77777777" w:rsidR="006053F6" w:rsidRDefault="006053F6" w:rsidP="00A6249B">
      <w:pPr>
        <w:numPr>
          <w:ilvl w:val="0"/>
          <w:numId w:val="49"/>
        </w:numPr>
      </w:pPr>
      <w:r>
        <w:t>Zatvaranje gradilišta</w:t>
      </w:r>
    </w:p>
    <w:p w14:paraId="514862E3" w14:textId="77777777" w:rsidR="006053F6" w:rsidRDefault="006053F6" w:rsidP="00A6249B">
      <w:pPr>
        <w:numPr>
          <w:ilvl w:val="0"/>
          <w:numId w:val="49"/>
        </w:numPr>
      </w:pPr>
      <w:r>
        <w:t>Pridruživanje šefova gradilišta</w:t>
      </w:r>
    </w:p>
    <w:p w14:paraId="61067B60" w14:textId="77777777" w:rsidR="006053F6" w:rsidRDefault="006053F6" w:rsidP="00A6249B">
      <w:pPr>
        <w:numPr>
          <w:ilvl w:val="0"/>
          <w:numId w:val="49"/>
        </w:numPr>
      </w:pPr>
      <w:r>
        <w:t>Dodavanje radnih mašina i alata</w:t>
      </w:r>
    </w:p>
    <w:p w14:paraId="50B7F4B4" w14:textId="77777777" w:rsidR="006053F6" w:rsidRDefault="006053F6" w:rsidP="00A6249B">
      <w:pPr>
        <w:numPr>
          <w:ilvl w:val="0"/>
          <w:numId w:val="49"/>
        </w:numPr>
      </w:pPr>
      <w:r>
        <w:t>Brisanje radnih mašina i alata</w:t>
      </w:r>
    </w:p>
    <w:p w14:paraId="3C338DA2" w14:textId="77777777" w:rsidR="006053F6" w:rsidRDefault="006053F6" w:rsidP="006053F6">
      <w:r>
        <w:t>Šef gradilišta:</w:t>
      </w:r>
    </w:p>
    <w:p w14:paraId="20CD5D70" w14:textId="77777777" w:rsidR="006053F6" w:rsidRDefault="006053F6" w:rsidP="006053F6">
      <w:pPr>
        <w:numPr>
          <w:ilvl w:val="0"/>
          <w:numId w:val="49"/>
        </w:numPr>
      </w:pPr>
      <w:r>
        <w:t>Dodavanje radnih listova</w:t>
      </w:r>
    </w:p>
    <w:p w14:paraId="01866683" w14:textId="77777777" w:rsidR="006053F6" w:rsidRDefault="006053F6" w:rsidP="006053F6">
      <w:pPr>
        <w:numPr>
          <w:ilvl w:val="0"/>
          <w:numId w:val="49"/>
        </w:numPr>
      </w:pPr>
      <w:r>
        <w:t>Izmjena radnih listova</w:t>
      </w:r>
    </w:p>
    <w:p w14:paraId="1C175462" w14:textId="77777777" w:rsidR="006053F6" w:rsidRDefault="006053F6" w:rsidP="006053F6">
      <w:pPr>
        <w:numPr>
          <w:ilvl w:val="0"/>
          <w:numId w:val="49"/>
        </w:numPr>
      </w:pPr>
      <w:r>
        <w:t>Dodavanje zadataka na radni list</w:t>
      </w:r>
    </w:p>
    <w:p w14:paraId="460CEE32" w14:textId="77777777" w:rsidR="006053F6" w:rsidRDefault="006053F6" w:rsidP="006053F6">
      <w:pPr>
        <w:numPr>
          <w:ilvl w:val="0"/>
          <w:numId w:val="49"/>
        </w:numPr>
      </w:pPr>
      <w:r>
        <w:t xml:space="preserve">Pridruživanje </w:t>
      </w:r>
      <w:r w:rsidR="00A6249B">
        <w:t>radnika radnim zadacima</w:t>
      </w:r>
    </w:p>
    <w:p w14:paraId="791ADB26" w14:textId="77777777" w:rsidR="00A6249B" w:rsidRDefault="00A6249B" w:rsidP="006053F6">
      <w:pPr>
        <w:numPr>
          <w:ilvl w:val="0"/>
          <w:numId w:val="49"/>
        </w:numPr>
      </w:pPr>
      <w:r>
        <w:t>Pridruživanje radnih mašina i alata</w:t>
      </w:r>
    </w:p>
    <w:p w14:paraId="16564761" w14:textId="77777777" w:rsidR="00A6249B" w:rsidRDefault="00A6249B" w:rsidP="006053F6">
      <w:pPr>
        <w:numPr>
          <w:ilvl w:val="0"/>
          <w:numId w:val="49"/>
        </w:numPr>
      </w:pPr>
      <w:r>
        <w:t>Zaključivanje radnih listova</w:t>
      </w:r>
    </w:p>
    <w:p w14:paraId="06FD1069" w14:textId="77777777" w:rsidR="00A6249B" w:rsidRDefault="00A6249B" w:rsidP="006053F6">
      <w:pPr>
        <w:numPr>
          <w:ilvl w:val="0"/>
          <w:numId w:val="49"/>
        </w:numPr>
      </w:pPr>
      <w:r>
        <w:t>Unos napomena u radne listove</w:t>
      </w:r>
    </w:p>
    <w:p w14:paraId="356B3A27" w14:textId="77777777" w:rsidR="00A6249B" w:rsidRDefault="00A6249B" w:rsidP="00A6249B">
      <w:r>
        <w:t>Radnik:</w:t>
      </w:r>
    </w:p>
    <w:p w14:paraId="6DA2B1DF" w14:textId="77777777" w:rsidR="00A6249B" w:rsidRDefault="00A6249B" w:rsidP="00A6249B">
      <w:pPr>
        <w:numPr>
          <w:ilvl w:val="0"/>
          <w:numId w:val="49"/>
        </w:numPr>
      </w:pPr>
      <w:r>
        <w:t>Pregled radnih zadataka</w:t>
      </w:r>
    </w:p>
    <w:p w14:paraId="158EB1B3" w14:textId="77777777" w:rsidR="006053F6" w:rsidRPr="006053F6" w:rsidRDefault="006053F6" w:rsidP="006053F6"/>
    <w:p w14:paraId="1E43D2E8" w14:textId="77777777" w:rsidR="0083480B" w:rsidRPr="00B33B10" w:rsidRDefault="0083480B" w:rsidP="0083480B">
      <w:pPr>
        <w:pStyle w:val="Heading2"/>
      </w:pPr>
      <w:bookmarkStart w:id="24" w:name="_Toc314606133"/>
      <w:bookmarkStart w:id="25" w:name="_Toc497597265"/>
      <w:r w:rsidRPr="00B33B10">
        <w:t xml:space="preserve">Pretpostavke i </w:t>
      </w:r>
      <w:bookmarkEnd w:id="24"/>
      <w:r w:rsidR="00DD3A77">
        <w:t>ovisnosti</w:t>
      </w:r>
      <w:bookmarkEnd w:id="25"/>
    </w:p>
    <w:p w14:paraId="2AFECE92" w14:textId="77777777" w:rsidR="0083480B" w:rsidRDefault="00A6249B" w:rsidP="00A6249B">
      <w:r>
        <w:t>Ovisnosti su sljedeće:</w:t>
      </w:r>
    </w:p>
    <w:p w14:paraId="0C478B0A" w14:textId="77777777" w:rsidR="00A6249B" w:rsidRDefault="00A6249B" w:rsidP="00A6249B">
      <w:pPr>
        <w:numPr>
          <w:ilvl w:val="0"/>
          <w:numId w:val="49"/>
        </w:numPr>
      </w:pPr>
      <w:r>
        <w:t>Da bi se softver mogao koristiti mora postojati barem jedan menadžment korisnički nalog.</w:t>
      </w:r>
    </w:p>
    <w:p w14:paraId="2FADA380" w14:textId="77777777" w:rsidR="00A6249B" w:rsidRDefault="00A6249B" w:rsidP="00A6249B">
      <w:pPr>
        <w:numPr>
          <w:ilvl w:val="0"/>
          <w:numId w:val="49"/>
        </w:numPr>
      </w:pPr>
      <w:r>
        <w:t>Da bi šef gradilišta mogao imati uspješnu interakciju sa sistemom menadžment mora omogućiti postojanost gradilišta, radnika, radnih mašina i alata.</w:t>
      </w:r>
    </w:p>
    <w:p w14:paraId="33662710" w14:textId="77777777" w:rsidR="002D21C5" w:rsidRPr="00F82CD4" w:rsidRDefault="002D21C5" w:rsidP="00A6249B">
      <w:pPr>
        <w:numPr>
          <w:ilvl w:val="0"/>
          <w:numId w:val="49"/>
        </w:numPr>
      </w:pPr>
      <w:r>
        <w:t>Menadžment se brine o svim ostalim nalozima.</w:t>
      </w:r>
    </w:p>
    <w:p w14:paraId="70F5682D" w14:textId="77777777" w:rsidR="004163A1" w:rsidRPr="009D1ECB" w:rsidRDefault="004163A1" w:rsidP="004163A1">
      <w:pPr>
        <w:pStyle w:val="Heading2"/>
        <w:spacing w:before="240" w:line="240" w:lineRule="atLeast"/>
      </w:pPr>
      <w:bookmarkStart w:id="26" w:name="_Toc334234480"/>
      <w:bookmarkStart w:id="27" w:name="_Toc497597266"/>
      <w:r w:rsidRPr="009D1ECB">
        <w:lastRenderedPageBreak/>
        <w:t>Planiranje zahtjeva</w:t>
      </w:r>
      <w:bookmarkEnd w:id="26"/>
      <w:bookmarkEnd w:id="27"/>
    </w:p>
    <w:p w14:paraId="11AA7E9C" w14:textId="77777777" w:rsidR="004163A1" w:rsidRPr="00E34479" w:rsidRDefault="002D21C5" w:rsidP="00442F18">
      <w:r>
        <w:t>Aplikacija će se razvijati tako da se ostavi prostora za dodatno proširenje u vidu podrške za poslovnu inteligenciju.</w:t>
      </w:r>
    </w:p>
    <w:p w14:paraId="54C7EEAD" w14:textId="77777777" w:rsidR="00016866" w:rsidRPr="002F4711" w:rsidRDefault="004562CD" w:rsidP="0043407A">
      <w:pPr>
        <w:pStyle w:val="Heading1"/>
      </w:pPr>
      <w:r w:rsidRPr="002F4711">
        <w:br w:type="page"/>
      </w:r>
      <w:bookmarkStart w:id="28" w:name="_Toc497597267"/>
      <w:bookmarkEnd w:id="15"/>
      <w:r w:rsidR="0043407A">
        <w:lastRenderedPageBreak/>
        <w:t>Razrada zahtjeva</w:t>
      </w:r>
      <w:bookmarkEnd w:id="28"/>
    </w:p>
    <w:p w14:paraId="151C520B" w14:textId="77777777" w:rsidR="007A79D9" w:rsidRDefault="00CA6606" w:rsidP="00B1183C">
      <w:r>
        <w:t>Funkcijonalni zahtjevi bit će raspoređeni u sljedeće module</w:t>
      </w:r>
      <w:r w:rsidR="00214D9B">
        <w:t xml:space="preserve">: </w:t>
      </w:r>
    </w:p>
    <w:p w14:paraId="7A8438C0" w14:textId="77777777" w:rsidR="007A79D9" w:rsidRDefault="00CA6606" w:rsidP="00C666C3">
      <w:pPr>
        <w:numPr>
          <w:ilvl w:val="0"/>
          <w:numId w:val="5"/>
        </w:numPr>
      </w:pPr>
      <w:r>
        <w:t>Modul „Menadžment“</w:t>
      </w:r>
    </w:p>
    <w:p w14:paraId="3D8205E7" w14:textId="77777777" w:rsidR="00CA6606" w:rsidRDefault="00CA6606" w:rsidP="00C666C3">
      <w:pPr>
        <w:numPr>
          <w:ilvl w:val="0"/>
          <w:numId w:val="5"/>
        </w:numPr>
      </w:pPr>
      <w:r>
        <w:t xml:space="preserve">Modul </w:t>
      </w:r>
      <w:r w:rsidR="00674C80">
        <w:t>„</w:t>
      </w:r>
      <w:r>
        <w:t>Šef gradilišta“</w:t>
      </w:r>
    </w:p>
    <w:p w14:paraId="402934FA" w14:textId="77777777" w:rsidR="00CA6606" w:rsidRDefault="00CA6606" w:rsidP="00C666C3">
      <w:pPr>
        <w:numPr>
          <w:ilvl w:val="0"/>
          <w:numId w:val="5"/>
        </w:numPr>
      </w:pPr>
      <w:r>
        <w:t>Modul „Radnik“</w:t>
      </w:r>
    </w:p>
    <w:p w14:paraId="07E22E4B" w14:textId="77777777" w:rsidR="00674C80" w:rsidRPr="00C666C3" w:rsidRDefault="00674C80" w:rsidP="00C666C3">
      <w:pPr>
        <w:numPr>
          <w:ilvl w:val="0"/>
          <w:numId w:val="5"/>
        </w:numPr>
      </w:pPr>
      <w:r>
        <w:t>Modul „Autentifikacija“</w:t>
      </w:r>
    </w:p>
    <w:p w14:paraId="0B16B410" w14:textId="77777777" w:rsidR="0083480B" w:rsidRDefault="00273987" w:rsidP="0083480B">
      <w:pPr>
        <w:pStyle w:val="Heading2"/>
      </w:pPr>
      <w:bookmarkStart w:id="29" w:name="_Toc497597268"/>
      <w:r>
        <w:t>Funkcionalni z</w:t>
      </w:r>
      <w:r w:rsidR="0083480B">
        <w:t>aht</w:t>
      </w:r>
      <w:r w:rsidR="001A7BBA">
        <w:t>j</w:t>
      </w:r>
      <w:r w:rsidR="0083480B">
        <w:t>evi za modul „</w:t>
      </w:r>
      <w:r w:rsidR="00674C80">
        <w:t>AUTENTIFIKACIJA</w:t>
      </w:r>
      <w:r w:rsidR="0083480B">
        <w:t>“</w:t>
      </w:r>
      <w:bookmarkEnd w:id="29"/>
    </w:p>
    <w:p w14:paraId="010681DD" w14:textId="77777777" w:rsidR="00CA6606" w:rsidRDefault="00CA6606" w:rsidP="00CA6606">
      <w:pPr>
        <w:pStyle w:val="Heading3"/>
      </w:pPr>
      <w:r w:rsidRPr="00CA6606">
        <w:t>PRIJAVA NA SISTEM</w:t>
      </w:r>
      <w:r w:rsidR="00674C80">
        <w:t xml:space="preserve"> – Petar Lukić</w:t>
      </w:r>
    </w:p>
    <w:p w14:paraId="71B0A9AA" w14:textId="77777777" w:rsidR="00CA6606" w:rsidRDefault="00A344EB" w:rsidP="00A344EB">
      <w:pPr>
        <w:pStyle w:val="FZ1"/>
      </w:pPr>
      <w:r w:rsidRPr="00A344EB">
        <w:t>Korisniku omogućiti prijavu na sistem</w:t>
      </w:r>
    </w:p>
    <w:p w14:paraId="2169C94F" w14:textId="77777777" w:rsidR="00A344EB" w:rsidRPr="004918BF" w:rsidRDefault="00A344EB" w:rsidP="00A344EB">
      <w:pPr>
        <w:pStyle w:val="FZ2"/>
        <w:rPr>
          <w:color w:val="FF0000"/>
        </w:rPr>
      </w:pPr>
      <w:r w:rsidRPr="004918BF">
        <w:rPr>
          <w:color w:val="FF0000"/>
        </w:rPr>
        <w:t>Na formi unijeti sljedeće podatke</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60"/>
        <w:gridCol w:w="2269"/>
        <w:gridCol w:w="1880"/>
        <w:gridCol w:w="2626"/>
      </w:tblGrid>
      <w:tr w:rsidR="00A344EB" w:rsidRPr="00D05455" w14:paraId="2B2CE165" w14:textId="77777777" w:rsidTr="00EC6849">
        <w:trPr>
          <w:trHeight w:val="284"/>
          <w:jc w:val="right"/>
        </w:trPr>
        <w:tc>
          <w:tcPr>
            <w:tcW w:w="936" w:type="pct"/>
            <w:shd w:val="clear" w:color="auto" w:fill="000000"/>
          </w:tcPr>
          <w:p w14:paraId="725CA5F3" w14:textId="77777777" w:rsidR="00A344EB" w:rsidRPr="00D05455" w:rsidRDefault="00A344EB" w:rsidP="00EC6849">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361" w:type="pct"/>
            <w:shd w:val="clear" w:color="auto" w:fill="000000"/>
          </w:tcPr>
          <w:p w14:paraId="67575BB4" w14:textId="77777777" w:rsidR="00A344EB" w:rsidRPr="00D05455" w:rsidRDefault="00A344EB" w:rsidP="00EC6849">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28" w:type="pct"/>
            <w:shd w:val="clear" w:color="auto" w:fill="000000"/>
          </w:tcPr>
          <w:p w14:paraId="1D65EF1F" w14:textId="77777777" w:rsidR="00A344EB" w:rsidRPr="00D05455" w:rsidRDefault="00A344EB" w:rsidP="00EC6849">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14:paraId="6A932CDC" w14:textId="77777777" w:rsidR="00A344EB" w:rsidRPr="00D05455" w:rsidRDefault="00A344EB" w:rsidP="00EC6849">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A344EB" w:rsidRPr="00D05455" w14:paraId="216D69C8" w14:textId="77777777" w:rsidTr="00EC6849">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3CFA1A0" w14:textId="77777777" w:rsidR="00A344EB" w:rsidRPr="00D05455" w:rsidRDefault="00A344EB" w:rsidP="00EC6849">
            <w:pPr>
              <w:pStyle w:val="Tablestyle"/>
              <w:rPr>
                <w:rFonts w:ascii="Calibri" w:hAnsi="Calibri"/>
                <w:lang w:val="bs-Latn-BA"/>
              </w:rPr>
            </w:pPr>
            <w:r>
              <w:rPr>
                <w:rFonts w:ascii="Calibri" w:hAnsi="Calibri"/>
                <w:lang w:val="bs-Latn-BA"/>
              </w:rPr>
              <w:t>username</w:t>
            </w:r>
          </w:p>
        </w:tc>
        <w:tc>
          <w:tcPr>
            <w:tcW w:w="1361" w:type="pct"/>
            <w:tcBorders>
              <w:top w:val="single" w:sz="8" w:space="0" w:color="000000"/>
              <w:bottom w:val="single" w:sz="8" w:space="0" w:color="000000"/>
            </w:tcBorders>
            <w:shd w:val="clear" w:color="auto" w:fill="auto"/>
          </w:tcPr>
          <w:p w14:paraId="7F787154" w14:textId="77777777" w:rsidR="00A344EB" w:rsidRPr="00D05455" w:rsidRDefault="00A344EB" w:rsidP="00EC6849">
            <w:pPr>
              <w:pStyle w:val="Tablestyle"/>
              <w:rPr>
                <w:rFonts w:ascii="Calibri" w:hAnsi="Calibri"/>
                <w:lang w:val="bs-Latn-BA"/>
              </w:rPr>
            </w:pPr>
            <w:r>
              <w:rPr>
                <w:rFonts w:ascii="Calibri" w:hAnsi="Calibri"/>
                <w:lang w:val="bs-Latn-BA"/>
              </w:rPr>
              <w:t>Unos korisničkog imena</w:t>
            </w:r>
          </w:p>
        </w:tc>
        <w:tc>
          <w:tcPr>
            <w:tcW w:w="1128" w:type="pct"/>
            <w:tcBorders>
              <w:top w:val="single" w:sz="8" w:space="0" w:color="000000"/>
              <w:bottom w:val="single" w:sz="8" w:space="0" w:color="000000"/>
            </w:tcBorders>
            <w:shd w:val="clear" w:color="auto" w:fill="auto"/>
          </w:tcPr>
          <w:p w14:paraId="4AA0AD9C" w14:textId="77777777" w:rsidR="00A344EB" w:rsidRPr="00D05455" w:rsidRDefault="00A344EB" w:rsidP="00EC6849">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11310A86" w14:textId="77777777" w:rsidR="00A344EB" w:rsidRPr="00D05455" w:rsidRDefault="00A344EB" w:rsidP="00EC6849">
            <w:pPr>
              <w:pStyle w:val="Tablestyle"/>
              <w:rPr>
                <w:rFonts w:ascii="Calibri" w:hAnsi="Calibri"/>
                <w:color w:val="548DD4"/>
                <w:lang w:val="bs-Latn-BA"/>
              </w:rPr>
            </w:pPr>
          </w:p>
        </w:tc>
      </w:tr>
      <w:tr w:rsidR="00A344EB" w:rsidRPr="00D05455" w14:paraId="0ECD4D82" w14:textId="77777777" w:rsidTr="00EC6849">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D7FF2D9" w14:textId="77777777" w:rsidR="00A344EB" w:rsidRPr="00D05455" w:rsidRDefault="00A344EB" w:rsidP="00EC6849">
            <w:pPr>
              <w:pStyle w:val="Tablestyle"/>
              <w:rPr>
                <w:rFonts w:ascii="Calibri" w:hAnsi="Calibri"/>
                <w:lang w:val="bs-Latn-BA"/>
              </w:rPr>
            </w:pPr>
            <w:r>
              <w:rPr>
                <w:rFonts w:ascii="Calibri" w:hAnsi="Calibri"/>
                <w:lang w:val="bs-Latn-BA"/>
              </w:rPr>
              <w:t>password</w:t>
            </w:r>
          </w:p>
        </w:tc>
        <w:tc>
          <w:tcPr>
            <w:tcW w:w="1361" w:type="pct"/>
            <w:tcBorders>
              <w:top w:val="single" w:sz="8" w:space="0" w:color="000000"/>
              <w:bottom w:val="single" w:sz="8" w:space="0" w:color="000000"/>
            </w:tcBorders>
            <w:shd w:val="clear" w:color="auto" w:fill="auto"/>
          </w:tcPr>
          <w:p w14:paraId="30945CD4" w14:textId="77777777" w:rsidR="00A344EB" w:rsidRPr="00D05455" w:rsidRDefault="00A344EB" w:rsidP="00A344EB">
            <w:pPr>
              <w:pStyle w:val="Tablestyle"/>
              <w:tabs>
                <w:tab w:val="center" w:pos="1026"/>
              </w:tabs>
              <w:rPr>
                <w:rFonts w:ascii="Calibri" w:hAnsi="Calibri"/>
                <w:lang w:val="bs-Latn-BA"/>
              </w:rPr>
            </w:pPr>
            <w:r>
              <w:rPr>
                <w:rFonts w:ascii="Calibri" w:hAnsi="Calibri"/>
                <w:lang w:val="bs-Latn-BA"/>
              </w:rPr>
              <w:t>Unos korisničke lozinke</w:t>
            </w:r>
          </w:p>
        </w:tc>
        <w:tc>
          <w:tcPr>
            <w:tcW w:w="1128" w:type="pct"/>
            <w:tcBorders>
              <w:top w:val="single" w:sz="8" w:space="0" w:color="000000"/>
              <w:bottom w:val="single" w:sz="8" w:space="0" w:color="000000"/>
            </w:tcBorders>
            <w:shd w:val="clear" w:color="auto" w:fill="auto"/>
          </w:tcPr>
          <w:p w14:paraId="46B9FD5E" w14:textId="77777777" w:rsidR="00A344EB" w:rsidRPr="00D05455" w:rsidRDefault="00A344EB" w:rsidP="00EC6849">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6839DC82" w14:textId="77777777" w:rsidR="00A344EB" w:rsidRPr="00D05455" w:rsidRDefault="00A344EB" w:rsidP="00EC6849">
            <w:pPr>
              <w:pStyle w:val="Tablestyle"/>
              <w:rPr>
                <w:rFonts w:ascii="Calibri" w:hAnsi="Calibri"/>
                <w:color w:val="548DD4"/>
                <w:lang w:val="bs-Latn-BA"/>
              </w:rPr>
            </w:pPr>
            <w:r>
              <w:rPr>
                <w:rFonts w:ascii="Calibri" w:hAnsi="Calibri"/>
                <w:color w:val="548DD4"/>
                <w:lang w:val="bs-Latn-BA"/>
              </w:rPr>
              <w:t>Minimalno 8 karaktera</w:t>
            </w:r>
          </w:p>
        </w:tc>
      </w:tr>
    </w:tbl>
    <w:p w14:paraId="75232560" w14:textId="77777777" w:rsidR="00A344EB" w:rsidRPr="00BE0BA9" w:rsidRDefault="00A344EB" w:rsidP="00A344EB">
      <w:pPr>
        <w:pStyle w:val="FZ2"/>
        <w:rPr>
          <w:color w:val="1F3864"/>
        </w:rPr>
      </w:pPr>
      <w:bookmarkStart w:id="30" w:name="_Toc497597269"/>
      <w:r w:rsidRPr="00BE0BA9">
        <w:rPr>
          <w:color w:val="1F3864"/>
        </w:rPr>
        <w:t>Ukoliko korisnik unese podatke koji ne ispunjavaju validaciju ili dodatne zahtjeve prikazati upozorenje</w:t>
      </w:r>
    </w:p>
    <w:p w14:paraId="605DDA12" w14:textId="77777777" w:rsidR="00A344EB" w:rsidRPr="00BE0BA9" w:rsidRDefault="00A344EB" w:rsidP="00A344EB">
      <w:pPr>
        <w:pStyle w:val="FZ2"/>
        <w:rPr>
          <w:color w:val="1F3864"/>
        </w:rPr>
      </w:pPr>
      <w:r w:rsidRPr="00BE0BA9">
        <w:rPr>
          <w:color w:val="1F3864"/>
        </w:rPr>
        <w:t>Ukoliko korisnik unese nevalidne podatke prikazati poruku o nevalidnosti podataka</w:t>
      </w:r>
    </w:p>
    <w:p w14:paraId="0B83CAAB" w14:textId="77777777" w:rsidR="00674C80" w:rsidRPr="004918BF" w:rsidRDefault="00A344EB" w:rsidP="00674C80">
      <w:pPr>
        <w:pStyle w:val="FZ2"/>
        <w:rPr>
          <w:color w:val="FF0000"/>
        </w:rPr>
      </w:pPr>
      <w:r w:rsidRPr="004918BF">
        <w:rPr>
          <w:color w:val="FF0000"/>
        </w:rPr>
        <w:t>Ukoliko korisnik unese validne podatke prijaviti korisnika</w:t>
      </w:r>
      <w:r w:rsidR="00674C80" w:rsidRPr="004918BF">
        <w:rPr>
          <w:color w:val="FF0000"/>
        </w:rPr>
        <w:t>, spremiti korisnikove podatke u lokalnu sesiju</w:t>
      </w:r>
      <w:r w:rsidRPr="004918BF">
        <w:rPr>
          <w:color w:val="FF0000"/>
        </w:rPr>
        <w:t xml:space="preserve"> i preusmjeriti na početnu stranicu</w:t>
      </w:r>
    </w:p>
    <w:p w14:paraId="5A02CBB3" w14:textId="77777777" w:rsidR="00635DA0" w:rsidRDefault="00273987" w:rsidP="00635DA0">
      <w:pPr>
        <w:pStyle w:val="Heading2"/>
      </w:pPr>
      <w:r>
        <w:t>Funkcionalni z</w:t>
      </w:r>
      <w:r w:rsidR="00635DA0">
        <w:t>ahtjevi za modul „</w:t>
      </w:r>
      <w:r w:rsidR="00674C80">
        <w:t>Menadžment</w:t>
      </w:r>
      <w:r w:rsidR="00635DA0">
        <w:t>“</w:t>
      </w:r>
      <w:bookmarkEnd w:id="30"/>
    </w:p>
    <w:p w14:paraId="384D7A1B" w14:textId="77777777" w:rsidR="003F52C9" w:rsidRPr="00CF6D17" w:rsidRDefault="00674C80" w:rsidP="003F52C9">
      <w:pPr>
        <w:pStyle w:val="Heading3"/>
      </w:pPr>
      <w:r>
        <w:t>KREIRANJE KORISNIČKIH NALOGA – Petar Lukić</w:t>
      </w:r>
    </w:p>
    <w:p w14:paraId="0F521CC0" w14:textId="77777777" w:rsidR="00FE1B72" w:rsidRPr="000313DA" w:rsidRDefault="00674C80" w:rsidP="00FE1B72">
      <w:pPr>
        <w:pStyle w:val="FZ1"/>
      </w:pPr>
      <w:r>
        <w:t>Potrebno je omogućiti dodavanje novog korisnika</w:t>
      </w:r>
    </w:p>
    <w:p w14:paraId="5C25BB67" w14:textId="77777777" w:rsidR="00FE1B72" w:rsidRPr="004918BF" w:rsidRDefault="00674C80" w:rsidP="00FE1B72">
      <w:pPr>
        <w:pStyle w:val="FZ2"/>
        <w:rPr>
          <w:color w:val="FF0000"/>
        </w:rPr>
      </w:pPr>
      <w:r w:rsidRPr="004918BF">
        <w:rPr>
          <w:color w:val="FF0000"/>
        </w:rPr>
        <w:t>Nije dozvoljeno kreiranje korisnika s istim korisničkim imenom</w:t>
      </w:r>
      <w:r w:rsidR="00FE1B72" w:rsidRPr="004918BF">
        <w:rPr>
          <w:color w:val="FF0000"/>
        </w:rPr>
        <w:t>.</w:t>
      </w:r>
    </w:p>
    <w:p w14:paraId="2E934D77" w14:textId="77777777" w:rsidR="00FE1B72" w:rsidRPr="004918BF" w:rsidRDefault="00674C80" w:rsidP="00FE1B72">
      <w:pPr>
        <w:pStyle w:val="FZ2"/>
        <w:rPr>
          <w:color w:val="FF0000"/>
        </w:rPr>
      </w:pPr>
      <w:r w:rsidRPr="004918BF">
        <w:rPr>
          <w:color w:val="FF0000"/>
        </w:rPr>
        <w:t>Potrebno je odabrati tip korisnika(menadžer, šef gradilišta, radnik)</w:t>
      </w:r>
      <w:r w:rsidR="00FE1B72" w:rsidRPr="004918BF">
        <w:rPr>
          <w:color w:val="FF0000"/>
        </w:rPr>
        <w:t>.</w:t>
      </w:r>
    </w:p>
    <w:p w14:paraId="640F890C" w14:textId="77777777" w:rsidR="00EC6849" w:rsidRPr="00BE0BA9" w:rsidRDefault="00EC6849" w:rsidP="00FE1B72">
      <w:pPr>
        <w:pStyle w:val="FZ2"/>
        <w:rPr>
          <w:color w:val="1F3864"/>
        </w:rPr>
      </w:pPr>
      <w:r w:rsidRPr="00BE0BA9">
        <w:rPr>
          <w:color w:val="1F3864"/>
        </w:rPr>
        <w:t>Potrebno je upisati opće informacije o korisniku (ime, prezime, datum rođenja)</w:t>
      </w:r>
    </w:p>
    <w:p w14:paraId="430981C0" w14:textId="77777777" w:rsidR="00EC6849" w:rsidRPr="00BE0BA9" w:rsidRDefault="00EC6849" w:rsidP="00FE1B72">
      <w:pPr>
        <w:pStyle w:val="FZ2"/>
        <w:rPr>
          <w:color w:val="1F3864"/>
        </w:rPr>
      </w:pPr>
      <w:r w:rsidRPr="00BE0BA9">
        <w:rPr>
          <w:color w:val="1F3864"/>
        </w:rPr>
        <w:t>Potrebno je generisati automatsku lozinku od minimalno 8 kar</w:t>
      </w:r>
      <w:r w:rsidR="004918BF" w:rsidRPr="00BE0BA9">
        <w:rPr>
          <w:color w:val="1F3864"/>
        </w:rPr>
        <w:t>aktera i prikazati je korisniku</w:t>
      </w:r>
      <w:r w:rsidRPr="00BE0BA9">
        <w:rPr>
          <w:color w:val="1F3864"/>
        </w:rPr>
        <w:t>.</w:t>
      </w:r>
    </w:p>
    <w:p w14:paraId="5EC38E45" w14:textId="77777777" w:rsidR="00EC6849" w:rsidRPr="004918BF" w:rsidRDefault="00EC6849" w:rsidP="00EC6849">
      <w:pPr>
        <w:pStyle w:val="FZ2"/>
        <w:rPr>
          <w:color w:val="FF0000"/>
        </w:rPr>
      </w:pPr>
      <w:r w:rsidRPr="004918BF">
        <w:rPr>
          <w:color w:val="FF0000"/>
        </w:rPr>
        <w:t>Lozinku je potrebno čuvati u hash and salt obliku zbog sigurnosnih razloga</w:t>
      </w:r>
    </w:p>
    <w:p w14:paraId="0F35E002" w14:textId="77777777" w:rsidR="00EC6849" w:rsidRPr="004918BF" w:rsidRDefault="00EC6849" w:rsidP="00EC6849">
      <w:pPr>
        <w:pStyle w:val="FZ2"/>
        <w:rPr>
          <w:color w:val="00B050"/>
        </w:rPr>
      </w:pPr>
      <w:r w:rsidRPr="004918BF">
        <w:rPr>
          <w:color w:val="00B050"/>
        </w:rPr>
        <w:t>Nakon uspješnog unosa i prikaza passworda potrebno je očistiti polja za unos.</w:t>
      </w:r>
    </w:p>
    <w:p w14:paraId="20DF78A2" w14:textId="77777777" w:rsidR="00FE1B72" w:rsidRPr="004918BF" w:rsidRDefault="00EC6849" w:rsidP="00EC6849">
      <w:pPr>
        <w:pStyle w:val="FZ2"/>
        <w:rPr>
          <w:color w:val="FF0000"/>
        </w:rPr>
      </w:pPr>
      <w:r w:rsidRPr="004918BF">
        <w:rPr>
          <w:color w:val="FF0000"/>
        </w:rPr>
        <w:lastRenderedPageBreak/>
        <w:t>Za kreiranje korisničkog naloga potrebno je unijeti sljedeća polja</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60"/>
        <w:gridCol w:w="2269"/>
        <w:gridCol w:w="1880"/>
        <w:gridCol w:w="2626"/>
      </w:tblGrid>
      <w:tr w:rsidR="00FE1B72" w:rsidRPr="00D05455" w14:paraId="205F68B9" w14:textId="77777777" w:rsidTr="0024485C">
        <w:trPr>
          <w:trHeight w:val="284"/>
          <w:jc w:val="right"/>
        </w:trPr>
        <w:tc>
          <w:tcPr>
            <w:tcW w:w="936" w:type="pct"/>
            <w:shd w:val="clear" w:color="auto" w:fill="000000"/>
          </w:tcPr>
          <w:p w14:paraId="38239267" w14:textId="77777777"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361" w:type="pct"/>
            <w:shd w:val="clear" w:color="auto" w:fill="000000"/>
          </w:tcPr>
          <w:p w14:paraId="47B4520F" w14:textId="77777777"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28" w:type="pct"/>
            <w:shd w:val="clear" w:color="auto" w:fill="000000"/>
          </w:tcPr>
          <w:p w14:paraId="6BBCDEB7" w14:textId="77777777"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14:paraId="47B90772" w14:textId="77777777" w:rsidR="00FE1B72" w:rsidRPr="00D05455" w:rsidRDefault="00FE1B72" w:rsidP="0024485C">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FE1B72" w:rsidRPr="00D05455" w14:paraId="5F4276D0"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7413F8D" w14:textId="77777777" w:rsidR="00FE1B72" w:rsidRPr="00D05455" w:rsidRDefault="00FE1B72" w:rsidP="0024485C">
            <w:pPr>
              <w:pStyle w:val="Tablestyle"/>
              <w:rPr>
                <w:rFonts w:ascii="Calibri" w:hAnsi="Calibri"/>
                <w:lang w:val="bs-Latn-BA"/>
              </w:rPr>
            </w:pPr>
            <w:r>
              <w:rPr>
                <w:rFonts w:ascii="Calibri" w:hAnsi="Calibri"/>
                <w:lang w:val="bs-Latn-BA"/>
              </w:rPr>
              <w:t>Ime</w:t>
            </w:r>
          </w:p>
        </w:tc>
        <w:tc>
          <w:tcPr>
            <w:tcW w:w="1361" w:type="pct"/>
            <w:tcBorders>
              <w:top w:val="single" w:sz="8" w:space="0" w:color="000000"/>
              <w:bottom w:val="single" w:sz="8" w:space="0" w:color="000000"/>
            </w:tcBorders>
            <w:shd w:val="clear" w:color="auto" w:fill="auto"/>
          </w:tcPr>
          <w:p w14:paraId="6D2FBC7E" w14:textId="77777777" w:rsidR="00FE1B72" w:rsidRPr="00D05455" w:rsidRDefault="00FE1B72" w:rsidP="0024485C">
            <w:pPr>
              <w:pStyle w:val="Tablestyle"/>
              <w:rPr>
                <w:rFonts w:ascii="Calibri" w:hAnsi="Calibri"/>
                <w:lang w:val="bs-Latn-BA"/>
              </w:rPr>
            </w:pPr>
            <w:r>
              <w:rPr>
                <w:rFonts w:ascii="Calibri" w:hAnsi="Calibri"/>
                <w:lang w:val="bs-Latn-BA"/>
              </w:rPr>
              <w:t>Ime korisnika</w:t>
            </w:r>
          </w:p>
        </w:tc>
        <w:tc>
          <w:tcPr>
            <w:tcW w:w="1128" w:type="pct"/>
            <w:tcBorders>
              <w:top w:val="single" w:sz="8" w:space="0" w:color="000000"/>
              <w:bottom w:val="single" w:sz="8" w:space="0" w:color="000000"/>
            </w:tcBorders>
            <w:shd w:val="clear" w:color="auto" w:fill="auto"/>
          </w:tcPr>
          <w:p w14:paraId="5B5F176C" w14:textId="77777777" w:rsidR="00FE1B72" w:rsidRPr="00D05455" w:rsidRDefault="00FE1B72" w:rsidP="0024485C">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6A126891" w14:textId="77777777" w:rsidR="00FE1B72" w:rsidRPr="00D05455" w:rsidRDefault="00FE1B72" w:rsidP="0024485C">
            <w:pPr>
              <w:pStyle w:val="Tablestyle"/>
              <w:rPr>
                <w:rFonts w:ascii="Calibri" w:hAnsi="Calibri"/>
                <w:color w:val="548DD4"/>
                <w:lang w:val="bs-Latn-BA"/>
              </w:rPr>
            </w:pPr>
          </w:p>
        </w:tc>
      </w:tr>
      <w:tr w:rsidR="00FE1B72" w:rsidRPr="00D05455" w14:paraId="73AD273D"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13D4F83C" w14:textId="77777777" w:rsidR="00FE1B72" w:rsidRPr="00D05455" w:rsidRDefault="00FE1B72" w:rsidP="0024485C">
            <w:pPr>
              <w:pStyle w:val="Tablestyle"/>
              <w:rPr>
                <w:rFonts w:ascii="Calibri" w:hAnsi="Calibri"/>
                <w:lang w:val="bs-Latn-BA"/>
              </w:rPr>
            </w:pPr>
            <w:r>
              <w:rPr>
                <w:rFonts w:ascii="Calibri" w:hAnsi="Calibri"/>
                <w:lang w:val="bs-Latn-BA"/>
              </w:rPr>
              <w:t>Prezime</w:t>
            </w:r>
          </w:p>
        </w:tc>
        <w:tc>
          <w:tcPr>
            <w:tcW w:w="1361" w:type="pct"/>
            <w:tcBorders>
              <w:top w:val="single" w:sz="8" w:space="0" w:color="000000"/>
              <w:bottom w:val="single" w:sz="8" w:space="0" w:color="000000"/>
            </w:tcBorders>
            <w:shd w:val="clear" w:color="auto" w:fill="auto"/>
          </w:tcPr>
          <w:p w14:paraId="6C43D423" w14:textId="77777777" w:rsidR="00FE1B72" w:rsidRPr="00D05455" w:rsidRDefault="00FE1B72" w:rsidP="0024485C">
            <w:pPr>
              <w:pStyle w:val="Tablestyle"/>
              <w:rPr>
                <w:rFonts w:ascii="Calibri" w:hAnsi="Calibri"/>
                <w:lang w:val="bs-Latn-BA"/>
              </w:rPr>
            </w:pPr>
            <w:r>
              <w:rPr>
                <w:rFonts w:ascii="Calibri" w:hAnsi="Calibri"/>
                <w:lang w:val="bs-Latn-BA"/>
              </w:rPr>
              <w:t>prezime korisnika</w:t>
            </w:r>
          </w:p>
        </w:tc>
        <w:tc>
          <w:tcPr>
            <w:tcW w:w="1128" w:type="pct"/>
            <w:tcBorders>
              <w:top w:val="single" w:sz="8" w:space="0" w:color="000000"/>
              <w:bottom w:val="single" w:sz="8" w:space="0" w:color="000000"/>
            </w:tcBorders>
            <w:shd w:val="clear" w:color="auto" w:fill="auto"/>
          </w:tcPr>
          <w:p w14:paraId="012E215A" w14:textId="77777777" w:rsidR="00FE1B72" w:rsidRPr="00D05455" w:rsidRDefault="00FE1B72" w:rsidP="0024485C">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61C23D0E" w14:textId="77777777" w:rsidR="00FE1B72" w:rsidRPr="00D05455" w:rsidRDefault="00FE1B72" w:rsidP="0024485C">
            <w:pPr>
              <w:pStyle w:val="Tablestyle"/>
              <w:rPr>
                <w:rFonts w:ascii="Calibri" w:hAnsi="Calibri"/>
                <w:color w:val="548DD4"/>
                <w:lang w:val="bs-Latn-BA"/>
              </w:rPr>
            </w:pPr>
          </w:p>
        </w:tc>
      </w:tr>
      <w:tr w:rsidR="00FE1B72" w:rsidRPr="00D05455" w14:paraId="6E4769E3"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54C73CB4" w14:textId="77777777" w:rsidR="00FE1B72" w:rsidRPr="00D05455" w:rsidRDefault="00FE1B72" w:rsidP="0024485C">
            <w:pPr>
              <w:pStyle w:val="Tablestyle"/>
              <w:rPr>
                <w:rFonts w:ascii="Calibri" w:hAnsi="Calibri"/>
                <w:lang w:val="bs-Latn-BA"/>
              </w:rPr>
            </w:pPr>
            <w:r w:rsidRPr="00D05455">
              <w:rPr>
                <w:rFonts w:ascii="Calibri" w:hAnsi="Calibri"/>
                <w:lang w:val="bs-Latn-BA"/>
              </w:rPr>
              <w:t xml:space="preserve">Email </w:t>
            </w:r>
          </w:p>
        </w:tc>
        <w:tc>
          <w:tcPr>
            <w:tcW w:w="1361" w:type="pct"/>
            <w:tcBorders>
              <w:top w:val="single" w:sz="8" w:space="0" w:color="000000"/>
              <w:bottom w:val="single" w:sz="8" w:space="0" w:color="000000"/>
            </w:tcBorders>
            <w:shd w:val="clear" w:color="auto" w:fill="auto"/>
          </w:tcPr>
          <w:p w14:paraId="7A70B4CE" w14:textId="77777777" w:rsidR="00FE1B72" w:rsidRPr="00D05455" w:rsidRDefault="00FE1B72" w:rsidP="0024485C">
            <w:pPr>
              <w:pStyle w:val="Tablestyle"/>
              <w:rPr>
                <w:rFonts w:ascii="Calibri" w:hAnsi="Calibri"/>
                <w:lang w:val="bs-Latn-BA"/>
              </w:rPr>
            </w:pPr>
            <w:r w:rsidRPr="00D05455">
              <w:rPr>
                <w:rFonts w:ascii="Calibri" w:hAnsi="Calibri"/>
                <w:lang w:val="bs-Latn-BA"/>
              </w:rPr>
              <w:t xml:space="preserve">Email adresa korisnika </w:t>
            </w:r>
          </w:p>
        </w:tc>
        <w:tc>
          <w:tcPr>
            <w:tcW w:w="1128" w:type="pct"/>
            <w:tcBorders>
              <w:top w:val="single" w:sz="8" w:space="0" w:color="000000"/>
              <w:bottom w:val="single" w:sz="8" w:space="0" w:color="000000"/>
            </w:tcBorders>
            <w:shd w:val="clear" w:color="auto" w:fill="auto"/>
          </w:tcPr>
          <w:p w14:paraId="50D546DC" w14:textId="77777777" w:rsidR="00FE1B72" w:rsidRPr="00D05455" w:rsidRDefault="00FE1B72"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14:paraId="210C41DC" w14:textId="77777777" w:rsidR="00FE1B72" w:rsidRPr="00D05455" w:rsidRDefault="00FE1B72" w:rsidP="0024485C">
            <w:pPr>
              <w:pStyle w:val="Tablestyle"/>
              <w:rPr>
                <w:rFonts w:ascii="Calibri" w:hAnsi="Calibri"/>
                <w:lang w:val="bs-Latn-BA"/>
              </w:rPr>
            </w:pPr>
          </w:p>
        </w:tc>
      </w:tr>
      <w:tr w:rsidR="00EC6849" w:rsidRPr="00D05455" w14:paraId="57B406D1"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44B628EB" w14:textId="77777777" w:rsidR="00EC6849" w:rsidRPr="00D05455" w:rsidRDefault="00EC6849" w:rsidP="0024485C">
            <w:pPr>
              <w:pStyle w:val="Tablestyle"/>
              <w:rPr>
                <w:rFonts w:ascii="Calibri" w:hAnsi="Calibri"/>
                <w:lang w:val="bs-Latn-BA"/>
              </w:rPr>
            </w:pPr>
            <w:r>
              <w:rPr>
                <w:rFonts w:ascii="Calibri" w:hAnsi="Calibri"/>
                <w:lang w:val="bs-Latn-BA"/>
              </w:rPr>
              <w:t>Username</w:t>
            </w:r>
          </w:p>
        </w:tc>
        <w:tc>
          <w:tcPr>
            <w:tcW w:w="1361" w:type="pct"/>
            <w:tcBorders>
              <w:top w:val="single" w:sz="8" w:space="0" w:color="000000"/>
              <w:bottom w:val="single" w:sz="8" w:space="0" w:color="000000"/>
            </w:tcBorders>
            <w:shd w:val="clear" w:color="auto" w:fill="auto"/>
          </w:tcPr>
          <w:p w14:paraId="1B4C982A" w14:textId="77777777" w:rsidR="00EC6849" w:rsidRPr="00D05455" w:rsidRDefault="00EC6849" w:rsidP="0024485C">
            <w:pPr>
              <w:pStyle w:val="Tablestyle"/>
              <w:rPr>
                <w:rFonts w:ascii="Calibri" w:hAnsi="Calibri"/>
                <w:lang w:val="bs-Latn-BA"/>
              </w:rPr>
            </w:pPr>
            <w:r>
              <w:rPr>
                <w:rFonts w:ascii="Calibri" w:hAnsi="Calibri"/>
                <w:lang w:val="bs-Latn-BA"/>
              </w:rPr>
              <w:t>Korisničko ime</w:t>
            </w:r>
          </w:p>
        </w:tc>
        <w:tc>
          <w:tcPr>
            <w:tcW w:w="1128" w:type="pct"/>
            <w:tcBorders>
              <w:top w:val="single" w:sz="8" w:space="0" w:color="000000"/>
              <w:bottom w:val="single" w:sz="8" w:space="0" w:color="000000"/>
            </w:tcBorders>
            <w:shd w:val="clear" w:color="auto" w:fill="auto"/>
          </w:tcPr>
          <w:p w14:paraId="64764019" w14:textId="77777777" w:rsidR="00EC6849" w:rsidRDefault="00EC6849"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14:paraId="2785EBCE" w14:textId="77777777" w:rsidR="00EC6849" w:rsidRPr="00D05455" w:rsidRDefault="00EC6849" w:rsidP="0024485C">
            <w:pPr>
              <w:pStyle w:val="Tablestyle"/>
              <w:rPr>
                <w:rFonts w:ascii="Calibri" w:hAnsi="Calibri"/>
                <w:lang w:val="bs-Latn-BA"/>
              </w:rPr>
            </w:pPr>
          </w:p>
        </w:tc>
      </w:tr>
      <w:tr w:rsidR="00EC6849" w:rsidRPr="00D05455" w14:paraId="332E1E5E"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3076569E" w14:textId="77777777" w:rsidR="00EC6849" w:rsidRDefault="00EC6849" w:rsidP="0024485C">
            <w:pPr>
              <w:pStyle w:val="Tablestyle"/>
              <w:rPr>
                <w:rFonts w:ascii="Calibri" w:hAnsi="Calibri"/>
                <w:lang w:val="bs-Latn-BA"/>
              </w:rPr>
            </w:pPr>
            <w:r>
              <w:rPr>
                <w:rFonts w:ascii="Calibri" w:hAnsi="Calibri"/>
                <w:lang w:val="bs-Latn-BA"/>
              </w:rPr>
              <w:t>Datum rođenja</w:t>
            </w:r>
          </w:p>
        </w:tc>
        <w:tc>
          <w:tcPr>
            <w:tcW w:w="1361" w:type="pct"/>
            <w:tcBorders>
              <w:top w:val="single" w:sz="8" w:space="0" w:color="000000"/>
              <w:bottom w:val="single" w:sz="8" w:space="0" w:color="000000"/>
            </w:tcBorders>
            <w:shd w:val="clear" w:color="auto" w:fill="auto"/>
          </w:tcPr>
          <w:p w14:paraId="46E5CB4E" w14:textId="77777777" w:rsidR="00EC6849" w:rsidRDefault="00EC6849" w:rsidP="0024485C">
            <w:pPr>
              <w:pStyle w:val="Tablestyle"/>
              <w:rPr>
                <w:rFonts w:ascii="Calibri" w:hAnsi="Calibri"/>
                <w:lang w:val="bs-Latn-BA"/>
              </w:rPr>
            </w:pPr>
            <w:r>
              <w:rPr>
                <w:rFonts w:ascii="Calibri" w:hAnsi="Calibri"/>
                <w:lang w:val="bs-Latn-BA"/>
              </w:rPr>
              <w:t>Datum rođenja korisnika</w:t>
            </w:r>
          </w:p>
        </w:tc>
        <w:tc>
          <w:tcPr>
            <w:tcW w:w="1128" w:type="pct"/>
            <w:tcBorders>
              <w:top w:val="single" w:sz="8" w:space="0" w:color="000000"/>
              <w:bottom w:val="single" w:sz="8" w:space="0" w:color="000000"/>
            </w:tcBorders>
            <w:shd w:val="clear" w:color="auto" w:fill="auto"/>
          </w:tcPr>
          <w:p w14:paraId="78B55C5A" w14:textId="77777777" w:rsidR="00EC6849" w:rsidRDefault="00EC6849"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14:paraId="60A4F3E9" w14:textId="77777777" w:rsidR="00EC6849" w:rsidRPr="00D05455" w:rsidRDefault="00EC6849" w:rsidP="0024485C">
            <w:pPr>
              <w:pStyle w:val="Tablestyle"/>
              <w:rPr>
                <w:rFonts w:ascii="Calibri" w:hAnsi="Calibri"/>
                <w:lang w:val="bs-Latn-BA"/>
              </w:rPr>
            </w:pPr>
          </w:p>
        </w:tc>
      </w:tr>
      <w:tr w:rsidR="00EC6849" w:rsidRPr="00D05455" w14:paraId="1E5D833A" w14:textId="77777777" w:rsidTr="0024485C">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B4FC522" w14:textId="77777777" w:rsidR="00EC6849" w:rsidRDefault="00EC6849" w:rsidP="0024485C">
            <w:pPr>
              <w:pStyle w:val="Tablestyle"/>
              <w:rPr>
                <w:rFonts w:ascii="Calibri" w:hAnsi="Calibri"/>
                <w:lang w:val="bs-Latn-BA"/>
              </w:rPr>
            </w:pPr>
            <w:r>
              <w:rPr>
                <w:rFonts w:ascii="Calibri" w:hAnsi="Calibri"/>
                <w:lang w:val="bs-Latn-BA"/>
              </w:rPr>
              <w:t>Tip korisnika</w:t>
            </w:r>
          </w:p>
        </w:tc>
        <w:tc>
          <w:tcPr>
            <w:tcW w:w="1361" w:type="pct"/>
            <w:tcBorders>
              <w:top w:val="single" w:sz="8" w:space="0" w:color="000000"/>
              <w:bottom w:val="single" w:sz="8" w:space="0" w:color="000000"/>
            </w:tcBorders>
            <w:shd w:val="clear" w:color="auto" w:fill="auto"/>
          </w:tcPr>
          <w:p w14:paraId="0E4A59AF" w14:textId="77777777" w:rsidR="00EC6849" w:rsidRDefault="00EC6849" w:rsidP="0024485C">
            <w:pPr>
              <w:pStyle w:val="Tablestyle"/>
              <w:rPr>
                <w:rFonts w:ascii="Calibri" w:hAnsi="Calibri"/>
                <w:lang w:val="bs-Latn-BA"/>
              </w:rPr>
            </w:pPr>
            <w:r>
              <w:rPr>
                <w:rFonts w:ascii="Calibri" w:hAnsi="Calibri"/>
                <w:lang w:val="bs-Latn-BA"/>
              </w:rPr>
              <w:t>Tip korisničkog naloga</w:t>
            </w:r>
          </w:p>
        </w:tc>
        <w:tc>
          <w:tcPr>
            <w:tcW w:w="1128" w:type="pct"/>
            <w:tcBorders>
              <w:top w:val="single" w:sz="8" w:space="0" w:color="000000"/>
              <w:bottom w:val="single" w:sz="8" w:space="0" w:color="000000"/>
            </w:tcBorders>
            <w:shd w:val="clear" w:color="auto" w:fill="auto"/>
          </w:tcPr>
          <w:p w14:paraId="555F481E" w14:textId="77777777" w:rsidR="00EC6849" w:rsidRDefault="00EC6849" w:rsidP="0024485C">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14:paraId="435E93EB" w14:textId="77777777" w:rsidR="00EC6849" w:rsidRPr="00D05455" w:rsidRDefault="00EC6849" w:rsidP="0024485C">
            <w:pPr>
              <w:pStyle w:val="Tablestyle"/>
              <w:rPr>
                <w:rFonts w:ascii="Calibri" w:hAnsi="Calibri"/>
                <w:lang w:val="bs-Latn-BA"/>
              </w:rPr>
            </w:pPr>
          </w:p>
        </w:tc>
      </w:tr>
    </w:tbl>
    <w:p w14:paraId="04800E48" w14:textId="77777777" w:rsidR="00FE1B72" w:rsidRDefault="00FE1B72" w:rsidP="00FE1B72">
      <w:pPr>
        <w:pStyle w:val="BodyText"/>
      </w:pPr>
    </w:p>
    <w:p w14:paraId="3FB09B33" w14:textId="77777777" w:rsidR="00222C25" w:rsidRDefault="00222C25" w:rsidP="0020618A">
      <w:pPr>
        <w:pStyle w:val="Heading3"/>
      </w:pPr>
      <w:bookmarkStart w:id="31" w:name="_Toc367316753"/>
      <w:bookmarkStart w:id="32" w:name="_Toc367793464"/>
      <w:r>
        <w:t>PREGLED POSTOJEĆIH RADNIKA</w:t>
      </w:r>
      <w:r w:rsidR="006D4F2B">
        <w:t xml:space="preserve"> – Petar Lukić</w:t>
      </w:r>
    </w:p>
    <w:p w14:paraId="753ED275" w14:textId="77777777" w:rsidR="00222C25" w:rsidRPr="004918BF" w:rsidRDefault="00222C25" w:rsidP="00222C25">
      <w:pPr>
        <w:pStyle w:val="FZ1"/>
        <w:rPr>
          <w:color w:val="FF0000"/>
        </w:rPr>
      </w:pPr>
      <w:r w:rsidRPr="004918BF">
        <w:rPr>
          <w:color w:val="FF0000"/>
        </w:rPr>
        <w:t xml:space="preserve">Omogućiti pregled svih radnika </w:t>
      </w:r>
    </w:p>
    <w:p w14:paraId="061CD808" w14:textId="77777777" w:rsidR="00222C25" w:rsidRPr="004918BF" w:rsidRDefault="00222C25" w:rsidP="00222C25">
      <w:pPr>
        <w:pStyle w:val="FZ1"/>
        <w:rPr>
          <w:color w:val="00B050"/>
        </w:rPr>
      </w:pPr>
      <w:r w:rsidRPr="004918BF">
        <w:rPr>
          <w:color w:val="00B050"/>
        </w:rPr>
        <w:t>Omogućiti pretragu po filterima (username, datum rođenja)</w:t>
      </w:r>
    </w:p>
    <w:p w14:paraId="1B985265" w14:textId="77777777" w:rsidR="00222C25" w:rsidRPr="004918BF" w:rsidRDefault="00222C25" w:rsidP="00222C25">
      <w:pPr>
        <w:pStyle w:val="FZ1"/>
        <w:rPr>
          <w:color w:val="FF0000"/>
        </w:rPr>
      </w:pPr>
      <w:r w:rsidRPr="004918BF">
        <w:rPr>
          <w:color w:val="FF0000"/>
        </w:rPr>
        <w:t>Prikazati detalje za konkretnog radnika</w:t>
      </w:r>
    </w:p>
    <w:p w14:paraId="3D9DBBF7" w14:textId="77777777" w:rsidR="0020618A" w:rsidRDefault="0020618A" w:rsidP="0020618A">
      <w:pPr>
        <w:pStyle w:val="Heading3"/>
      </w:pPr>
      <w:r>
        <w:t>IZMJENA POSTOJEĆEG KORISNIKA – Petar Lukić</w:t>
      </w:r>
    </w:p>
    <w:p w14:paraId="6740D350" w14:textId="77777777" w:rsidR="0020618A" w:rsidRPr="004918BF" w:rsidRDefault="0020618A" w:rsidP="0020618A">
      <w:pPr>
        <w:pStyle w:val="FZ1"/>
        <w:rPr>
          <w:color w:val="FF0000"/>
        </w:rPr>
      </w:pPr>
      <w:r w:rsidRPr="004918BF">
        <w:rPr>
          <w:color w:val="FF0000"/>
        </w:rPr>
        <w:t>Menadžeru omogućiti izmjenu podataka postojećih korisnika</w:t>
      </w:r>
    </w:p>
    <w:p w14:paraId="3CF78312" w14:textId="77777777" w:rsidR="0020618A" w:rsidRPr="00BE0BA9" w:rsidRDefault="00222C25" w:rsidP="0020618A">
      <w:pPr>
        <w:pStyle w:val="FZ1"/>
        <w:rPr>
          <w:color w:val="1F3864"/>
        </w:rPr>
      </w:pPr>
      <w:r w:rsidRPr="00BE0BA9">
        <w:rPr>
          <w:color w:val="1F3864"/>
        </w:rPr>
        <w:t>Menadžeru omogućiti reset passworda postojećih korisnika</w:t>
      </w:r>
    </w:p>
    <w:p w14:paraId="7E6C2FAA" w14:textId="77777777" w:rsidR="0020618A" w:rsidRDefault="0020618A" w:rsidP="006D4F2B">
      <w:pPr>
        <w:pStyle w:val="Heading3"/>
      </w:pPr>
      <w:r>
        <w:t>BRISANJE KORISNIKA</w:t>
      </w:r>
      <w:r w:rsidR="006D4F2B">
        <w:t xml:space="preserve"> – Petar Lukić</w:t>
      </w:r>
    </w:p>
    <w:p w14:paraId="176D7CB4" w14:textId="77777777" w:rsidR="00222C25" w:rsidRPr="00BE0BA9" w:rsidRDefault="00222C25" w:rsidP="00222C25">
      <w:pPr>
        <w:pStyle w:val="FZ1"/>
        <w:rPr>
          <w:color w:val="1F3864"/>
        </w:rPr>
      </w:pPr>
      <w:r w:rsidRPr="00BE0BA9">
        <w:rPr>
          <w:color w:val="1F3864"/>
        </w:rPr>
        <w:t>Brisanje omogućiti s ekrana za pregled postojećih korisnika</w:t>
      </w:r>
    </w:p>
    <w:p w14:paraId="5E55C740" w14:textId="77777777" w:rsidR="0020618A" w:rsidRPr="004918BF" w:rsidRDefault="00222C25" w:rsidP="00222C25">
      <w:pPr>
        <w:pStyle w:val="FZ1"/>
        <w:rPr>
          <w:color w:val="FF0000"/>
        </w:rPr>
      </w:pPr>
      <w:r w:rsidRPr="004918BF">
        <w:rPr>
          <w:color w:val="FF0000"/>
        </w:rPr>
        <w:t>Menadžer može da obriše korisnički nalog. Brisanje korisničkog naloga podrazumijeva samo deaktivaciju naloga a ne i brisanje iz baze podataka.</w:t>
      </w:r>
    </w:p>
    <w:p w14:paraId="1BC9D57E" w14:textId="77777777" w:rsidR="00402441" w:rsidRDefault="00402441" w:rsidP="00402441">
      <w:pPr>
        <w:pStyle w:val="FZ1"/>
        <w:numPr>
          <w:ilvl w:val="0"/>
          <w:numId w:val="0"/>
        </w:numPr>
        <w:ind w:left="624" w:hanging="624"/>
      </w:pPr>
    </w:p>
    <w:p w14:paraId="29100430" w14:textId="77777777" w:rsidR="00402441" w:rsidRDefault="00402441" w:rsidP="00402441">
      <w:pPr>
        <w:pStyle w:val="FZ1"/>
        <w:numPr>
          <w:ilvl w:val="0"/>
          <w:numId w:val="0"/>
        </w:numPr>
        <w:ind w:left="624" w:hanging="624"/>
      </w:pPr>
    </w:p>
    <w:p w14:paraId="667D6EDD" w14:textId="77777777" w:rsidR="00402441" w:rsidRDefault="00402441" w:rsidP="00402441">
      <w:pPr>
        <w:pStyle w:val="FZ1"/>
        <w:numPr>
          <w:ilvl w:val="0"/>
          <w:numId w:val="0"/>
        </w:numPr>
        <w:ind w:left="624" w:hanging="624"/>
      </w:pPr>
    </w:p>
    <w:p w14:paraId="751314C9" w14:textId="77777777" w:rsidR="00402441" w:rsidRDefault="00402441" w:rsidP="00402441">
      <w:pPr>
        <w:pStyle w:val="FZ1"/>
        <w:numPr>
          <w:ilvl w:val="0"/>
          <w:numId w:val="0"/>
        </w:numPr>
        <w:ind w:left="624" w:hanging="624"/>
      </w:pPr>
    </w:p>
    <w:p w14:paraId="78115090" w14:textId="77777777" w:rsidR="00222C25" w:rsidRDefault="006D4F2B" w:rsidP="006D4F2B">
      <w:pPr>
        <w:pStyle w:val="Heading3"/>
      </w:pPr>
      <w:r>
        <w:lastRenderedPageBreak/>
        <w:t>DODAVANJE NOVIH GRADILIŠTA  – Kenan Selimović</w:t>
      </w:r>
    </w:p>
    <w:p w14:paraId="4B4C93BB" w14:textId="77777777" w:rsidR="00222C25" w:rsidRDefault="00222C25" w:rsidP="00222C25">
      <w:pPr>
        <w:pStyle w:val="FZ1"/>
      </w:pPr>
      <w:r>
        <w:t>Menadžmentu omogućiti dodavanje novog gradilišta</w:t>
      </w:r>
    </w:p>
    <w:p w14:paraId="53CC4AAB" w14:textId="77777777" w:rsidR="00402441" w:rsidRPr="00A571CE" w:rsidRDefault="00222C25" w:rsidP="00402441">
      <w:pPr>
        <w:pStyle w:val="FZ2"/>
        <w:rPr>
          <w:color w:val="FF0000"/>
        </w:rPr>
      </w:pPr>
      <w:r w:rsidRPr="00A571CE">
        <w:rPr>
          <w:color w:val="FF0000"/>
        </w:rPr>
        <w:t>Unos podataka o novom gradilištu</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60"/>
        <w:gridCol w:w="2269"/>
        <w:gridCol w:w="1880"/>
        <w:gridCol w:w="2626"/>
      </w:tblGrid>
      <w:tr w:rsidR="00402441" w:rsidRPr="00D05455" w14:paraId="0ACC7973" w14:textId="77777777" w:rsidTr="00353D10">
        <w:trPr>
          <w:trHeight w:val="284"/>
          <w:jc w:val="right"/>
        </w:trPr>
        <w:tc>
          <w:tcPr>
            <w:tcW w:w="936" w:type="pct"/>
            <w:shd w:val="clear" w:color="auto" w:fill="000000"/>
          </w:tcPr>
          <w:p w14:paraId="5F5964E0"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361" w:type="pct"/>
            <w:shd w:val="clear" w:color="auto" w:fill="000000"/>
          </w:tcPr>
          <w:p w14:paraId="037FCEA7"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28" w:type="pct"/>
            <w:shd w:val="clear" w:color="auto" w:fill="000000"/>
          </w:tcPr>
          <w:p w14:paraId="59279803"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75" w:type="pct"/>
            <w:shd w:val="clear" w:color="auto" w:fill="000000"/>
          </w:tcPr>
          <w:p w14:paraId="5EFF7F88"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402441" w:rsidRPr="00D05455" w14:paraId="2898585E" w14:textId="77777777" w:rsidTr="00353D10">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15BD99D" w14:textId="77777777" w:rsidR="00402441" w:rsidRPr="00D05455" w:rsidRDefault="00402441" w:rsidP="00353D10">
            <w:pPr>
              <w:pStyle w:val="Tablestyle"/>
              <w:rPr>
                <w:rFonts w:ascii="Calibri" w:hAnsi="Calibri"/>
                <w:lang w:val="bs-Latn-BA"/>
              </w:rPr>
            </w:pPr>
            <w:r>
              <w:rPr>
                <w:rFonts w:ascii="Calibri" w:hAnsi="Calibri"/>
                <w:lang w:val="bs-Latn-BA"/>
              </w:rPr>
              <w:t>Naziv</w:t>
            </w:r>
          </w:p>
        </w:tc>
        <w:tc>
          <w:tcPr>
            <w:tcW w:w="1361" w:type="pct"/>
            <w:tcBorders>
              <w:top w:val="single" w:sz="8" w:space="0" w:color="000000"/>
              <w:bottom w:val="single" w:sz="8" w:space="0" w:color="000000"/>
            </w:tcBorders>
            <w:shd w:val="clear" w:color="auto" w:fill="auto"/>
          </w:tcPr>
          <w:p w14:paraId="1BB835A7" w14:textId="77777777" w:rsidR="00402441" w:rsidRPr="00D05455" w:rsidRDefault="00402441" w:rsidP="00353D10">
            <w:pPr>
              <w:pStyle w:val="Tablestyle"/>
              <w:rPr>
                <w:rFonts w:ascii="Calibri" w:hAnsi="Calibri"/>
                <w:lang w:val="bs-Latn-BA"/>
              </w:rPr>
            </w:pPr>
            <w:r>
              <w:rPr>
                <w:rFonts w:ascii="Calibri" w:hAnsi="Calibri"/>
                <w:lang w:val="bs-Latn-BA"/>
              </w:rPr>
              <w:t>Naziv gradilišta</w:t>
            </w:r>
          </w:p>
        </w:tc>
        <w:tc>
          <w:tcPr>
            <w:tcW w:w="1128" w:type="pct"/>
            <w:tcBorders>
              <w:top w:val="single" w:sz="8" w:space="0" w:color="000000"/>
              <w:bottom w:val="single" w:sz="8" w:space="0" w:color="000000"/>
            </w:tcBorders>
            <w:shd w:val="clear" w:color="auto" w:fill="auto"/>
          </w:tcPr>
          <w:p w14:paraId="04EF0470" w14:textId="77777777" w:rsidR="00402441" w:rsidRPr="00D05455" w:rsidRDefault="00402441" w:rsidP="00353D10">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6089FC13" w14:textId="77777777" w:rsidR="00402441" w:rsidRPr="00D05455" w:rsidRDefault="00402441" w:rsidP="00353D10">
            <w:pPr>
              <w:pStyle w:val="Tablestyle"/>
              <w:rPr>
                <w:rFonts w:ascii="Calibri" w:hAnsi="Calibri"/>
                <w:color w:val="548DD4"/>
                <w:lang w:val="bs-Latn-BA"/>
              </w:rPr>
            </w:pPr>
          </w:p>
        </w:tc>
      </w:tr>
      <w:tr w:rsidR="00402441" w:rsidRPr="00D05455" w14:paraId="4A6C3EAB" w14:textId="77777777" w:rsidTr="00353D10">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782E476" w14:textId="77777777" w:rsidR="00402441" w:rsidRPr="00D05455" w:rsidRDefault="00402441" w:rsidP="00353D10">
            <w:pPr>
              <w:pStyle w:val="Tablestyle"/>
              <w:rPr>
                <w:rFonts w:ascii="Calibri" w:hAnsi="Calibri"/>
                <w:lang w:val="bs-Latn-BA"/>
              </w:rPr>
            </w:pPr>
            <w:r>
              <w:rPr>
                <w:rFonts w:ascii="Calibri" w:hAnsi="Calibri"/>
                <w:lang w:val="bs-Latn-BA"/>
              </w:rPr>
              <w:t>Grad</w:t>
            </w:r>
          </w:p>
        </w:tc>
        <w:tc>
          <w:tcPr>
            <w:tcW w:w="1361" w:type="pct"/>
            <w:tcBorders>
              <w:top w:val="single" w:sz="8" w:space="0" w:color="000000"/>
              <w:bottom w:val="single" w:sz="8" w:space="0" w:color="000000"/>
            </w:tcBorders>
            <w:shd w:val="clear" w:color="auto" w:fill="auto"/>
          </w:tcPr>
          <w:p w14:paraId="73838CA8" w14:textId="77777777" w:rsidR="00402441" w:rsidRPr="00D05455" w:rsidRDefault="00402441" w:rsidP="00353D10">
            <w:pPr>
              <w:pStyle w:val="Tablestyle"/>
              <w:rPr>
                <w:rFonts w:ascii="Calibri" w:hAnsi="Calibri"/>
                <w:lang w:val="bs-Latn-BA"/>
              </w:rPr>
            </w:pPr>
            <w:r>
              <w:rPr>
                <w:rFonts w:ascii="Calibri" w:hAnsi="Calibri"/>
                <w:lang w:val="bs-Latn-BA"/>
              </w:rPr>
              <w:t>Grad u kojem se nalazi</w:t>
            </w:r>
          </w:p>
        </w:tc>
        <w:tc>
          <w:tcPr>
            <w:tcW w:w="1128" w:type="pct"/>
            <w:tcBorders>
              <w:top w:val="single" w:sz="8" w:space="0" w:color="000000"/>
              <w:bottom w:val="single" w:sz="8" w:space="0" w:color="000000"/>
            </w:tcBorders>
            <w:shd w:val="clear" w:color="auto" w:fill="auto"/>
          </w:tcPr>
          <w:p w14:paraId="18B80ABC" w14:textId="77777777" w:rsidR="00402441" w:rsidRPr="00D05455" w:rsidRDefault="00402441" w:rsidP="00353D10">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75" w:type="pct"/>
            <w:tcBorders>
              <w:top w:val="single" w:sz="8" w:space="0" w:color="000000"/>
              <w:bottom w:val="single" w:sz="8" w:space="0" w:color="000000"/>
              <w:right w:val="single" w:sz="8" w:space="0" w:color="000000"/>
            </w:tcBorders>
            <w:shd w:val="clear" w:color="auto" w:fill="auto"/>
          </w:tcPr>
          <w:p w14:paraId="678091F4" w14:textId="77777777" w:rsidR="00402441" w:rsidRPr="00D05455" w:rsidRDefault="00402441" w:rsidP="00353D10">
            <w:pPr>
              <w:pStyle w:val="Tablestyle"/>
              <w:rPr>
                <w:rFonts w:ascii="Calibri" w:hAnsi="Calibri"/>
                <w:color w:val="548DD4"/>
                <w:lang w:val="bs-Latn-BA"/>
              </w:rPr>
            </w:pPr>
          </w:p>
        </w:tc>
      </w:tr>
      <w:tr w:rsidR="00726DA3" w:rsidRPr="00D05455" w14:paraId="21FB9C2A" w14:textId="77777777" w:rsidTr="00353D10">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522306F7" w14:textId="4CA2B838" w:rsidR="00726DA3" w:rsidRDefault="00726DA3" w:rsidP="00353D10">
            <w:pPr>
              <w:pStyle w:val="Tablestyle"/>
              <w:rPr>
                <w:rFonts w:ascii="Calibri" w:hAnsi="Calibri"/>
                <w:lang w:val="bs-Latn-BA"/>
              </w:rPr>
            </w:pPr>
            <w:r>
              <w:rPr>
                <w:rFonts w:ascii="Calibri" w:hAnsi="Calibri"/>
                <w:lang w:val="bs-Latn-BA"/>
              </w:rPr>
              <w:t>Ugovori</w:t>
            </w:r>
          </w:p>
        </w:tc>
        <w:tc>
          <w:tcPr>
            <w:tcW w:w="1361" w:type="pct"/>
            <w:tcBorders>
              <w:top w:val="single" w:sz="8" w:space="0" w:color="000000"/>
              <w:bottom w:val="single" w:sz="8" w:space="0" w:color="000000"/>
            </w:tcBorders>
            <w:shd w:val="clear" w:color="auto" w:fill="auto"/>
          </w:tcPr>
          <w:p w14:paraId="24CF13F7" w14:textId="198228B1" w:rsidR="00726DA3" w:rsidRDefault="00726DA3" w:rsidP="00353D10">
            <w:pPr>
              <w:pStyle w:val="Tablestyle"/>
              <w:rPr>
                <w:rFonts w:ascii="Calibri" w:hAnsi="Calibri"/>
                <w:lang w:val="bs-Latn-BA"/>
              </w:rPr>
            </w:pPr>
            <w:r>
              <w:rPr>
                <w:rFonts w:ascii="Calibri" w:hAnsi="Calibri"/>
                <w:lang w:val="bs-Latn-BA"/>
              </w:rPr>
              <w:t>Lista potpisanih ugovora</w:t>
            </w:r>
          </w:p>
        </w:tc>
        <w:tc>
          <w:tcPr>
            <w:tcW w:w="1128" w:type="pct"/>
            <w:tcBorders>
              <w:top w:val="single" w:sz="8" w:space="0" w:color="000000"/>
              <w:bottom w:val="single" w:sz="8" w:space="0" w:color="000000"/>
            </w:tcBorders>
            <w:shd w:val="clear" w:color="auto" w:fill="auto"/>
          </w:tcPr>
          <w:p w14:paraId="373DA33A" w14:textId="315FDACE" w:rsidR="00726DA3" w:rsidRDefault="00726DA3" w:rsidP="00353D10">
            <w:pPr>
              <w:pStyle w:val="Tablestyle"/>
              <w:rPr>
                <w:rFonts w:ascii="Calibri" w:hAnsi="Calibri"/>
                <w:lang w:val="bs-Latn-BA"/>
              </w:rPr>
            </w:pPr>
            <w:r>
              <w:rPr>
                <w:rFonts w:ascii="Calibri" w:hAnsi="Calibri"/>
                <w:lang w:val="bs-Latn-BA"/>
              </w:rPr>
              <w:t>Obavezno: DA</w:t>
            </w:r>
          </w:p>
        </w:tc>
        <w:tc>
          <w:tcPr>
            <w:tcW w:w="1575" w:type="pct"/>
            <w:tcBorders>
              <w:top w:val="single" w:sz="8" w:space="0" w:color="000000"/>
              <w:bottom w:val="single" w:sz="8" w:space="0" w:color="000000"/>
              <w:right w:val="single" w:sz="8" w:space="0" w:color="000000"/>
            </w:tcBorders>
            <w:shd w:val="clear" w:color="auto" w:fill="auto"/>
          </w:tcPr>
          <w:p w14:paraId="52ABC043" w14:textId="77777777" w:rsidR="00726DA3" w:rsidRPr="00D05455" w:rsidRDefault="00726DA3" w:rsidP="00353D10">
            <w:pPr>
              <w:pStyle w:val="Tablestyle"/>
              <w:rPr>
                <w:rFonts w:ascii="Calibri" w:hAnsi="Calibri"/>
                <w:color w:val="548DD4"/>
                <w:lang w:val="bs-Latn-BA"/>
              </w:rPr>
            </w:pPr>
          </w:p>
        </w:tc>
      </w:tr>
    </w:tbl>
    <w:p w14:paraId="35ACF7B8" w14:textId="77777777" w:rsidR="00402441" w:rsidRPr="00A571CE" w:rsidRDefault="00222C25" w:rsidP="00402441">
      <w:pPr>
        <w:pStyle w:val="FZ2"/>
        <w:rPr>
          <w:color w:val="00B050"/>
        </w:rPr>
      </w:pPr>
      <w:r w:rsidRPr="00A571CE">
        <w:rPr>
          <w:color w:val="00B050"/>
        </w:rPr>
        <w:t xml:space="preserve">Odabir </w:t>
      </w:r>
      <w:r w:rsidR="00402441" w:rsidRPr="00A571CE">
        <w:rPr>
          <w:color w:val="00B050"/>
        </w:rPr>
        <w:t>n</w:t>
      </w:r>
      <w:r w:rsidRPr="00A571CE">
        <w:rPr>
          <w:color w:val="00B050"/>
        </w:rPr>
        <w:t>a mapi</w:t>
      </w:r>
    </w:p>
    <w:p w14:paraId="47A82044" w14:textId="77777777" w:rsidR="00222C25" w:rsidRPr="00A571CE" w:rsidRDefault="00222C25" w:rsidP="00222C25">
      <w:pPr>
        <w:pStyle w:val="FZ2"/>
        <w:rPr>
          <w:color w:val="00B050"/>
        </w:rPr>
      </w:pPr>
      <w:r w:rsidRPr="00A571CE">
        <w:rPr>
          <w:color w:val="00B050"/>
        </w:rPr>
        <w:t>Dodavanje dokumenata vezanih uz gradilište (pdf, slike..)</w:t>
      </w:r>
    </w:p>
    <w:p w14:paraId="17EAA30D" w14:textId="77777777" w:rsidR="006D4F2B" w:rsidRDefault="006D4F2B" w:rsidP="006D4F2B">
      <w:pPr>
        <w:pStyle w:val="FZ1"/>
        <w:numPr>
          <w:ilvl w:val="0"/>
          <w:numId w:val="0"/>
        </w:numPr>
        <w:ind w:left="624" w:hanging="624"/>
      </w:pPr>
    </w:p>
    <w:p w14:paraId="1F7DF51A" w14:textId="77777777" w:rsidR="006D4F2B" w:rsidRDefault="006D4F2B" w:rsidP="006D4F2B">
      <w:pPr>
        <w:pStyle w:val="Heading3"/>
      </w:pPr>
      <w:r>
        <w:t>PREGLED I PRETRAGA GRADILIŠTA – Kenan Selimović</w:t>
      </w:r>
    </w:p>
    <w:p w14:paraId="3E30B5F2" w14:textId="77777777" w:rsidR="006D4F2B" w:rsidRPr="00A571CE" w:rsidRDefault="006D4F2B" w:rsidP="006D4F2B">
      <w:pPr>
        <w:pStyle w:val="FZ1"/>
        <w:rPr>
          <w:color w:val="FF0000"/>
        </w:rPr>
      </w:pPr>
      <w:r w:rsidRPr="00A571CE">
        <w:rPr>
          <w:color w:val="FF0000"/>
        </w:rPr>
        <w:t>Omogućiti pregled gradilišta</w:t>
      </w:r>
    </w:p>
    <w:p w14:paraId="6DC0D409" w14:textId="77777777" w:rsidR="006D4F2B" w:rsidRPr="00A571CE" w:rsidRDefault="006D4F2B" w:rsidP="006D4F2B">
      <w:pPr>
        <w:pStyle w:val="FZ1"/>
        <w:rPr>
          <w:color w:val="00B050"/>
        </w:rPr>
      </w:pPr>
      <w:r w:rsidRPr="00A571CE">
        <w:rPr>
          <w:color w:val="00B050"/>
        </w:rPr>
        <w:t>Omogućiti pretragu po filterima(po nazivu grada)</w:t>
      </w:r>
    </w:p>
    <w:p w14:paraId="19935648" w14:textId="77777777" w:rsidR="006D4F2B" w:rsidRPr="00BE0BA9" w:rsidRDefault="006D4F2B" w:rsidP="006D4F2B">
      <w:pPr>
        <w:pStyle w:val="FZ1"/>
        <w:rPr>
          <w:color w:val="1F3864"/>
        </w:rPr>
      </w:pPr>
      <w:r w:rsidRPr="00BE0BA9">
        <w:rPr>
          <w:color w:val="1F3864"/>
        </w:rPr>
        <w:t>Omogućiti pregled detalja gradilišta</w:t>
      </w:r>
    </w:p>
    <w:p w14:paraId="4461C91E" w14:textId="77777777" w:rsidR="006D4F2B" w:rsidRDefault="006D4F2B" w:rsidP="006D4F2B">
      <w:pPr>
        <w:pStyle w:val="Heading3"/>
      </w:pPr>
      <w:r>
        <w:t>IZMJENA GRADILIŠTA – Kenan Selimović</w:t>
      </w:r>
    </w:p>
    <w:p w14:paraId="766D703E" w14:textId="77777777" w:rsidR="006D4F2B" w:rsidRPr="00BE0BA9" w:rsidRDefault="006D4F2B" w:rsidP="006D4F2B">
      <w:pPr>
        <w:pStyle w:val="FZ1"/>
        <w:rPr>
          <w:color w:val="1F3864"/>
        </w:rPr>
      </w:pPr>
      <w:r w:rsidRPr="00BE0BA9">
        <w:rPr>
          <w:color w:val="1F3864"/>
        </w:rPr>
        <w:t>Omogućiti izmjenu podataka o gradilištu</w:t>
      </w:r>
    </w:p>
    <w:p w14:paraId="5F77ED63" w14:textId="77777777" w:rsidR="006D4F2B" w:rsidRPr="00BE0BA9" w:rsidRDefault="006D4F2B" w:rsidP="006D4F2B">
      <w:pPr>
        <w:pStyle w:val="FZ1"/>
        <w:rPr>
          <w:color w:val="1F3864"/>
        </w:rPr>
      </w:pPr>
      <w:r w:rsidRPr="00BE0BA9">
        <w:rPr>
          <w:color w:val="1F3864"/>
        </w:rPr>
        <w:t>Omogućiti brisanje i dodavanje novih dokumenata za gradilište</w:t>
      </w:r>
    </w:p>
    <w:p w14:paraId="16DADA57" w14:textId="77777777" w:rsidR="006D4F2B" w:rsidRDefault="006D4F2B" w:rsidP="006D4F2B">
      <w:pPr>
        <w:pStyle w:val="Heading3"/>
      </w:pPr>
      <w:r>
        <w:t>ZATVARANJE GRADILIŠTA – Kenan Selimović</w:t>
      </w:r>
    </w:p>
    <w:p w14:paraId="64F6FA3E" w14:textId="77777777" w:rsidR="006D4F2B" w:rsidRPr="00A571CE" w:rsidRDefault="006D4F2B" w:rsidP="006D4F2B">
      <w:pPr>
        <w:pStyle w:val="FZ1"/>
        <w:rPr>
          <w:color w:val="FF0000"/>
        </w:rPr>
      </w:pPr>
      <w:r w:rsidRPr="00A571CE">
        <w:rPr>
          <w:color w:val="FF0000"/>
        </w:rPr>
        <w:t xml:space="preserve">Omogućiti zatvaranje gradilišta (za gradilište se više ne mogu dodavati radni listovi) </w:t>
      </w:r>
    </w:p>
    <w:p w14:paraId="71EB1707" w14:textId="77777777" w:rsidR="006D4F2B" w:rsidRPr="00BE0BA9" w:rsidRDefault="006D4F2B" w:rsidP="006D4F2B">
      <w:pPr>
        <w:pStyle w:val="FZ1"/>
        <w:rPr>
          <w:color w:val="1F3864"/>
        </w:rPr>
      </w:pPr>
      <w:r w:rsidRPr="00BE0BA9">
        <w:rPr>
          <w:color w:val="1F3864"/>
        </w:rPr>
        <w:t>Zatvaranje omogućiti s ekrana pregled gradilišta</w:t>
      </w:r>
    </w:p>
    <w:p w14:paraId="62DF6712" w14:textId="77777777" w:rsidR="006D4F2B" w:rsidRDefault="006D4F2B" w:rsidP="006D4F2B">
      <w:pPr>
        <w:pStyle w:val="Heading3"/>
      </w:pPr>
      <w:r>
        <w:t>PRIDRUŽIVANJE ŠEFOVA GRADILIŠTA</w:t>
      </w:r>
      <w:r w:rsidR="00402441">
        <w:t xml:space="preserve"> – Kenan Selimović</w:t>
      </w:r>
    </w:p>
    <w:p w14:paraId="2F81FD60" w14:textId="77777777" w:rsidR="006D4F2B" w:rsidRPr="00A571CE" w:rsidRDefault="006D4F2B" w:rsidP="006D4F2B">
      <w:pPr>
        <w:pStyle w:val="FZ1"/>
        <w:rPr>
          <w:color w:val="FF0000"/>
        </w:rPr>
      </w:pPr>
      <w:r w:rsidRPr="00A571CE">
        <w:rPr>
          <w:color w:val="FF0000"/>
        </w:rPr>
        <w:t>Omogućiti dodavanje šefa gradilišta na gradilište</w:t>
      </w:r>
    </w:p>
    <w:p w14:paraId="28E20B91" w14:textId="77777777" w:rsidR="006D4F2B" w:rsidRPr="00A571CE" w:rsidRDefault="006D4F2B" w:rsidP="006D4F2B">
      <w:pPr>
        <w:pStyle w:val="FZ1"/>
        <w:rPr>
          <w:color w:val="FF0000"/>
        </w:rPr>
      </w:pPr>
      <w:r w:rsidRPr="00A571CE">
        <w:rPr>
          <w:color w:val="FF0000"/>
        </w:rPr>
        <w:t>Omogućiti uklanjanje šefa gradilišta s gradilišta</w:t>
      </w:r>
    </w:p>
    <w:p w14:paraId="02E27C4B" w14:textId="77777777" w:rsidR="00353D10" w:rsidRDefault="00353D10" w:rsidP="00353D10">
      <w:pPr>
        <w:pStyle w:val="FZ1"/>
        <w:numPr>
          <w:ilvl w:val="0"/>
          <w:numId w:val="0"/>
        </w:numPr>
        <w:ind w:left="624" w:hanging="624"/>
      </w:pPr>
    </w:p>
    <w:p w14:paraId="45C6E8B7" w14:textId="77777777" w:rsidR="006D4F2B" w:rsidRDefault="00402441" w:rsidP="00402441">
      <w:pPr>
        <w:pStyle w:val="Heading3"/>
      </w:pPr>
      <w:r>
        <w:lastRenderedPageBreak/>
        <w:t>DODAVANJE RADNIH MAŠINA I ALATA – Kenan Selimović</w:t>
      </w:r>
    </w:p>
    <w:p w14:paraId="7ADA9968" w14:textId="77777777" w:rsidR="00402441" w:rsidRDefault="00402441" w:rsidP="00402441">
      <w:pPr>
        <w:pStyle w:val="FZ1"/>
      </w:pPr>
      <w:r>
        <w:t>Omogućiti dodavanje radnih mašina i alata</w:t>
      </w:r>
    </w:p>
    <w:p w14:paraId="2F3C3553" w14:textId="77777777" w:rsidR="00402441" w:rsidRPr="00A571CE" w:rsidRDefault="00402441" w:rsidP="00402441">
      <w:pPr>
        <w:pStyle w:val="FZ3"/>
        <w:rPr>
          <w:color w:val="FF0000"/>
        </w:rPr>
      </w:pPr>
      <w:r>
        <w:t xml:space="preserve"> </w:t>
      </w:r>
      <w:r w:rsidRPr="00A571CE">
        <w:rPr>
          <w:color w:val="FF0000"/>
        </w:rPr>
        <w:t>Unos osnovnih informacija o radnoj mašini ili alatu (naziv, opis)</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60"/>
        <w:gridCol w:w="2269"/>
        <w:gridCol w:w="1842"/>
        <w:gridCol w:w="2664"/>
      </w:tblGrid>
      <w:tr w:rsidR="00402441" w:rsidRPr="00D05455" w14:paraId="08A9B8C3" w14:textId="77777777" w:rsidTr="00D27669">
        <w:trPr>
          <w:trHeight w:val="284"/>
          <w:jc w:val="right"/>
        </w:trPr>
        <w:tc>
          <w:tcPr>
            <w:tcW w:w="936" w:type="pct"/>
            <w:shd w:val="clear" w:color="auto" w:fill="000000"/>
          </w:tcPr>
          <w:p w14:paraId="33D68573"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361" w:type="pct"/>
            <w:shd w:val="clear" w:color="auto" w:fill="000000"/>
          </w:tcPr>
          <w:p w14:paraId="47CA4D84"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05" w:type="pct"/>
            <w:shd w:val="clear" w:color="auto" w:fill="000000"/>
          </w:tcPr>
          <w:p w14:paraId="370C9865"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98" w:type="pct"/>
            <w:shd w:val="clear" w:color="auto" w:fill="000000"/>
          </w:tcPr>
          <w:p w14:paraId="793F338E" w14:textId="77777777" w:rsidR="00402441" w:rsidRPr="00D05455" w:rsidRDefault="00402441" w:rsidP="00353D10">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402441" w:rsidRPr="00D05455" w14:paraId="4EE8BEE3" w14:textId="77777777" w:rsidTr="00D27669">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7221D326" w14:textId="77777777" w:rsidR="00402441" w:rsidRPr="00D05455" w:rsidRDefault="00353D10" w:rsidP="00353D10">
            <w:pPr>
              <w:pStyle w:val="Tablestyle"/>
              <w:rPr>
                <w:rFonts w:ascii="Calibri" w:hAnsi="Calibri"/>
                <w:lang w:val="bs-Latn-BA"/>
              </w:rPr>
            </w:pPr>
            <w:r>
              <w:rPr>
                <w:rFonts w:ascii="Calibri" w:hAnsi="Calibri"/>
                <w:lang w:val="bs-Latn-BA"/>
              </w:rPr>
              <w:t xml:space="preserve">Naziv </w:t>
            </w:r>
          </w:p>
        </w:tc>
        <w:tc>
          <w:tcPr>
            <w:tcW w:w="1361" w:type="pct"/>
            <w:tcBorders>
              <w:top w:val="single" w:sz="8" w:space="0" w:color="000000"/>
              <w:bottom w:val="single" w:sz="8" w:space="0" w:color="000000"/>
            </w:tcBorders>
            <w:shd w:val="clear" w:color="auto" w:fill="auto"/>
          </w:tcPr>
          <w:p w14:paraId="16AE4F7E" w14:textId="77777777" w:rsidR="00402441" w:rsidRPr="00D05455" w:rsidRDefault="00353D10" w:rsidP="00353D10">
            <w:pPr>
              <w:pStyle w:val="Tablestyle"/>
              <w:rPr>
                <w:rFonts w:ascii="Calibri" w:hAnsi="Calibri"/>
                <w:lang w:val="bs-Latn-BA"/>
              </w:rPr>
            </w:pPr>
            <w:r>
              <w:rPr>
                <w:rFonts w:ascii="Calibri" w:hAnsi="Calibri"/>
                <w:lang w:val="bs-Latn-BA"/>
              </w:rPr>
              <w:t xml:space="preserve">Naziv </w:t>
            </w:r>
          </w:p>
        </w:tc>
        <w:tc>
          <w:tcPr>
            <w:tcW w:w="1105" w:type="pct"/>
            <w:tcBorders>
              <w:top w:val="single" w:sz="8" w:space="0" w:color="000000"/>
              <w:bottom w:val="single" w:sz="8" w:space="0" w:color="000000"/>
            </w:tcBorders>
            <w:shd w:val="clear" w:color="auto" w:fill="auto"/>
          </w:tcPr>
          <w:p w14:paraId="382C63D3" w14:textId="77777777" w:rsidR="00402441" w:rsidRPr="00D05455" w:rsidRDefault="00402441" w:rsidP="00353D10">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98" w:type="pct"/>
            <w:tcBorders>
              <w:top w:val="single" w:sz="8" w:space="0" w:color="000000"/>
              <w:bottom w:val="single" w:sz="8" w:space="0" w:color="000000"/>
              <w:right w:val="single" w:sz="8" w:space="0" w:color="000000"/>
            </w:tcBorders>
            <w:shd w:val="clear" w:color="auto" w:fill="auto"/>
          </w:tcPr>
          <w:p w14:paraId="19FE6155" w14:textId="77777777" w:rsidR="00402441" w:rsidRPr="00D05455" w:rsidRDefault="00402441" w:rsidP="00353D10">
            <w:pPr>
              <w:pStyle w:val="Tablestyle"/>
              <w:rPr>
                <w:rFonts w:ascii="Calibri" w:hAnsi="Calibri"/>
                <w:color w:val="548DD4"/>
                <w:lang w:val="bs-Latn-BA"/>
              </w:rPr>
            </w:pPr>
          </w:p>
        </w:tc>
      </w:tr>
      <w:tr w:rsidR="00402441" w:rsidRPr="00D05455" w14:paraId="666C2E19" w14:textId="77777777" w:rsidTr="00D27669">
        <w:trPr>
          <w:trHeight w:val="301"/>
          <w:jc w:val="right"/>
        </w:trPr>
        <w:tc>
          <w:tcPr>
            <w:tcW w:w="936" w:type="pct"/>
            <w:tcBorders>
              <w:top w:val="single" w:sz="8" w:space="0" w:color="000000"/>
              <w:left w:val="single" w:sz="8" w:space="0" w:color="000000"/>
              <w:bottom w:val="single" w:sz="8" w:space="0" w:color="000000"/>
            </w:tcBorders>
            <w:shd w:val="clear" w:color="auto" w:fill="auto"/>
          </w:tcPr>
          <w:p w14:paraId="51EFEF78" w14:textId="77777777" w:rsidR="00402441" w:rsidRPr="00D05455" w:rsidRDefault="00353D10" w:rsidP="00353D10">
            <w:pPr>
              <w:pStyle w:val="Tablestyle"/>
              <w:rPr>
                <w:rFonts w:ascii="Calibri" w:hAnsi="Calibri"/>
                <w:lang w:val="bs-Latn-BA"/>
              </w:rPr>
            </w:pPr>
            <w:r>
              <w:rPr>
                <w:rFonts w:ascii="Calibri" w:hAnsi="Calibri"/>
                <w:lang w:val="bs-Latn-BA"/>
              </w:rPr>
              <w:t>Opis</w:t>
            </w:r>
          </w:p>
        </w:tc>
        <w:tc>
          <w:tcPr>
            <w:tcW w:w="1361" w:type="pct"/>
            <w:tcBorders>
              <w:top w:val="single" w:sz="8" w:space="0" w:color="000000"/>
              <w:bottom w:val="single" w:sz="8" w:space="0" w:color="000000"/>
            </w:tcBorders>
            <w:shd w:val="clear" w:color="auto" w:fill="auto"/>
          </w:tcPr>
          <w:p w14:paraId="7CC2A2BC" w14:textId="77777777" w:rsidR="00402441" w:rsidRPr="00D05455" w:rsidRDefault="00353D10" w:rsidP="00353D10">
            <w:pPr>
              <w:pStyle w:val="Tablestyle"/>
              <w:rPr>
                <w:rFonts w:ascii="Calibri" w:hAnsi="Calibri"/>
                <w:lang w:val="bs-Latn-BA"/>
              </w:rPr>
            </w:pPr>
            <w:r>
              <w:rPr>
                <w:rFonts w:ascii="Calibri" w:hAnsi="Calibri"/>
                <w:lang w:val="bs-Latn-BA"/>
              </w:rPr>
              <w:t>Opis</w:t>
            </w:r>
          </w:p>
        </w:tc>
        <w:tc>
          <w:tcPr>
            <w:tcW w:w="1105" w:type="pct"/>
            <w:tcBorders>
              <w:top w:val="single" w:sz="8" w:space="0" w:color="000000"/>
              <w:bottom w:val="single" w:sz="8" w:space="0" w:color="000000"/>
            </w:tcBorders>
            <w:shd w:val="clear" w:color="auto" w:fill="auto"/>
          </w:tcPr>
          <w:p w14:paraId="51EA05D3" w14:textId="77777777" w:rsidR="00402441" w:rsidRPr="00D05455" w:rsidRDefault="00402441" w:rsidP="00353D10">
            <w:pPr>
              <w:pStyle w:val="Tablestyle"/>
              <w:rPr>
                <w:rFonts w:ascii="Calibri" w:hAnsi="Calibri"/>
                <w:lang w:val="bs-Latn-BA"/>
              </w:rPr>
            </w:pPr>
            <w:r>
              <w:rPr>
                <w:rFonts w:ascii="Calibri" w:hAnsi="Calibri"/>
                <w:lang w:val="bs-Latn-BA"/>
              </w:rPr>
              <w:t xml:space="preserve">Obavezno: </w:t>
            </w:r>
            <w:r w:rsidR="00353D10">
              <w:rPr>
                <w:rFonts w:ascii="Calibri" w:hAnsi="Calibri"/>
                <w:lang w:val="bs-Latn-BA"/>
              </w:rPr>
              <w:t>NE</w:t>
            </w:r>
          </w:p>
        </w:tc>
        <w:tc>
          <w:tcPr>
            <w:tcW w:w="1598" w:type="pct"/>
            <w:tcBorders>
              <w:top w:val="single" w:sz="8" w:space="0" w:color="000000"/>
              <w:bottom w:val="single" w:sz="8" w:space="0" w:color="000000"/>
              <w:right w:val="single" w:sz="8" w:space="0" w:color="000000"/>
            </w:tcBorders>
            <w:shd w:val="clear" w:color="auto" w:fill="auto"/>
          </w:tcPr>
          <w:p w14:paraId="19EE4F7D" w14:textId="77777777" w:rsidR="00402441" w:rsidRPr="00D05455" w:rsidRDefault="00402441" w:rsidP="00353D10">
            <w:pPr>
              <w:pStyle w:val="Tablestyle"/>
              <w:rPr>
                <w:rFonts w:ascii="Calibri" w:hAnsi="Calibri"/>
                <w:color w:val="548DD4"/>
                <w:lang w:val="bs-Latn-BA"/>
              </w:rPr>
            </w:pPr>
          </w:p>
        </w:tc>
      </w:tr>
      <w:tr w:rsidR="00D27669" w:rsidRPr="00D05455" w14:paraId="5D5DB3BF" w14:textId="77777777" w:rsidTr="00A72A3E">
        <w:trPr>
          <w:trHeight w:val="302"/>
          <w:jc w:val="right"/>
        </w:trPr>
        <w:tc>
          <w:tcPr>
            <w:tcW w:w="936" w:type="pct"/>
            <w:tcBorders>
              <w:top w:val="single" w:sz="8" w:space="0" w:color="000000"/>
              <w:left w:val="single" w:sz="8" w:space="0" w:color="000000"/>
              <w:bottom w:val="single" w:sz="8" w:space="0" w:color="000000"/>
            </w:tcBorders>
            <w:shd w:val="clear" w:color="auto" w:fill="auto"/>
          </w:tcPr>
          <w:p w14:paraId="6D673A35" w14:textId="6EC58C23" w:rsidR="00D27669" w:rsidRDefault="00D27669" w:rsidP="00353D10">
            <w:pPr>
              <w:pStyle w:val="Tablestyle"/>
              <w:rPr>
                <w:rFonts w:ascii="Calibri" w:hAnsi="Calibri"/>
                <w:lang w:val="bs-Latn-BA"/>
              </w:rPr>
            </w:pPr>
            <w:r>
              <w:rPr>
                <w:rFonts w:ascii="Calibri" w:hAnsi="Calibri"/>
                <w:lang w:val="bs-Latn-BA"/>
              </w:rPr>
              <w:t>Datum</w:t>
            </w:r>
          </w:p>
        </w:tc>
        <w:tc>
          <w:tcPr>
            <w:tcW w:w="1361" w:type="pct"/>
            <w:tcBorders>
              <w:top w:val="single" w:sz="8" w:space="0" w:color="000000"/>
              <w:bottom w:val="single" w:sz="8" w:space="0" w:color="000000"/>
            </w:tcBorders>
            <w:shd w:val="clear" w:color="auto" w:fill="auto"/>
          </w:tcPr>
          <w:p w14:paraId="2C310196" w14:textId="2B9E0E2E" w:rsidR="00D27669" w:rsidRDefault="00D27669" w:rsidP="00353D10">
            <w:pPr>
              <w:pStyle w:val="Tablestyle"/>
              <w:rPr>
                <w:rFonts w:ascii="Calibri" w:hAnsi="Calibri"/>
                <w:lang w:val="bs-Latn-BA"/>
              </w:rPr>
            </w:pPr>
            <w:r>
              <w:rPr>
                <w:rFonts w:ascii="Calibri" w:hAnsi="Calibri"/>
                <w:lang w:val="bs-Latn-BA"/>
              </w:rPr>
              <w:t>Datum kupovine</w:t>
            </w:r>
          </w:p>
        </w:tc>
        <w:tc>
          <w:tcPr>
            <w:tcW w:w="1105" w:type="pct"/>
            <w:tcBorders>
              <w:top w:val="single" w:sz="8" w:space="0" w:color="000000"/>
              <w:bottom w:val="single" w:sz="8" w:space="0" w:color="000000"/>
            </w:tcBorders>
            <w:shd w:val="clear" w:color="auto" w:fill="auto"/>
          </w:tcPr>
          <w:p w14:paraId="6F16948E" w14:textId="7362D2E8" w:rsidR="00D27669" w:rsidRDefault="00D27669" w:rsidP="00353D10">
            <w:pPr>
              <w:pStyle w:val="Tablestyle"/>
              <w:rPr>
                <w:rFonts w:ascii="Calibri" w:hAnsi="Calibri"/>
                <w:lang w:val="bs-Latn-BA"/>
              </w:rPr>
            </w:pPr>
            <w:r>
              <w:rPr>
                <w:rFonts w:ascii="Calibri" w:hAnsi="Calibri"/>
                <w:lang w:val="bs-Latn-BA"/>
              </w:rPr>
              <w:t>Obavezno: NE</w:t>
            </w:r>
          </w:p>
        </w:tc>
        <w:tc>
          <w:tcPr>
            <w:tcW w:w="1598" w:type="pct"/>
            <w:tcBorders>
              <w:top w:val="single" w:sz="8" w:space="0" w:color="000000"/>
              <w:bottom w:val="single" w:sz="8" w:space="0" w:color="000000"/>
              <w:right w:val="single" w:sz="8" w:space="0" w:color="000000"/>
            </w:tcBorders>
            <w:shd w:val="clear" w:color="auto" w:fill="auto"/>
          </w:tcPr>
          <w:p w14:paraId="504E0D36" w14:textId="77777777" w:rsidR="00D27669" w:rsidRPr="00D05455" w:rsidRDefault="00D27669" w:rsidP="00353D10">
            <w:pPr>
              <w:pStyle w:val="Tablestyle"/>
              <w:rPr>
                <w:rFonts w:ascii="Calibri" w:hAnsi="Calibri"/>
                <w:color w:val="548DD4"/>
                <w:lang w:val="bs-Latn-BA"/>
              </w:rPr>
            </w:pPr>
          </w:p>
        </w:tc>
      </w:tr>
      <w:tr w:rsidR="00A72A3E" w:rsidRPr="00D05455" w14:paraId="6D988BC6" w14:textId="77777777" w:rsidTr="00A72A3E">
        <w:trPr>
          <w:trHeight w:val="302"/>
          <w:jc w:val="right"/>
        </w:trPr>
        <w:tc>
          <w:tcPr>
            <w:tcW w:w="936" w:type="pct"/>
            <w:tcBorders>
              <w:top w:val="single" w:sz="8" w:space="0" w:color="000000"/>
              <w:left w:val="single" w:sz="8" w:space="0" w:color="000000"/>
              <w:bottom w:val="single" w:sz="8" w:space="0" w:color="000000"/>
            </w:tcBorders>
            <w:shd w:val="clear" w:color="auto" w:fill="auto"/>
          </w:tcPr>
          <w:p w14:paraId="7BB7EED3" w14:textId="1037273D" w:rsidR="00A72A3E" w:rsidRDefault="00A72A3E" w:rsidP="00353D10">
            <w:pPr>
              <w:pStyle w:val="Tablestyle"/>
              <w:rPr>
                <w:rFonts w:ascii="Calibri" w:hAnsi="Calibri"/>
                <w:lang w:val="bs-Latn-BA"/>
              </w:rPr>
            </w:pPr>
            <w:r>
              <w:rPr>
                <w:rFonts w:ascii="Calibri" w:hAnsi="Calibri"/>
                <w:lang w:val="bs-Latn-BA"/>
              </w:rPr>
              <w:t>Serijski broj</w:t>
            </w:r>
          </w:p>
        </w:tc>
        <w:tc>
          <w:tcPr>
            <w:tcW w:w="1361" w:type="pct"/>
            <w:tcBorders>
              <w:top w:val="single" w:sz="8" w:space="0" w:color="000000"/>
              <w:bottom w:val="single" w:sz="8" w:space="0" w:color="000000"/>
            </w:tcBorders>
            <w:shd w:val="clear" w:color="auto" w:fill="auto"/>
          </w:tcPr>
          <w:p w14:paraId="5A51FF6D" w14:textId="2EE90FD3" w:rsidR="00A72A3E" w:rsidRDefault="00A72A3E" w:rsidP="00353D10">
            <w:pPr>
              <w:pStyle w:val="Tablestyle"/>
              <w:rPr>
                <w:rFonts w:ascii="Calibri" w:hAnsi="Calibri"/>
                <w:lang w:val="bs-Latn-BA"/>
              </w:rPr>
            </w:pPr>
            <w:r>
              <w:rPr>
                <w:rFonts w:ascii="Calibri" w:hAnsi="Calibri"/>
                <w:lang w:val="bs-Latn-BA"/>
              </w:rPr>
              <w:t>Serijski broj</w:t>
            </w:r>
          </w:p>
        </w:tc>
        <w:tc>
          <w:tcPr>
            <w:tcW w:w="1105" w:type="pct"/>
            <w:tcBorders>
              <w:top w:val="single" w:sz="8" w:space="0" w:color="000000"/>
              <w:bottom w:val="single" w:sz="8" w:space="0" w:color="000000"/>
            </w:tcBorders>
            <w:shd w:val="clear" w:color="auto" w:fill="auto"/>
          </w:tcPr>
          <w:p w14:paraId="16C0CC4C" w14:textId="3E10E220" w:rsidR="00A72A3E" w:rsidRDefault="00A72A3E" w:rsidP="00353D10">
            <w:pPr>
              <w:pStyle w:val="Tablestyle"/>
              <w:rPr>
                <w:rFonts w:ascii="Calibri" w:hAnsi="Calibri"/>
                <w:lang w:val="bs-Latn-BA"/>
              </w:rPr>
            </w:pPr>
            <w:r>
              <w:rPr>
                <w:rFonts w:ascii="Calibri" w:hAnsi="Calibri"/>
                <w:lang w:val="bs-Latn-BA"/>
              </w:rPr>
              <w:t>Obavezno: NE</w:t>
            </w:r>
          </w:p>
        </w:tc>
        <w:tc>
          <w:tcPr>
            <w:tcW w:w="1598" w:type="pct"/>
            <w:tcBorders>
              <w:top w:val="single" w:sz="8" w:space="0" w:color="000000"/>
              <w:bottom w:val="single" w:sz="8" w:space="0" w:color="000000"/>
              <w:right w:val="single" w:sz="8" w:space="0" w:color="000000"/>
            </w:tcBorders>
            <w:shd w:val="clear" w:color="auto" w:fill="auto"/>
          </w:tcPr>
          <w:p w14:paraId="7D6A2EF6" w14:textId="77777777" w:rsidR="00A72A3E" w:rsidRPr="00D05455" w:rsidRDefault="00A72A3E" w:rsidP="00353D10">
            <w:pPr>
              <w:pStyle w:val="Tablestyle"/>
              <w:rPr>
                <w:rFonts w:ascii="Calibri" w:hAnsi="Calibri"/>
                <w:color w:val="548DD4"/>
                <w:lang w:val="bs-Latn-BA"/>
              </w:rPr>
            </w:pPr>
          </w:p>
        </w:tc>
      </w:tr>
    </w:tbl>
    <w:p w14:paraId="5AEE3690" w14:textId="744D57DF" w:rsidR="002208E5" w:rsidRDefault="002208E5" w:rsidP="002208E5">
      <w:pPr>
        <w:pStyle w:val="Heading3"/>
      </w:pPr>
      <w:r>
        <w:t>DODAVANJE MATERIJALA – Kenan Selimović</w:t>
      </w:r>
    </w:p>
    <w:p w14:paraId="7FB017D6" w14:textId="55263AD0" w:rsidR="002208E5" w:rsidRDefault="002208E5" w:rsidP="002208E5">
      <w:pPr>
        <w:pStyle w:val="FZ1"/>
      </w:pPr>
      <w:r>
        <w:t>Omogućiti dodavanje</w:t>
      </w:r>
      <w:r w:rsidR="0053040F">
        <w:t xml:space="preserve"> novih</w:t>
      </w:r>
      <w:r>
        <w:t xml:space="preserve"> dostupnih materijala</w:t>
      </w:r>
    </w:p>
    <w:p w14:paraId="218F71AB" w14:textId="08FDE9A6" w:rsidR="002208E5" w:rsidRPr="00A571CE" w:rsidRDefault="002208E5" w:rsidP="002208E5">
      <w:pPr>
        <w:pStyle w:val="FZ3"/>
        <w:rPr>
          <w:color w:val="FF0000"/>
        </w:rPr>
      </w:pPr>
      <w:r>
        <w:t xml:space="preserve"> </w:t>
      </w:r>
      <w:r w:rsidRPr="00A571CE">
        <w:rPr>
          <w:color w:val="FF0000"/>
        </w:rPr>
        <w:t xml:space="preserve">Unos </w:t>
      </w:r>
      <w:r>
        <w:rPr>
          <w:color w:val="FF0000"/>
        </w:rPr>
        <w:t>osnovnih podataka o materijalu</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60"/>
        <w:gridCol w:w="2269"/>
        <w:gridCol w:w="1842"/>
        <w:gridCol w:w="2664"/>
      </w:tblGrid>
      <w:tr w:rsidR="002208E5" w:rsidRPr="00D05455" w14:paraId="200DAEE4" w14:textId="77777777" w:rsidTr="00405BBC">
        <w:trPr>
          <w:trHeight w:val="284"/>
          <w:jc w:val="right"/>
        </w:trPr>
        <w:tc>
          <w:tcPr>
            <w:tcW w:w="936" w:type="pct"/>
            <w:shd w:val="clear" w:color="auto" w:fill="000000"/>
          </w:tcPr>
          <w:p w14:paraId="17086997" w14:textId="77777777" w:rsidR="002208E5" w:rsidRPr="00D05455" w:rsidRDefault="002208E5" w:rsidP="00405BBC">
            <w:pPr>
              <w:pStyle w:val="Tablestyle"/>
              <w:rPr>
                <w:rFonts w:ascii="Calibri" w:hAnsi="Calibri"/>
                <w:b/>
                <w:bCs/>
                <w:color w:val="FFFFFF"/>
                <w:lang w:val="bs-Latn-BA"/>
              </w:rPr>
            </w:pPr>
            <w:r w:rsidRPr="00D05455">
              <w:rPr>
                <w:rFonts w:ascii="Calibri" w:hAnsi="Calibri"/>
                <w:b/>
                <w:bCs/>
                <w:color w:val="FFFFFF"/>
                <w:lang w:val="bs-Latn-BA"/>
              </w:rPr>
              <w:t xml:space="preserve">Ime polja </w:t>
            </w:r>
          </w:p>
        </w:tc>
        <w:tc>
          <w:tcPr>
            <w:tcW w:w="1361" w:type="pct"/>
            <w:shd w:val="clear" w:color="auto" w:fill="000000"/>
          </w:tcPr>
          <w:p w14:paraId="38C78FBC" w14:textId="77777777" w:rsidR="002208E5" w:rsidRPr="00D05455" w:rsidRDefault="002208E5" w:rsidP="00405BBC">
            <w:pPr>
              <w:pStyle w:val="Tablestyle"/>
              <w:rPr>
                <w:rFonts w:ascii="Calibri" w:hAnsi="Calibri"/>
                <w:b/>
                <w:bCs/>
                <w:color w:val="FFFFFF"/>
                <w:lang w:val="bs-Latn-BA"/>
              </w:rPr>
            </w:pPr>
            <w:r w:rsidRPr="00D05455">
              <w:rPr>
                <w:rFonts w:ascii="Calibri" w:hAnsi="Calibri"/>
                <w:b/>
                <w:bCs/>
                <w:color w:val="FFFFFF"/>
                <w:lang w:val="bs-Latn-BA"/>
              </w:rPr>
              <w:t xml:space="preserve">Opis </w:t>
            </w:r>
          </w:p>
        </w:tc>
        <w:tc>
          <w:tcPr>
            <w:tcW w:w="1105" w:type="pct"/>
            <w:shd w:val="clear" w:color="auto" w:fill="000000"/>
          </w:tcPr>
          <w:p w14:paraId="5AE1FCE2" w14:textId="77777777" w:rsidR="002208E5" w:rsidRPr="00D05455" w:rsidRDefault="002208E5" w:rsidP="00405BBC">
            <w:pPr>
              <w:pStyle w:val="Tablestyle"/>
              <w:rPr>
                <w:rFonts w:ascii="Calibri" w:hAnsi="Calibri"/>
                <w:b/>
                <w:bCs/>
                <w:color w:val="FFFFFF"/>
                <w:lang w:val="bs-Latn-BA"/>
              </w:rPr>
            </w:pPr>
            <w:r w:rsidRPr="00D05455">
              <w:rPr>
                <w:rFonts w:ascii="Calibri" w:hAnsi="Calibri"/>
                <w:b/>
                <w:bCs/>
                <w:color w:val="FFFFFF"/>
                <w:lang w:val="bs-Latn-BA"/>
              </w:rPr>
              <w:t xml:space="preserve">Validacija </w:t>
            </w:r>
          </w:p>
        </w:tc>
        <w:tc>
          <w:tcPr>
            <w:tcW w:w="1598" w:type="pct"/>
            <w:shd w:val="clear" w:color="auto" w:fill="000000"/>
          </w:tcPr>
          <w:p w14:paraId="2AAF3EEC" w14:textId="77777777" w:rsidR="002208E5" w:rsidRPr="00D05455" w:rsidRDefault="002208E5" w:rsidP="00405BBC">
            <w:pPr>
              <w:pStyle w:val="Tablestyle"/>
              <w:rPr>
                <w:rFonts w:ascii="Calibri" w:hAnsi="Calibri"/>
                <w:b/>
                <w:bCs/>
                <w:color w:val="FFFFFF"/>
                <w:lang w:val="bs-Latn-BA"/>
              </w:rPr>
            </w:pPr>
            <w:r w:rsidRPr="00D05455">
              <w:rPr>
                <w:rFonts w:ascii="Calibri" w:hAnsi="Calibri"/>
                <w:b/>
                <w:bCs/>
                <w:color w:val="FFFFFF"/>
                <w:lang w:val="bs-Latn-BA"/>
              </w:rPr>
              <w:t xml:space="preserve">Dodatni zahtjevi </w:t>
            </w:r>
          </w:p>
        </w:tc>
      </w:tr>
      <w:tr w:rsidR="002208E5" w:rsidRPr="00D05455" w14:paraId="5FEB306E" w14:textId="77777777" w:rsidTr="007A7FBB">
        <w:trPr>
          <w:trHeight w:val="357"/>
          <w:jc w:val="right"/>
        </w:trPr>
        <w:tc>
          <w:tcPr>
            <w:tcW w:w="936" w:type="pct"/>
            <w:tcBorders>
              <w:top w:val="single" w:sz="8" w:space="0" w:color="000000"/>
              <w:left w:val="single" w:sz="8" w:space="0" w:color="000000"/>
              <w:bottom w:val="single" w:sz="8" w:space="0" w:color="000000"/>
            </w:tcBorders>
            <w:shd w:val="clear" w:color="auto" w:fill="auto"/>
          </w:tcPr>
          <w:p w14:paraId="47FB1B6C" w14:textId="77777777" w:rsidR="002208E5" w:rsidRPr="00D05455" w:rsidRDefault="002208E5" w:rsidP="00405BBC">
            <w:pPr>
              <w:pStyle w:val="Tablestyle"/>
              <w:rPr>
                <w:rFonts w:ascii="Calibri" w:hAnsi="Calibri"/>
                <w:lang w:val="bs-Latn-BA"/>
              </w:rPr>
            </w:pPr>
            <w:r>
              <w:rPr>
                <w:rFonts w:ascii="Calibri" w:hAnsi="Calibri"/>
                <w:lang w:val="bs-Latn-BA"/>
              </w:rPr>
              <w:t xml:space="preserve">Naziv </w:t>
            </w:r>
          </w:p>
        </w:tc>
        <w:tc>
          <w:tcPr>
            <w:tcW w:w="1361" w:type="pct"/>
            <w:tcBorders>
              <w:top w:val="single" w:sz="8" w:space="0" w:color="000000"/>
              <w:bottom w:val="single" w:sz="8" w:space="0" w:color="000000"/>
            </w:tcBorders>
            <w:shd w:val="clear" w:color="auto" w:fill="auto"/>
          </w:tcPr>
          <w:p w14:paraId="0757D9BA" w14:textId="77777777" w:rsidR="002208E5" w:rsidRPr="00D05455" w:rsidRDefault="002208E5" w:rsidP="00405BBC">
            <w:pPr>
              <w:pStyle w:val="Tablestyle"/>
              <w:rPr>
                <w:rFonts w:ascii="Calibri" w:hAnsi="Calibri"/>
                <w:lang w:val="bs-Latn-BA"/>
              </w:rPr>
            </w:pPr>
            <w:r>
              <w:rPr>
                <w:rFonts w:ascii="Calibri" w:hAnsi="Calibri"/>
                <w:lang w:val="bs-Latn-BA"/>
              </w:rPr>
              <w:t xml:space="preserve">Naziv </w:t>
            </w:r>
          </w:p>
        </w:tc>
        <w:tc>
          <w:tcPr>
            <w:tcW w:w="1105" w:type="pct"/>
            <w:tcBorders>
              <w:top w:val="single" w:sz="8" w:space="0" w:color="000000"/>
              <w:bottom w:val="single" w:sz="8" w:space="0" w:color="000000"/>
            </w:tcBorders>
            <w:shd w:val="clear" w:color="auto" w:fill="auto"/>
          </w:tcPr>
          <w:p w14:paraId="50485FBA" w14:textId="77777777" w:rsidR="002208E5" w:rsidRPr="00D05455" w:rsidRDefault="002208E5" w:rsidP="00405BBC">
            <w:pPr>
              <w:pStyle w:val="Tablestyle"/>
              <w:rPr>
                <w:rFonts w:ascii="Calibri" w:hAnsi="Calibri"/>
                <w:lang w:val="bs-Latn-BA"/>
              </w:rPr>
            </w:pPr>
            <w:r>
              <w:rPr>
                <w:rFonts w:ascii="Calibri" w:hAnsi="Calibri"/>
                <w:lang w:val="bs-Latn-BA"/>
              </w:rPr>
              <w:t>Obavezno: DA</w:t>
            </w:r>
            <w:r w:rsidRPr="00D05455">
              <w:rPr>
                <w:rFonts w:ascii="Calibri" w:hAnsi="Calibri"/>
                <w:lang w:val="bs-Latn-BA"/>
              </w:rPr>
              <w:t xml:space="preserve"> </w:t>
            </w:r>
          </w:p>
        </w:tc>
        <w:tc>
          <w:tcPr>
            <w:tcW w:w="1598" w:type="pct"/>
            <w:tcBorders>
              <w:top w:val="single" w:sz="8" w:space="0" w:color="000000"/>
              <w:bottom w:val="single" w:sz="8" w:space="0" w:color="000000"/>
              <w:right w:val="single" w:sz="8" w:space="0" w:color="000000"/>
            </w:tcBorders>
            <w:shd w:val="clear" w:color="auto" w:fill="auto"/>
          </w:tcPr>
          <w:p w14:paraId="038D5464" w14:textId="77777777" w:rsidR="002208E5" w:rsidRPr="00D05455" w:rsidRDefault="002208E5" w:rsidP="00405BBC">
            <w:pPr>
              <w:pStyle w:val="Tablestyle"/>
              <w:rPr>
                <w:rFonts w:ascii="Calibri" w:hAnsi="Calibri"/>
                <w:color w:val="548DD4"/>
                <w:lang w:val="bs-Latn-BA"/>
              </w:rPr>
            </w:pPr>
          </w:p>
        </w:tc>
      </w:tr>
      <w:tr w:rsidR="002208E5" w:rsidRPr="00D05455" w14:paraId="2E306FED" w14:textId="77777777" w:rsidTr="007A7FBB">
        <w:trPr>
          <w:trHeight w:val="568"/>
          <w:jc w:val="right"/>
        </w:trPr>
        <w:tc>
          <w:tcPr>
            <w:tcW w:w="936" w:type="pct"/>
            <w:tcBorders>
              <w:top w:val="single" w:sz="8" w:space="0" w:color="000000"/>
              <w:left w:val="single" w:sz="8" w:space="0" w:color="000000"/>
              <w:bottom w:val="single" w:sz="8" w:space="0" w:color="000000"/>
            </w:tcBorders>
            <w:shd w:val="clear" w:color="auto" w:fill="auto"/>
          </w:tcPr>
          <w:p w14:paraId="5CADDD53" w14:textId="66AB0656" w:rsidR="002208E5" w:rsidRPr="00D05455" w:rsidRDefault="002208E5" w:rsidP="00405BBC">
            <w:pPr>
              <w:pStyle w:val="Tablestyle"/>
              <w:rPr>
                <w:rFonts w:ascii="Calibri" w:hAnsi="Calibri"/>
                <w:lang w:val="bs-Latn-BA"/>
              </w:rPr>
            </w:pPr>
            <w:r>
              <w:rPr>
                <w:rFonts w:ascii="Calibri" w:hAnsi="Calibri"/>
                <w:lang w:val="bs-Latn-BA"/>
              </w:rPr>
              <w:t>Količina</w:t>
            </w:r>
          </w:p>
        </w:tc>
        <w:tc>
          <w:tcPr>
            <w:tcW w:w="1361" w:type="pct"/>
            <w:tcBorders>
              <w:top w:val="single" w:sz="8" w:space="0" w:color="000000"/>
              <w:bottom w:val="single" w:sz="8" w:space="0" w:color="000000"/>
            </w:tcBorders>
            <w:shd w:val="clear" w:color="auto" w:fill="auto"/>
          </w:tcPr>
          <w:p w14:paraId="1510B28A" w14:textId="2101E139" w:rsidR="002208E5" w:rsidRPr="00D05455" w:rsidRDefault="002208E5" w:rsidP="00405BBC">
            <w:pPr>
              <w:pStyle w:val="Tablestyle"/>
              <w:rPr>
                <w:rFonts w:ascii="Calibri" w:hAnsi="Calibri"/>
                <w:lang w:val="bs-Latn-BA"/>
              </w:rPr>
            </w:pPr>
            <w:r>
              <w:rPr>
                <w:rFonts w:ascii="Calibri" w:hAnsi="Calibri"/>
                <w:lang w:val="bs-Latn-BA"/>
              </w:rPr>
              <w:t>Količina dostupnog materijala</w:t>
            </w:r>
          </w:p>
        </w:tc>
        <w:tc>
          <w:tcPr>
            <w:tcW w:w="1105" w:type="pct"/>
            <w:tcBorders>
              <w:top w:val="single" w:sz="8" w:space="0" w:color="000000"/>
              <w:bottom w:val="single" w:sz="8" w:space="0" w:color="000000"/>
            </w:tcBorders>
            <w:shd w:val="clear" w:color="auto" w:fill="auto"/>
          </w:tcPr>
          <w:p w14:paraId="3C9E1580" w14:textId="0661931B" w:rsidR="002208E5" w:rsidRPr="00D05455" w:rsidRDefault="002208E5" w:rsidP="002208E5">
            <w:pPr>
              <w:pStyle w:val="Tablestyle"/>
              <w:rPr>
                <w:rFonts w:ascii="Calibri" w:hAnsi="Calibri"/>
                <w:lang w:val="bs-Latn-BA"/>
              </w:rPr>
            </w:pPr>
            <w:r>
              <w:rPr>
                <w:rFonts w:ascii="Calibri" w:hAnsi="Calibri"/>
                <w:lang w:val="bs-Latn-BA"/>
              </w:rPr>
              <w:t>Obavezno: DA</w:t>
            </w:r>
          </w:p>
        </w:tc>
        <w:tc>
          <w:tcPr>
            <w:tcW w:w="1598" w:type="pct"/>
            <w:tcBorders>
              <w:top w:val="single" w:sz="8" w:space="0" w:color="000000"/>
              <w:bottom w:val="single" w:sz="8" w:space="0" w:color="000000"/>
              <w:right w:val="single" w:sz="8" w:space="0" w:color="000000"/>
            </w:tcBorders>
            <w:shd w:val="clear" w:color="auto" w:fill="auto"/>
          </w:tcPr>
          <w:p w14:paraId="17ABA047" w14:textId="77777777" w:rsidR="002208E5" w:rsidRPr="00D05455" w:rsidRDefault="002208E5" w:rsidP="00405BBC">
            <w:pPr>
              <w:pStyle w:val="Tablestyle"/>
              <w:rPr>
                <w:rFonts w:ascii="Calibri" w:hAnsi="Calibri"/>
                <w:color w:val="548DD4"/>
                <w:lang w:val="bs-Latn-BA"/>
              </w:rPr>
            </w:pPr>
          </w:p>
        </w:tc>
      </w:tr>
      <w:tr w:rsidR="007A7FBB" w:rsidRPr="00D05455" w14:paraId="2CB29A78" w14:textId="77777777" w:rsidTr="007A7FBB">
        <w:trPr>
          <w:trHeight w:val="568"/>
          <w:jc w:val="right"/>
        </w:trPr>
        <w:tc>
          <w:tcPr>
            <w:tcW w:w="936" w:type="pct"/>
            <w:tcBorders>
              <w:top w:val="single" w:sz="8" w:space="0" w:color="000000"/>
              <w:left w:val="single" w:sz="8" w:space="0" w:color="000000"/>
              <w:bottom w:val="single" w:sz="8" w:space="0" w:color="000000"/>
            </w:tcBorders>
            <w:shd w:val="clear" w:color="auto" w:fill="auto"/>
          </w:tcPr>
          <w:p w14:paraId="6A11FAC6" w14:textId="5ADCAFAE" w:rsidR="007A7FBB" w:rsidRDefault="007A7FBB" w:rsidP="00405BBC">
            <w:pPr>
              <w:pStyle w:val="Tablestyle"/>
              <w:rPr>
                <w:rFonts w:ascii="Calibri" w:hAnsi="Calibri"/>
                <w:lang w:val="bs-Latn-BA"/>
              </w:rPr>
            </w:pPr>
            <w:r>
              <w:rPr>
                <w:rFonts w:ascii="Calibri" w:hAnsi="Calibri"/>
                <w:lang w:val="bs-Latn-BA"/>
              </w:rPr>
              <w:t>Jedinica</w:t>
            </w:r>
          </w:p>
        </w:tc>
        <w:tc>
          <w:tcPr>
            <w:tcW w:w="1361" w:type="pct"/>
            <w:tcBorders>
              <w:top w:val="single" w:sz="8" w:space="0" w:color="000000"/>
              <w:bottom w:val="single" w:sz="8" w:space="0" w:color="000000"/>
            </w:tcBorders>
            <w:shd w:val="clear" w:color="auto" w:fill="auto"/>
          </w:tcPr>
          <w:p w14:paraId="4ECE5DB0" w14:textId="5F4C87FE" w:rsidR="007A7FBB" w:rsidRDefault="007A7FBB" w:rsidP="00405BBC">
            <w:pPr>
              <w:pStyle w:val="Tablestyle"/>
              <w:rPr>
                <w:rFonts w:ascii="Calibri" w:hAnsi="Calibri"/>
                <w:lang w:val="bs-Latn-BA"/>
              </w:rPr>
            </w:pPr>
            <w:r>
              <w:rPr>
                <w:rFonts w:ascii="Calibri" w:hAnsi="Calibri"/>
                <w:lang w:val="bs-Latn-BA"/>
              </w:rPr>
              <w:t>Mjerna jedinica materijala</w:t>
            </w:r>
          </w:p>
        </w:tc>
        <w:tc>
          <w:tcPr>
            <w:tcW w:w="1105" w:type="pct"/>
            <w:tcBorders>
              <w:top w:val="single" w:sz="8" w:space="0" w:color="000000"/>
              <w:bottom w:val="single" w:sz="8" w:space="0" w:color="000000"/>
            </w:tcBorders>
            <w:shd w:val="clear" w:color="auto" w:fill="auto"/>
          </w:tcPr>
          <w:p w14:paraId="5DED0805" w14:textId="1609F6B0" w:rsidR="007A7FBB" w:rsidRDefault="007A7FBB" w:rsidP="002208E5">
            <w:pPr>
              <w:pStyle w:val="Tablestyle"/>
              <w:rPr>
                <w:rFonts w:ascii="Calibri" w:hAnsi="Calibri"/>
                <w:lang w:val="bs-Latn-BA"/>
              </w:rPr>
            </w:pPr>
            <w:r>
              <w:rPr>
                <w:rFonts w:ascii="Calibri" w:hAnsi="Calibri"/>
                <w:lang w:val="bs-Latn-BA"/>
              </w:rPr>
              <w:t>Obavezno: NE</w:t>
            </w:r>
          </w:p>
        </w:tc>
        <w:tc>
          <w:tcPr>
            <w:tcW w:w="1598" w:type="pct"/>
            <w:tcBorders>
              <w:top w:val="single" w:sz="8" w:space="0" w:color="000000"/>
              <w:bottom w:val="single" w:sz="8" w:space="0" w:color="000000"/>
              <w:right w:val="single" w:sz="8" w:space="0" w:color="000000"/>
            </w:tcBorders>
            <w:shd w:val="clear" w:color="auto" w:fill="auto"/>
          </w:tcPr>
          <w:p w14:paraId="695994E9" w14:textId="77777777" w:rsidR="007A7FBB" w:rsidRPr="00D05455" w:rsidRDefault="007A7FBB" w:rsidP="00405BBC">
            <w:pPr>
              <w:pStyle w:val="Tablestyle"/>
              <w:rPr>
                <w:rFonts w:ascii="Calibri" w:hAnsi="Calibri"/>
                <w:color w:val="548DD4"/>
                <w:lang w:val="bs-Latn-BA"/>
              </w:rPr>
            </w:pPr>
          </w:p>
        </w:tc>
      </w:tr>
    </w:tbl>
    <w:p w14:paraId="1DFFD852" w14:textId="57DF0DEC" w:rsidR="007A7FBB" w:rsidRDefault="007A7FBB" w:rsidP="007A7FBB">
      <w:pPr>
        <w:pStyle w:val="Heading3"/>
      </w:pPr>
      <w:r>
        <w:t>IZMJENA KOLIČINE MATERIJALA – Kenan Selimović</w:t>
      </w:r>
    </w:p>
    <w:p w14:paraId="7B1A94A8" w14:textId="00D5F13A" w:rsidR="007A7FBB" w:rsidRDefault="007A7FBB" w:rsidP="007A7FBB">
      <w:pPr>
        <w:pStyle w:val="FZ1"/>
      </w:pPr>
      <w:r>
        <w:t>Omogućiti izmjenu dostupnih materijala</w:t>
      </w:r>
    </w:p>
    <w:p w14:paraId="45C5ED30" w14:textId="03DCFCC7" w:rsidR="007A7FBB" w:rsidRDefault="007A7FBB" w:rsidP="007A7FBB">
      <w:pPr>
        <w:pStyle w:val="FZ3"/>
        <w:rPr>
          <w:color w:val="FF0000"/>
        </w:rPr>
      </w:pPr>
      <w:r>
        <w:rPr>
          <w:color w:val="FF0000"/>
        </w:rPr>
        <w:t>Izlistati sve dostupne materijale</w:t>
      </w:r>
    </w:p>
    <w:p w14:paraId="76913ED0" w14:textId="3D23ABB2" w:rsidR="007A7FBB" w:rsidRDefault="007A7FBB" w:rsidP="007A7FBB">
      <w:pPr>
        <w:pStyle w:val="FZ3"/>
        <w:rPr>
          <w:color w:val="FF0000"/>
        </w:rPr>
      </w:pPr>
      <w:r>
        <w:rPr>
          <w:color w:val="FF0000"/>
        </w:rPr>
        <w:t xml:space="preserve"> Klikom na materijal otvoriti izmjenu količine</w:t>
      </w:r>
    </w:p>
    <w:p w14:paraId="668E8E33" w14:textId="05F22D19" w:rsidR="002B619C" w:rsidRDefault="002B619C" w:rsidP="007A7FBB">
      <w:pPr>
        <w:pStyle w:val="FZ3"/>
        <w:rPr>
          <w:color w:val="00B050"/>
        </w:rPr>
      </w:pPr>
      <w:r w:rsidRPr="002B619C">
        <w:rPr>
          <w:color w:val="00B050"/>
        </w:rPr>
        <w:t xml:space="preserve"> Po izmjeni, ažurirati prikaz materijala</w:t>
      </w:r>
    </w:p>
    <w:p w14:paraId="21341050" w14:textId="688DA0EE" w:rsidR="00F60C72" w:rsidRDefault="00F60C72" w:rsidP="00F60C72">
      <w:pPr>
        <w:pStyle w:val="Heading3"/>
      </w:pPr>
      <w:r>
        <w:t>BRISANJE MATERIJALA – Kenan Selimović</w:t>
      </w:r>
    </w:p>
    <w:p w14:paraId="6562A301" w14:textId="0853E2FC" w:rsidR="00F60C72" w:rsidRDefault="00F60C72" w:rsidP="00F60C72">
      <w:pPr>
        <w:pStyle w:val="FZ1"/>
        <w:rPr>
          <w:color w:val="FF0000"/>
        </w:rPr>
      </w:pPr>
      <w:r>
        <w:rPr>
          <w:color w:val="FF0000"/>
        </w:rPr>
        <w:t>Omogućiti potpuno brisanje materijala iz sistema</w:t>
      </w:r>
    </w:p>
    <w:p w14:paraId="5A40F069" w14:textId="1537942C" w:rsidR="00F60C72" w:rsidRPr="00A571CE" w:rsidRDefault="00F60C72" w:rsidP="00F60C72">
      <w:pPr>
        <w:pStyle w:val="FZ1"/>
        <w:rPr>
          <w:color w:val="FF0000"/>
        </w:rPr>
      </w:pPr>
      <w:r>
        <w:rPr>
          <w:color w:val="FF0000"/>
        </w:rPr>
        <w:t>Brisanje materijala učiniti dostupnim na listi materijala</w:t>
      </w:r>
    </w:p>
    <w:p w14:paraId="6A8BEFC3" w14:textId="77777777" w:rsidR="00F60C72" w:rsidRPr="002B619C" w:rsidRDefault="00F60C72" w:rsidP="00F60C72">
      <w:pPr>
        <w:pStyle w:val="FZ1"/>
        <w:numPr>
          <w:ilvl w:val="0"/>
          <w:numId w:val="0"/>
        </w:numPr>
      </w:pPr>
    </w:p>
    <w:p w14:paraId="5F315E0E" w14:textId="406CBCD8" w:rsidR="00402441" w:rsidRDefault="00353D10" w:rsidP="00402441">
      <w:pPr>
        <w:pStyle w:val="Heading3"/>
      </w:pPr>
      <w:r>
        <w:lastRenderedPageBreak/>
        <w:t>PREGLED RADNIH MAŠINA I ALATA – Kenan Selimović</w:t>
      </w:r>
    </w:p>
    <w:p w14:paraId="03F22B49" w14:textId="77777777" w:rsidR="00353D10" w:rsidRDefault="00353D10" w:rsidP="00353D10">
      <w:pPr>
        <w:pStyle w:val="FZ1"/>
      </w:pPr>
      <w:r>
        <w:t>Omogućiti pregled radnih mašina i alata</w:t>
      </w:r>
    </w:p>
    <w:p w14:paraId="7C734E15" w14:textId="77777777" w:rsidR="00353D10" w:rsidRPr="00A571CE" w:rsidRDefault="00353D10" w:rsidP="00353D10">
      <w:pPr>
        <w:pStyle w:val="FZ2"/>
        <w:rPr>
          <w:color w:val="00B050"/>
        </w:rPr>
      </w:pPr>
      <w:r w:rsidRPr="00A571CE">
        <w:rPr>
          <w:color w:val="00B050"/>
        </w:rPr>
        <w:t>Omogućiti korisniku da odabere filtere(naziv radne mašine ili alata)</w:t>
      </w:r>
    </w:p>
    <w:p w14:paraId="6E876F2A" w14:textId="77777777" w:rsidR="00353D10" w:rsidRPr="00A571CE" w:rsidRDefault="00353D10" w:rsidP="00353D10">
      <w:pPr>
        <w:pStyle w:val="FZ2"/>
        <w:rPr>
          <w:color w:val="FF0000"/>
        </w:rPr>
      </w:pPr>
      <w:r w:rsidRPr="00A571CE">
        <w:rPr>
          <w:color w:val="FF0000"/>
        </w:rPr>
        <w:t>Prikazati korisniku listu mašina i alata koje odgovaraju filterima</w:t>
      </w:r>
    </w:p>
    <w:p w14:paraId="5CC0A20E" w14:textId="77777777" w:rsidR="00353D10" w:rsidRDefault="00353D10" w:rsidP="00353D10">
      <w:pPr>
        <w:pStyle w:val="Heading3"/>
      </w:pPr>
      <w:r>
        <w:t>BRISANJE RADNIH MAŠINA I ALATA – Kenan Selimović</w:t>
      </w:r>
    </w:p>
    <w:p w14:paraId="6515E068" w14:textId="77777777" w:rsidR="00353D10" w:rsidRPr="00A571CE" w:rsidRDefault="00353D10" w:rsidP="00353D10">
      <w:pPr>
        <w:pStyle w:val="FZ1"/>
        <w:rPr>
          <w:color w:val="FF0000"/>
        </w:rPr>
      </w:pPr>
      <w:r w:rsidRPr="00A571CE">
        <w:rPr>
          <w:color w:val="FF0000"/>
        </w:rPr>
        <w:t>S ekrana pregleda radnih mašina omogućiti brisanje radne mašine</w:t>
      </w:r>
    </w:p>
    <w:p w14:paraId="134ED026" w14:textId="77777777" w:rsidR="00353D10" w:rsidRDefault="00353D10" w:rsidP="00353D10">
      <w:pPr>
        <w:pStyle w:val="Heading2"/>
      </w:pPr>
      <w:r>
        <w:t>FUNKCIONALNI ZAHTJEVI ZA MODUL „Šef gradilišta“</w:t>
      </w:r>
    </w:p>
    <w:p w14:paraId="5193F787" w14:textId="77777777" w:rsidR="00353D10" w:rsidRDefault="00D23F31" w:rsidP="00353D10">
      <w:pPr>
        <w:pStyle w:val="Heading3"/>
      </w:pPr>
      <w:r>
        <w:t>DODAVANJE RADNIH LISTOVA – Petar Lukić</w:t>
      </w:r>
    </w:p>
    <w:p w14:paraId="348BD8F3" w14:textId="77777777" w:rsidR="00D23F31" w:rsidRDefault="00D23F31" w:rsidP="00D23F31">
      <w:pPr>
        <w:pStyle w:val="FZ1"/>
      </w:pPr>
      <w:r>
        <w:t>S ekrana upravljanje radnim listovima omogućiti dodavanje novog radnog lista</w:t>
      </w:r>
    </w:p>
    <w:p w14:paraId="740EB31F" w14:textId="77777777" w:rsidR="00D23F31" w:rsidRPr="00A571CE" w:rsidRDefault="00D23F31" w:rsidP="00D41D9A">
      <w:pPr>
        <w:pStyle w:val="FZ2"/>
        <w:rPr>
          <w:color w:val="00B050"/>
        </w:rPr>
      </w:pPr>
      <w:r w:rsidRPr="00A571CE">
        <w:rPr>
          <w:color w:val="00B050"/>
        </w:rPr>
        <w:t>Kao datum kreiranja radnog lista</w:t>
      </w:r>
      <w:r w:rsidR="00A571CE" w:rsidRPr="00A571CE">
        <w:rPr>
          <w:color w:val="00B050"/>
        </w:rPr>
        <w:t xml:space="preserve"> automatski</w:t>
      </w:r>
      <w:r w:rsidRPr="00A571CE">
        <w:rPr>
          <w:color w:val="00B050"/>
        </w:rPr>
        <w:t xml:space="preserve"> postaviti </w:t>
      </w:r>
      <w:r w:rsidR="00A571CE" w:rsidRPr="00A571CE">
        <w:rPr>
          <w:color w:val="00B050"/>
        </w:rPr>
        <w:t>dan.</w:t>
      </w:r>
    </w:p>
    <w:p w14:paraId="72FAAC16" w14:textId="77777777" w:rsidR="00A571CE" w:rsidRPr="00A571CE" w:rsidRDefault="00A571CE" w:rsidP="00A571CE">
      <w:pPr>
        <w:pStyle w:val="FZ2"/>
        <w:rPr>
          <w:color w:val="FF0000"/>
        </w:rPr>
      </w:pPr>
      <w:r w:rsidRPr="00A571CE">
        <w:rPr>
          <w:color w:val="FF0000"/>
        </w:rPr>
        <w:t>Omogućiti promjenu datuma radnog lista.</w:t>
      </w:r>
    </w:p>
    <w:p w14:paraId="15A8C3B4" w14:textId="77777777" w:rsidR="00D23F31" w:rsidRPr="00A571CE" w:rsidRDefault="00D23F31" w:rsidP="00D23F31">
      <w:pPr>
        <w:pStyle w:val="FZ2"/>
        <w:rPr>
          <w:color w:val="FF0000"/>
        </w:rPr>
      </w:pPr>
      <w:r w:rsidRPr="00A571CE">
        <w:rPr>
          <w:color w:val="FF0000"/>
        </w:rPr>
        <w:t>Omogućiti dodavanje radnih zadataka</w:t>
      </w:r>
    </w:p>
    <w:p w14:paraId="06687FAD" w14:textId="77777777" w:rsidR="00D23F31" w:rsidRPr="00A571CE" w:rsidRDefault="00D23F31" w:rsidP="00D23F31">
      <w:pPr>
        <w:pStyle w:val="FZ2"/>
        <w:rPr>
          <w:color w:val="FF0000"/>
        </w:rPr>
      </w:pPr>
      <w:r w:rsidRPr="00A571CE">
        <w:rPr>
          <w:color w:val="FF0000"/>
        </w:rPr>
        <w:t>Omogućiti dodavanje radnih mašina i alata</w:t>
      </w:r>
    </w:p>
    <w:p w14:paraId="2079D24E" w14:textId="77777777" w:rsidR="00D23F31" w:rsidRPr="00BE0BA9" w:rsidRDefault="00D23F31" w:rsidP="00D23F31">
      <w:pPr>
        <w:pStyle w:val="FZ2"/>
        <w:rPr>
          <w:color w:val="1F3864"/>
        </w:rPr>
      </w:pPr>
      <w:r w:rsidRPr="00BE0BA9">
        <w:rPr>
          <w:color w:val="1F3864"/>
        </w:rPr>
        <w:t>Prikazati radne zadatke u obliku liste.</w:t>
      </w:r>
    </w:p>
    <w:p w14:paraId="7C85B3A7" w14:textId="77777777" w:rsidR="00D23F31" w:rsidRPr="00BE0BA9" w:rsidRDefault="00D23F31" w:rsidP="00D23F31">
      <w:pPr>
        <w:pStyle w:val="FZ2"/>
        <w:rPr>
          <w:color w:val="1F3864"/>
        </w:rPr>
      </w:pPr>
      <w:r w:rsidRPr="00BE0BA9">
        <w:rPr>
          <w:color w:val="1F3864"/>
        </w:rPr>
        <w:t>Prikazati radne mašine u obliku liste.</w:t>
      </w:r>
    </w:p>
    <w:p w14:paraId="304A0C26" w14:textId="77777777" w:rsidR="00D23F31" w:rsidRPr="00A571CE" w:rsidRDefault="00D23F31" w:rsidP="00D23F31">
      <w:pPr>
        <w:pStyle w:val="FZ2"/>
        <w:rPr>
          <w:color w:val="00B050"/>
        </w:rPr>
      </w:pPr>
      <w:r w:rsidRPr="00A571CE">
        <w:rPr>
          <w:color w:val="00B050"/>
        </w:rPr>
        <w:t>Prikazati priloge u obliku liste</w:t>
      </w:r>
    </w:p>
    <w:p w14:paraId="23C0D8A9" w14:textId="77777777" w:rsidR="00F7249B" w:rsidRDefault="00F7249B" w:rsidP="00F7249B">
      <w:pPr>
        <w:pStyle w:val="Heading3"/>
      </w:pPr>
      <w:r>
        <w:t>IZMJENA RADNIH LISTOVA – Petar Lukić</w:t>
      </w:r>
    </w:p>
    <w:p w14:paraId="3844907B" w14:textId="77777777" w:rsidR="00DE6BEE" w:rsidRDefault="00A571CE" w:rsidP="00DE6BEE">
      <w:pPr>
        <w:pStyle w:val="FZ1"/>
      </w:pPr>
      <w:r>
        <w:t>O</w:t>
      </w:r>
      <w:r w:rsidR="008E1BD0">
        <w:t>mogućiti izmjenu postojećih radnih listova</w:t>
      </w:r>
    </w:p>
    <w:p w14:paraId="3967844B" w14:textId="77777777" w:rsidR="00A571CE" w:rsidRPr="0029011F" w:rsidRDefault="00A571CE" w:rsidP="008E1BD0">
      <w:pPr>
        <w:pStyle w:val="FZ2"/>
        <w:rPr>
          <w:color w:val="FF0000"/>
        </w:rPr>
      </w:pPr>
      <w:r w:rsidRPr="0029011F">
        <w:rPr>
          <w:color w:val="FF0000"/>
        </w:rPr>
        <w:t xml:space="preserve">Izmjenu </w:t>
      </w:r>
      <w:r w:rsidRPr="0029011F">
        <w:rPr>
          <w:color w:val="FF0000"/>
          <w:lang w:val="hr-HR"/>
        </w:rPr>
        <w:t>učiniti dostupnom s ekrana za upravljanje radnim listovima</w:t>
      </w:r>
    </w:p>
    <w:p w14:paraId="534B0145" w14:textId="12D2AAA2" w:rsidR="008E1BD0" w:rsidRPr="0029011F" w:rsidRDefault="008E1BD0" w:rsidP="008E1BD0">
      <w:pPr>
        <w:pStyle w:val="FZ2"/>
        <w:rPr>
          <w:color w:val="FF0000"/>
        </w:rPr>
      </w:pPr>
      <w:r w:rsidRPr="0029011F">
        <w:rPr>
          <w:color w:val="FF0000"/>
        </w:rPr>
        <w:t>Prikazati sve postojeće detalje na radnom listu(datum, opis radnih zadataka, eventualne napomene/zaključka, zadatke, radne mašine i alate</w:t>
      </w:r>
    </w:p>
    <w:p w14:paraId="7F7C8D9A" w14:textId="77777777" w:rsidR="008E1BD0" w:rsidRPr="00BE0BA9" w:rsidRDefault="008E1BD0" w:rsidP="008E1BD0">
      <w:pPr>
        <w:pStyle w:val="FZ2"/>
        <w:rPr>
          <w:color w:val="1F3864"/>
        </w:rPr>
      </w:pPr>
      <w:r w:rsidRPr="00BE0BA9">
        <w:rPr>
          <w:color w:val="1F3864"/>
        </w:rPr>
        <w:t>Omogućiti izmjenu datuma</w:t>
      </w:r>
    </w:p>
    <w:p w14:paraId="68514F78" w14:textId="77777777" w:rsidR="008E1BD0" w:rsidRPr="0029011F" w:rsidRDefault="008E1BD0" w:rsidP="008E1BD0">
      <w:pPr>
        <w:pStyle w:val="FZ2"/>
        <w:rPr>
          <w:color w:val="FF0000"/>
        </w:rPr>
      </w:pPr>
      <w:r w:rsidRPr="0029011F">
        <w:rPr>
          <w:color w:val="FF0000"/>
        </w:rPr>
        <w:t>Omogućiti brisanje i dodavanje radnih zadataka</w:t>
      </w:r>
    </w:p>
    <w:p w14:paraId="1262989F" w14:textId="77777777" w:rsidR="008E1BD0" w:rsidRPr="0029011F" w:rsidRDefault="008E1BD0" w:rsidP="008E1BD0">
      <w:pPr>
        <w:pStyle w:val="FZ2"/>
        <w:rPr>
          <w:color w:val="FF0000"/>
        </w:rPr>
      </w:pPr>
      <w:r w:rsidRPr="0029011F">
        <w:rPr>
          <w:color w:val="FF0000"/>
        </w:rPr>
        <w:t>Omogućiti izmjenu napomene/zaključka</w:t>
      </w:r>
    </w:p>
    <w:p w14:paraId="6B85C00F" w14:textId="77777777" w:rsidR="008E1BD0" w:rsidRDefault="008E1BD0" w:rsidP="008E1BD0">
      <w:pPr>
        <w:pStyle w:val="FZ2"/>
        <w:rPr>
          <w:color w:val="00B050"/>
        </w:rPr>
      </w:pPr>
      <w:r w:rsidRPr="0029011F">
        <w:rPr>
          <w:color w:val="00B050"/>
        </w:rPr>
        <w:t>Omogućiti dodavanje i brisanje dokumenata</w:t>
      </w:r>
    </w:p>
    <w:p w14:paraId="4C7B973E" w14:textId="7E2D7FFD" w:rsidR="00D41D9A" w:rsidRPr="00AA2224" w:rsidRDefault="00652F19" w:rsidP="008E1BD0">
      <w:pPr>
        <w:pStyle w:val="FZ2"/>
        <w:rPr>
          <w:color w:val="1F3864"/>
        </w:rPr>
      </w:pPr>
      <w:r w:rsidRPr="00AA2224">
        <w:rPr>
          <w:color w:val="1F3864"/>
        </w:rPr>
        <w:t>Omogu</w:t>
      </w:r>
      <w:r w:rsidRPr="00AA2224">
        <w:rPr>
          <w:color w:val="1F3864"/>
          <w:lang w:val="hr-HR"/>
        </w:rPr>
        <w:t>ćiti dodavanje upisa nadzora</w:t>
      </w:r>
    </w:p>
    <w:p w14:paraId="0525F76A" w14:textId="77777777" w:rsidR="008E1BD0" w:rsidRDefault="008E1BD0" w:rsidP="008E1BD0">
      <w:pPr>
        <w:pStyle w:val="FZ2"/>
        <w:rPr>
          <w:color w:val="FF0000"/>
        </w:rPr>
      </w:pPr>
      <w:r w:rsidRPr="0029011F">
        <w:rPr>
          <w:color w:val="FF0000"/>
        </w:rPr>
        <w:t>Omogućiti brisanje i dodavanje radnih mašina i alata</w:t>
      </w:r>
    </w:p>
    <w:p w14:paraId="29C2B51F" w14:textId="2DAB34DD" w:rsidR="00A0579B" w:rsidRPr="0029011F" w:rsidRDefault="00A0579B" w:rsidP="008E1BD0">
      <w:pPr>
        <w:pStyle w:val="FZ2"/>
        <w:rPr>
          <w:color w:val="FF0000"/>
        </w:rPr>
      </w:pPr>
      <w:r>
        <w:rPr>
          <w:color w:val="FF0000"/>
        </w:rPr>
        <w:t>Omogućiti brisanje i dodavanje materijala</w:t>
      </w:r>
      <w:bookmarkStart w:id="33" w:name="_GoBack"/>
      <w:bookmarkEnd w:id="33"/>
    </w:p>
    <w:p w14:paraId="1C17CA85" w14:textId="3607BAC3" w:rsidR="00A0579B" w:rsidRPr="00A0579B" w:rsidRDefault="00A0579B" w:rsidP="00A26375">
      <w:pPr>
        <w:pStyle w:val="FZ2"/>
        <w:rPr>
          <w:color w:val="00B050"/>
        </w:rPr>
      </w:pPr>
      <w:r w:rsidRPr="00A0579B">
        <w:rPr>
          <w:color w:val="00B050"/>
        </w:rPr>
        <w:lastRenderedPageBreak/>
        <w:t xml:space="preserve">Omogućiti izmjenu količine </w:t>
      </w:r>
      <w:r w:rsidR="00DA680B">
        <w:rPr>
          <w:color w:val="00B050"/>
        </w:rPr>
        <w:t>već dodanih</w:t>
      </w:r>
      <w:r w:rsidRPr="00A0579B">
        <w:rPr>
          <w:color w:val="00B050"/>
        </w:rPr>
        <w:t xml:space="preserve"> materijala</w:t>
      </w:r>
    </w:p>
    <w:p w14:paraId="38C5FCA7" w14:textId="3AB81858" w:rsidR="00F7249B" w:rsidRDefault="008E1BD0" w:rsidP="00A26375">
      <w:pPr>
        <w:pStyle w:val="FZ2"/>
        <w:rPr>
          <w:color w:val="FF0000"/>
        </w:rPr>
      </w:pPr>
      <w:r w:rsidRPr="0029011F">
        <w:rPr>
          <w:color w:val="FF0000"/>
        </w:rPr>
        <w:t>Omogućiti izmjenu radnih zadataka</w:t>
      </w:r>
    </w:p>
    <w:p w14:paraId="438AAF60" w14:textId="77777777" w:rsidR="00A26375" w:rsidRPr="00A26375" w:rsidRDefault="00A26375" w:rsidP="00A26375">
      <w:pPr>
        <w:pStyle w:val="FZ1"/>
        <w:numPr>
          <w:ilvl w:val="0"/>
          <w:numId w:val="0"/>
        </w:numPr>
        <w:ind w:left="624" w:hanging="624"/>
      </w:pPr>
    </w:p>
    <w:p w14:paraId="1E7A5E46" w14:textId="77777777" w:rsidR="00F7249B" w:rsidRDefault="00F7249B" w:rsidP="00F7249B">
      <w:pPr>
        <w:pStyle w:val="Heading3"/>
      </w:pPr>
      <w:r>
        <w:t>DODAVANJE ZADATAKA NA RADNI LIST – Petar Lukić</w:t>
      </w:r>
    </w:p>
    <w:p w14:paraId="577F6178" w14:textId="065AC79A" w:rsidR="008E1BD0" w:rsidRDefault="00EB2606" w:rsidP="008E1BD0">
      <w:pPr>
        <w:pStyle w:val="FZ1"/>
      </w:pPr>
      <w:r>
        <w:t>O</w:t>
      </w:r>
      <w:r w:rsidR="008E1BD0">
        <w:t>mogućiti dodavanje radnog zadatka</w:t>
      </w:r>
    </w:p>
    <w:p w14:paraId="7903B9EC" w14:textId="1F009D0E" w:rsidR="00EB2606" w:rsidRPr="00EB2606" w:rsidRDefault="00EB2606" w:rsidP="008E1BD0">
      <w:pPr>
        <w:pStyle w:val="FZ2"/>
        <w:rPr>
          <w:color w:val="FF0000"/>
        </w:rPr>
      </w:pPr>
      <w:r w:rsidRPr="00EB2606">
        <w:rPr>
          <w:color w:val="FF0000"/>
        </w:rPr>
        <w:t>Dodavanje zadataka omogućiti s ekrana detalja radnog lista.</w:t>
      </w:r>
    </w:p>
    <w:p w14:paraId="4CCB21B8" w14:textId="77777777" w:rsidR="008E1BD0" w:rsidRPr="00BE0BA9" w:rsidRDefault="008E1BD0" w:rsidP="008E1BD0">
      <w:pPr>
        <w:pStyle w:val="FZ2"/>
        <w:rPr>
          <w:color w:val="1F3864"/>
        </w:rPr>
      </w:pPr>
      <w:r w:rsidRPr="00BE0BA9">
        <w:rPr>
          <w:color w:val="1F3864"/>
        </w:rPr>
        <w:t>Radne zadatke moguće je dodati prilikom kreiranja radnog lista ili izmjene postojećeg radnog lista</w:t>
      </w:r>
    </w:p>
    <w:p w14:paraId="27D9639E" w14:textId="77777777" w:rsidR="008E1BD0" w:rsidRPr="00EB2606" w:rsidRDefault="00F7249B" w:rsidP="008E1BD0">
      <w:pPr>
        <w:pStyle w:val="FZ2"/>
        <w:rPr>
          <w:color w:val="FF0000"/>
        </w:rPr>
      </w:pPr>
      <w:r w:rsidRPr="00EB2606">
        <w:rPr>
          <w:color w:val="FF0000"/>
        </w:rPr>
        <w:t>Omogućiti unos opisa radnog zadatka</w:t>
      </w:r>
    </w:p>
    <w:p w14:paraId="59CF5AB8" w14:textId="77777777" w:rsidR="00F7249B" w:rsidRPr="00EB2606" w:rsidRDefault="00F7249B" w:rsidP="00F7249B">
      <w:pPr>
        <w:pStyle w:val="FZ2"/>
        <w:rPr>
          <w:color w:val="FF0000"/>
        </w:rPr>
      </w:pPr>
      <w:r w:rsidRPr="00EB2606">
        <w:rPr>
          <w:color w:val="FF0000"/>
        </w:rPr>
        <w:t>Omogućiti dodavanje radnika na radni zadatak</w:t>
      </w:r>
    </w:p>
    <w:p w14:paraId="02D83923" w14:textId="77777777" w:rsidR="00D23F31" w:rsidRDefault="00D23F31" w:rsidP="00D23F31"/>
    <w:p w14:paraId="706C55F4" w14:textId="4A79D060" w:rsidR="004213F3" w:rsidRDefault="00D46CB1" w:rsidP="004213F3">
      <w:pPr>
        <w:pStyle w:val="Heading3"/>
      </w:pPr>
      <w:r>
        <w:t>PRIDRUŽIVANJE RADNIKA RADNIM ZADACIMA</w:t>
      </w:r>
      <w:r w:rsidR="004213F3">
        <w:t xml:space="preserve"> – </w:t>
      </w:r>
      <w:r>
        <w:t>Kenan Selimović</w:t>
      </w:r>
    </w:p>
    <w:p w14:paraId="072A6A32" w14:textId="18A1E937" w:rsidR="004213F3" w:rsidRDefault="004213F3" w:rsidP="004213F3">
      <w:pPr>
        <w:pStyle w:val="FZ1"/>
      </w:pPr>
      <w:r>
        <w:t xml:space="preserve">Omogućiti </w:t>
      </w:r>
      <w:r w:rsidR="00D46CB1">
        <w:t>dodavanje radnika na radni zadatak</w:t>
      </w:r>
    </w:p>
    <w:p w14:paraId="7687354D" w14:textId="411B189B" w:rsidR="004213F3" w:rsidRPr="007F1B6A" w:rsidRDefault="004213F3" w:rsidP="007F1B6A">
      <w:pPr>
        <w:pStyle w:val="FZ2"/>
        <w:rPr>
          <w:color w:val="FF0000"/>
        </w:rPr>
      </w:pPr>
      <w:r w:rsidRPr="00EB2606">
        <w:rPr>
          <w:color w:val="FF0000"/>
        </w:rPr>
        <w:t xml:space="preserve">Dodavanje </w:t>
      </w:r>
      <w:r w:rsidR="00D46CB1">
        <w:rPr>
          <w:color w:val="FF0000"/>
        </w:rPr>
        <w:t>radnika omogućiti s ekrana za dodavanje zadatka na radni list</w:t>
      </w:r>
    </w:p>
    <w:p w14:paraId="01EEFB3A" w14:textId="56BF5B06" w:rsidR="004213F3" w:rsidRDefault="007F1B6A" w:rsidP="004213F3">
      <w:pPr>
        <w:pStyle w:val="FZ2"/>
        <w:rPr>
          <w:color w:val="FF0000"/>
        </w:rPr>
      </w:pPr>
      <w:r>
        <w:rPr>
          <w:color w:val="FF0000"/>
        </w:rPr>
        <w:t>Omogućiti dodavanje više radnika na jedan zadatak</w:t>
      </w:r>
    </w:p>
    <w:p w14:paraId="5A6F8898" w14:textId="03D80384" w:rsidR="007D53AA" w:rsidRPr="00BE0BA9" w:rsidRDefault="007D53AA" w:rsidP="004213F3">
      <w:pPr>
        <w:pStyle w:val="FZ2"/>
        <w:rPr>
          <w:color w:val="1F3864"/>
        </w:rPr>
      </w:pPr>
      <w:r w:rsidRPr="00BE0BA9">
        <w:rPr>
          <w:color w:val="1F3864"/>
        </w:rPr>
        <w:t>Odabir radnika se vrši sa liste sa svim radnicima</w:t>
      </w:r>
    </w:p>
    <w:p w14:paraId="4E7A9E88" w14:textId="7C915F75" w:rsidR="008C7842" w:rsidRPr="00BE0BA9" w:rsidRDefault="008C7842" w:rsidP="004213F3">
      <w:pPr>
        <w:pStyle w:val="FZ2"/>
        <w:rPr>
          <w:color w:val="1F3864"/>
        </w:rPr>
      </w:pPr>
      <w:r w:rsidRPr="00BE0BA9">
        <w:rPr>
          <w:color w:val="1F3864"/>
        </w:rPr>
        <w:t xml:space="preserve">Radnike je moguće </w:t>
      </w:r>
      <w:r w:rsidR="006D039D" w:rsidRPr="00BE0BA9">
        <w:rPr>
          <w:color w:val="1F3864"/>
        </w:rPr>
        <w:t>pridružiti zadacima</w:t>
      </w:r>
      <w:r w:rsidRPr="00BE0BA9">
        <w:rPr>
          <w:color w:val="1F3864"/>
        </w:rPr>
        <w:t xml:space="preserve"> prilikom kreiranja radnog lista ili izmjene postojećeg radnog lista</w:t>
      </w:r>
    </w:p>
    <w:p w14:paraId="110B9FB2" w14:textId="563A7BA3" w:rsidR="007D53AA" w:rsidRPr="00BE0BA9" w:rsidRDefault="007D53AA" w:rsidP="004213F3">
      <w:pPr>
        <w:pStyle w:val="FZ2"/>
        <w:rPr>
          <w:color w:val="1F3864"/>
        </w:rPr>
      </w:pPr>
      <w:r w:rsidRPr="00BE0BA9">
        <w:rPr>
          <w:color w:val="1F3864"/>
        </w:rPr>
        <w:t>Onemogućiti dodavanje istog radnika više puta</w:t>
      </w:r>
    </w:p>
    <w:p w14:paraId="45E88489" w14:textId="0AEF046C" w:rsidR="007D53AA" w:rsidRPr="007D53AA" w:rsidRDefault="007D53AA" w:rsidP="007D53AA">
      <w:pPr>
        <w:pStyle w:val="FZ2"/>
        <w:rPr>
          <w:color w:val="00B050"/>
        </w:rPr>
      </w:pPr>
      <w:r w:rsidRPr="007D53AA">
        <w:rPr>
          <w:color w:val="00B050"/>
        </w:rPr>
        <w:t xml:space="preserve">Omogućiti otkazivanje dodavanja </w:t>
      </w:r>
      <w:r>
        <w:rPr>
          <w:color w:val="00B050"/>
        </w:rPr>
        <w:t>radnika</w:t>
      </w:r>
    </w:p>
    <w:p w14:paraId="15372921" w14:textId="77777777" w:rsidR="004213F3" w:rsidRDefault="004213F3" w:rsidP="00D23F31"/>
    <w:p w14:paraId="036632E6" w14:textId="100BCACE" w:rsidR="007F1B6A" w:rsidRDefault="007F1B6A" w:rsidP="007F1B6A">
      <w:pPr>
        <w:pStyle w:val="Heading3"/>
      </w:pPr>
      <w:r>
        <w:t>PRIDRUŽIVANJE MAŠINA I ALATA RADNIM ZADACIMA</w:t>
      </w:r>
      <w:r w:rsidR="00E072B5">
        <w:t xml:space="preserve"> </w:t>
      </w:r>
      <w:r>
        <w:t>– Kenan Selimović</w:t>
      </w:r>
    </w:p>
    <w:p w14:paraId="02BB4EF7" w14:textId="032726E5" w:rsidR="007F1B6A" w:rsidRDefault="007F1B6A" w:rsidP="007F1B6A">
      <w:pPr>
        <w:pStyle w:val="FZ1"/>
      </w:pPr>
      <w:r>
        <w:t xml:space="preserve">Omogućiti </w:t>
      </w:r>
      <w:r w:rsidR="00E072B5">
        <w:t>označavanje mašina i alata potrebnih za zadatak</w:t>
      </w:r>
    </w:p>
    <w:p w14:paraId="66D1100D" w14:textId="4B69AE86" w:rsidR="007F1B6A" w:rsidRDefault="007F1B6A" w:rsidP="007F1B6A">
      <w:pPr>
        <w:pStyle w:val="FZ2"/>
        <w:rPr>
          <w:color w:val="FF0000"/>
        </w:rPr>
      </w:pPr>
      <w:r w:rsidRPr="00EB2606">
        <w:rPr>
          <w:color w:val="FF0000"/>
        </w:rPr>
        <w:t xml:space="preserve">Dodavanje </w:t>
      </w:r>
      <w:r w:rsidR="007C6497">
        <w:rPr>
          <w:color w:val="FF0000"/>
        </w:rPr>
        <w:t>mašina i alata</w:t>
      </w:r>
      <w:r>
        <w:rPr>
          <w:color w:val="FF0000"/>
        </w:rPr>
        <w:t xml:space="preserve"> omogućiti s ekrana za dodavanje zadatka na radni list</w:t>
      </w:r>
    </w:p>
    <w:p w14:paraId="3D21603F" w14:textId="44761DC3" w:rsidR="007C6497" w:rsidRPr="007F1B6A" w:rsidRDefault="007C6497" w:rsidP="007F1B6A">
      <w:pPr>
        <w:pStyle w:val="FZ2"/>
        <w:rPr>
          <w:color w:val="FF0000"/>
        </w:rPr>
      </w:pPr>
      <w:r>
        <w:rPr>
          <w:color w:val="FF0000"/>
        </w:rPr>
        <w:t>Izlistati sve dostupne mašine i alate</w:t>
      </w:r>
    </w:p>
    <w:p w14:paraId="7D61B703" w14:textId="7358DC9E" w:rsidR="007F1B6A" w:rsidRDefault="007F1B6A" w:rsidP="007F1B6A">
      <w:pPr>
        <w:pStyle w:val="FZ2"/>
        <w:rPr>
          <w:color w:val="FF0000"/>
        </w:rPr>
      </w:pPr>
      <w:r>
        <w:rPr>
          <w:color w:val="FF0000"/>
        </w:rPr>
        <w:t xml:space="preserve">Omogućiti dodavanje više </w:t>
      </w:r>
      <w:r w:rsidR="00E072B5">
        <w:rPr>
          <w:color w:val="FF0000"/>
        </w:rPr>
        <w:t>mašina i alata</w:t>
      </w:r>
      <w:r>
        <w:rPr>
          <w:color w:val="FF0000"/>
        </w:rPr>
        <w:t xml:space="preserve"> na jedan zadatak</w:t>
      </w:r>
    </w:p>
    <w:p w14:paraId="56C6B8FF" w14:textId="68CCF993" w:rsidR="005A6041" w:rsidRDefault="005A6041" w:rsidP="007F1B6A">
      <w:pPr>
        <w:pStyle w:val="FZ2"/>
        <w:rPr>
          <w:color w:val="00B050"/>
        </w:rPr>
      </w:pPr>
      <w:r w:rsidRPr="005A6041">
        <w:rPr>
          <w:color w:val="00B050"/>
        </w:rPr>
        <w:t>Omogućiti pretragu/filtriranje mašina i alata</w:t>
      </w:r>
    </w:p>
    <w:p w14:paraId="1CA604D1" w14:textId="28138F48" w:rsidR="007D53AA" w:rsidRPr="00BE0BA9" w:rsidRDefault="007D53AA" w:rsidP="007F1B6A">
      <w:pPr>
        <w:pStyle w:val="FZ2"/>
        <w:rPr>
          <w:color w:val="1F3864"/>
        </w:rPr>
      </w:pPr>
      <w:r w:rsidRPr="00BE0BA9">
        <w:rPr>
          <w:color w:val="1F3864"/>
        </w:rPr>
        <w:t>Onemogućiti dodavanje iste mašine/alata više puta na isti radni list</w:t>
      </w:r>
    </w:p>
    <w:p w14:paraId="116C9054" w14:textId="0CE9B1D2" w:rsidR="007D53AA" w:rsidRPr="007D53AA" w:rsidRDefault="007D53AA" w:rsidP="007F1B6A">
      <w:pPr>
        <w:pStyle w:val="FZ2"/>
        <w:rPr>
          <w:color w:val="00B050"/>
        </w:rPr>
      </w:pPr>
      <w:r w:rsidRPr="007D53AA">
        <w:rPr>
          <w:color w:val="00B050"/>
        </w:rPr>
        <w:t>Omogućiti otkazivanje dodavanja mašine/alata</w:t>
      </w:r>
    </w:p>
    <w:p w14:paraId="5A7459BD" w14:textId="3D9E9935" w:rsidR="007C6497" w:rsidRDefault="005A6041" w:rsidP="007C6497">
      <w:pPr>
        <w:pStyle w:val="Heading3"/>
      </w:pPr>
      <w:r>
        <w:lastRenderedPageBreak/>
        <w:t>ZAKLJUČIVANJE RADNIH LISTOVA</w:t>
      </w:r>
      <w:r w:rsidR="007C6497">
        <w:t xml:space="preserve"> – </w:t>
      </w:r>
      <w:r>
        <w:t>Petar Lukić</w:t>
      </w:r>
    </w:p>
    <w:p w14:paraId="3CA38672" w14:textId="492008D0" w:rsidR="007C6497" w:rsidRDefault="007C6497" w:rsidP="007C6497">
      <w:pPr>
        <w:pStyle w:val="FZ1"/>
      </w:pPr>
      <w:r>
        <w:t>Omogućiti</w:t>
      </w:r>
      <w:r w:rsidR="005A6041">
        <w:t xml:space="preserve"> zaključivanje </w:t>
      </w:r>
      <w:r w:rsidR="00B0694F">
        <w:t>radnog lista</w:t>
      </w:r>
    </w:p>
    <w:p w14:paraId="686994A2" w14:textId="5FA1D739" w:rsidR="007C6497" w:rsidRDefault="00B0694F" w:rsidP="007C6497">
      <w:pPr>
        <w:pStyle w:val="FZ2"/>
        <w:rPr>
          <w:color w:val="FF0000"/>
        </w:rPr>
      </w:pPr>
      <w:r>
        <w:rPr>
          <w:color w:val="FF0000"/>
        </w:rPr>
        <w:t>Zaključivanje učiniti dostupnim s ekrana detalja radnog lista</w:t>
      </w:r>
    </w:p>
    <w:p w14:paraId="60E55CAE" w14:textId="6A92BCBD" w:rsidR="007C6497" w:rsidRDefault="00B0694F" w:rsidP="007C6497">
      <w:pPr>
        <w:pStyle w:val="FZ2"/>
        <w:rPr>
          <w:color w:val="FF0000"/>
        </w:rPr>
      </w:pPr>
      <w:r>
        <w:rPr>
          <w:color w:val="FF0000"/>
        </w:rPr>
        <w:t>Po zaključivanju radnog lista, isti nije moguće više mijenjati</w:t>
      </w:r>
    </w:p>
    <w:p w14:paraId="1B88CFA5" w14:textId="1A5F89A9" w:rsidR="00B0694F" w:rsidRPr="00BE0BA9" w:rsidRDefault="00B0694F" w:rsidP="007C6497">
      <w:pPr>
        <w:pStyle w:val="FZ2"/>
        <w:rPr>
          <w:color w:val="1F3864"/>
        </w:rPr>
      </w:pPr>
      <w:r w:rsidRPr="00BE0BA9">
        <w:rPr>
          <w:color w:val="1F3864"/>
        </w:rPr>
        <w:t>Zaključivanje učiniti mogućim u bilo kojem trenutku nakon kreiranja radnog lista</w:t>
      </w:r>
    </w:p>
    <w:p w14:paraId="5E30DA8E" w14:textId="133D6257" w:rsidR="00B0694F" w:rsidRPr="00BE0BA9" w:rsidRDefault="00B0694F" w:rsidP="007C6497">
      <w:pPr>
        <w:pStyle w:val="FZ2"/>
        <w:rPr>
          <w:color w:val="1F3864"/>
        </w:rPr>
      </w:pPr>
      <w:r w:rsidRPr="00BE0BA9">
        <w:rPr>
          <w:color w:val="1F3864"/>
        </w:rPr>
        <w:t>Po zaključivanju, ažurirati podatke radnog lista prikazane korisniku</w:t>
      </w:r>
    </w:p>
    <w:p w14:paraId="2DD2F722" w14:textId="77777777" w:rsidR="007F1B6A" w:rsidRDefault="007F1B6A" w:rsidP="00D23F31"/>
    <w:p w14:paraId="4666BBFC" w14:textId="3B267220" w:rsidR="00336447" w:rsidRDefault="00336447" w:rsidP="00336447">
      <w:pPr>
        <w:pStyle w:val="Heading3"/>
      </w:pPr>
      <w:r>
        <w:t>UNOS NAPOMENA U RADNI</w:t>
      </w:r>
      <w:r w:rsidR="000563EB">
        <w:t xml:space="preserve"> LIST</w:t>
      </w:r>
      <w:r>
        <w:t xml:space="preserve"> – Petar Lukić</w:t>
      </w:r>
    </w:p>
    <w:p w14:paraId="6E4681BE" w14:textId="7F6E3655" w:rsidR="00336447" w:rsidRDefault="00336447" w:rsidP="00336447">
      <w:pPr>
        <w:pStyle w:val="FZ1"/>
      </w:pPr>
      <w:r>
        <w:t>Omogućiti dodavanje napomenta na radni list</w:t>
      </w:r>
    </w:p>
    <w:p w14:paraId="38AFE5F4" w14:textId="4F159DBA" w:rsidR="009C2061" w:rsidRDefault="009C2061" w:rsidP="00336447">
      <w:pPr>
        <w:pStyle w:val="FZ2"/>
        <w:rPr>
          <w:color w:val="FF0000"/>
        </w:rPr>
      </w:pPr>
      <w:r>
        <w:rPr>
          <w:color w:val="FF0000"/>
        </w:rPr>
        <w:t>Omogućiti dodavanje napomena kroz izmjenu radnog lista</w:t>
      </w:r>
    </w:p>
    <w:p w14:paraId="21EC5601" w14:textId="0C879D67" w:rsidR="00336447" w:rsidRDefault="00336447" w:rsidP="00336447">
      <w:pPr>
        <w:pStyle w:val="FZ2"/>
        <w:rPr>
          <w:color w:val="FF0000"/>
        </w:rPr>
      </w:pPr>
      <w:r>
        <w:rPr>
          <w:color w:val="FF0000"/>
        </w:rPr>
        <w:t xml:space="preserve">Napomene je moguće dodati </w:t>
      </w:r>
      <w:r w:rsidR="000563EB">
        <w:rPr>
          <w:color w:val="FF0000"/>
        </w:rPr>
        <w:t>kroz polje za unos teksta</w:t>
      </w:r>
    </w:p>
    <w:p w14:paraId="02AC2122" w14:textId="40E1AAF3" w:rsidR="00336447" w:rsidRDefault="00336447" w:rsidP="00336447">
      <w:pPr>
        <w:pStyle w:val="FZ2"/>
        <w:rPr>
          <w:color w:val="FF0000"/>
        </w:rPr>
      </w:pPr>
      <w:r>
        <w:rPr>
          <w:color w:val="FF0000"/>
        </w:rPr>
        <w:t>Napomene je moguće dodati pri kreiranju radnog lista</w:t>
      </w:r>
    </w:p>
    <w:p w14:paraId="23106105" w14:textId="47653888" w:rsidR="00336447" w:rsidRDefault="00FF5892" w:rsidP="00D23F31">
      <w:pPr>
        <w:pStyle w:val="FZ2"/>
        <w:rPr>
          <w:color w:val="1F3864"/>
        </w:rPr>
      </w:pPr>
      <w:r>
        <w:rPr>
          <w:color w:val="1F3864"/>
        </w:rPr>
        <w:t>Napomene je moguće dodati pri izmjeni radnog lista</w:t>
      </w:r>
    </w:p>
    <w:p w14:paraId="7B2588AB" w14:textId="13733673" w:rsidR="000563EB" w:rsidRDefault="000563EB" w:rsidP="000563EB">
      <w:pPr>
        <w:pStyle w:val="Heading2"/>
      </w:pPr>
      <w:r>
        <w:t>FUNKCIONALNI ZAHTJEVI ZA MODUL „RADNIK“</w:t>
      </w:r>
    </w:p>
    <w:p w14:paraId="1974EE05" w14:textId="79F79D10" w:rsidR="000563EB" w:rsidRDefault="000563EB" w:rsidP="009126A3">
      <w:pPr>
        <w:pStyle w:val="Heading3"/>
        <w:ind w:left="720" w:hanging="720"/>
      </w:pPr>
      <w:r>
        <w:t>PREGLED RADNIH ZADATAKA – Kenan Selimović</w:t>
      </w:r>
    </w:p>
    <w:p w14:paraId="35DBF475" w14:textId="0DC916F6" w:rsidR="000563EB" w:rsidRDefault="00204564" w:rsidP="009126A3">
      <w:pPr>
        <w:pStyle w:val="FZ1"/>
        <w:ind w:left="720" w:hanging="720"/>
      </w:pPr>
      <w:r>
        <w:t>Omogu</w:t>
      </w:r>
      <w:r w:rsidR="00AC5C4C">
        <w:rPr>
          <w:lang w:val="hr-HR"/>
        </w:rPr>
        <w:t>ćiti pregled dodijeljenih radnih zadataka</w:t>
      </w:r>
    </w:p>
    <w:p w14:paraId="523E00A6" w14:textId="05A9F5E5" w:rsidR="000563EB" w:rsidRDefault="00AC5C4C" w:rsidP="009126A3">
      <w:pPr>
        <w:pStyle w:val="FZ2"/>
        <w:ind w:left="720" w:hanging="720"/>
        <w:rPr>
          <w:color w:val="FF0000"/>
        </w:rPr>
      </w:pPr>
      <w:r>
        <w:rPr>
          <w:color w:val="FF0000"/>
        </w:rPr>
        <w:t>Radniku na početnoj stranici prikazati opciju za izlistavanje dodijeljenih zadataka</w:t>
      </w:r>
    </w:p>
    <w:p w14:paraId="15D7F8EA" w14:textId="6F791D69" w:rsidR="000563EB" w:rsidRDefault="00AC5C4C" w:rsidP="000563EB">
      <w:pPr>
        <w:pStyle w:val="FZ2"/>
        <w:ind w:left="720" w:hanging="720"/>
        <w:rPr>
          <w:color w:val="FF0000"/>
        </w:rPr>
      </w:pPr>
      <w:r>
        <w:rPr>
          <w:color w:val="FF0000"/>
        </w:rPr>
        <w:t>Prikazati samo zadatke sa današnjih radnih listova</w:t>
      </w:r>
    </w:p>
    <w:p w14:paraId="146A395C" w14:textId="1B637086" w:rsidR="009126A3" w:rsidRPr="009126A3" w:rsidRDefault="009126A3" w:rsidP="000563EB">
      <w:pPr>
        <w:pStyle w:val="FZ2"/>
        <w:ind w:left="720" w:hanging="720"/>
        <w:rPr>
          <w:color w:val="FF0000"/>
        </w:rPr>
      </w:pPr>
      <w:r>
        <w:rPr>
          <w:color w:val="FF0000"/>
        </w:rPr>
        <w:t xml:space="preserve">Omogućiti pregled detalja zadatka </w:t>
      </w:r>
    </w:p>
    <w:p w14:paraId="4CF50E44" w14:textId="77777777" w:rsidR="000563EB" w:rsidRPr="000563EB" w:rsidRDefault="000563EB" w:rsidP="000563EB">
      <w:pPr>
        <w:pStyle w:val="FZ1"/>
        <w:numPr>
          <w:ilvl w:val="0"/>
          <w:numId w:val="0"/>
        </w:numPr>
        <w:ind w:left="624" w:hanging="624"/>
      </w:pPr>
    </w:p>
    <w:p w14:paraId="3C14A398" w14:textId="77777777" w:rsidR="0020618A" w:rsidRPr="002A312F" w:rsidRDefault="0020618A" w:rsidP="0020618A">
      <w:pPr>
        <w:pStyle w:val="FZ1"/>
        <w:numPr>
          <w:ilvl w:val="0"/>
          <w:numId w:val="0"/>
        </w:numPr>
        <w:ind w:left="624" w:hanging="624"/>
      </w:pPr>
    </w:p>
    <w:p w14:paraId="317DDE43" w14:textId="77777777" w:rsidR="00494852" w:rsidRPr="00B33B10" w:rsidRDefault="00494852" w:rsidP="00B33B10">
      <w:pPr>
        <w:pStyle w:val="Heading2"/>
      </w:pPr>
      <w:bookmarkStart w:id="34" w:name="_Toc497597272"/>
      <w:bookmarkEnd w:id="31"/>
      <w:bookmarkEnd w:id="32"/>
      <w:r w:rsidRPr="00B33B10">
        <w:t>Nefunkcionalni zahtjevi</w:t>
      </w:r>
      <w:bookmarkEnd w:id="34"/>
    </w:p>
    <w:p w14:paraId="44C49006" w14:textId="77777777" w:rsidR="00F714DC" w:rsidRPr="00B33B10" w:rsidRDefault="00F714DC" w:rsidP="00F714DC">
      <w:pPr>
        <w:pStyle w:val="Heading3"/>
      </w:pPr>
      <w:bookmarkStart w:id="35" w:name="_Toc497597273"/>
      <w:r w:rsidRPr="00B33B10">
        <w:t>Korisnički interfejsi</w:t>
      </w:r>
      <w:bookmarkEnd w:id="35"/>
    </w:p>
    <w:p w14:paraId="43D60E4C" w14:textId="77777777" w:rsidR="00F714DC" w:rsidRDefault="00F714DC" w:rsidP="00F714DC">
      <w:r w:rsidRPr="00E34479">
        <w:t xml:space="preserve">&lt;Opišite logičke karakteristike svakog </w:t>
      </w:r>
      <w:r>
        <w:t>korisničkog interfejsa</w:t>
      </w:r>
      <w:r w:rsidRPr="00E34479">
        <w:t xml:space="preserve"> koji su potrebni sistemu. Neke moguće stavke su reference za GUI ili dizajn standarde koji se moraju slijediti, standardi za fontove, ikone, button labels, slike, color scheme, uobičajeno korištene kontrole, izgled ekrana i ograničenja rezolucije, </w:t>
      </w:r>
      <w:r w:rsidRPr="00E34479">
        <w:lastRenderedPageBreak/>
        <w:t>standard buttons, funkcije ili linkovi navigacije koji će se pojavljivati na svakom ekranu, (npr. help button), shortcut keys, standardi prikazivanja upozorenja i poruka, mogućnost prilagodbe za ljude sa oštećenjima vida.</w:t>
      </w:r>
      <w:r>
        <w:t xml:space="preserve"> </w:t>
      </w:r>
    </w:p>
    <w:p w14:paraId="05EF4477" w14:textId="77777777" w:rsidR="00F714DC" w:rsidRPr="00E34479" w:rsidRDefault="00F714DC" w:rsidP="00F714DC">
      <w:r>
        <w:t>Ovdje se ne treba nalaziti izgled finalne aplikacije.</w:t>
      </w:r>
      <w:r w:rsidRPr="00E34479">
        <w:t>&gt;</w:t>
      </w:r>
    </w:p>
    <w:p w14:paraId="47224E50" w14:textId="77777777" w:rsidR="00494852" w:rsidRPr="00B33B10" w:rsidRDefault="00F714DC" w:rsidP="00B33B10">
      <w:pPr>
        <w:pStyle w:val="Heading3"/>
      </w:pPr>
      <w:bookmarkStart w:id="36" w:name="_Toc497597274"/>
      <w:r>
        <w:t xml:space="preserve">Vanjski interfejsi </w:t>
      </w:r>
      <w:r w:rsidR="009D3B10">
        <w:t>i</w:t>
      </w:r>
      <w:r>
        <w:t xml:space="preserve"> integracije</w:t>
      </w:r>
      <w:bookmarkEnd w:id="36"/>
    </w:p>
    <w:p w14:paraId="0A233F0A" w14:textId="77777777" w:rsidR="00494852" w:rsidRPr="00E34479" w:rsidRDefault="00494852" w:rsidP="00B1183C">
      <w:r w:rsidRPr="00E34479">
        <w:t>&lt;</w:t>
      </w:r>
      <w:r w:rsidR="00635DA0">
        <w:t>Interfejsi kao što su</w:t>
      </w:r>
      <w:r w:rsidR="00F714DC">
        <w:t xml:space="preserve"> </w:t>
      </w:r>
      <w:r w:rsidRPr="00E34479">
        <w:t>hardverski, softverski (API, formati datoteka), komunikacijski.</w:t>
      </w:r>
      <w:r w:rsidR="00635DA0">
        <w:t xml:space="preserve"> Pogledajte opis u nastavk</w:t>
      </w:r>
      <w:r w:rsidR="00766923">
        <w:t>u</w:t>
      </w:r>
      <w:r w:rsidR="00635DA0">
        <w:t>.</w:t>
      </w:r>
      <w:r w:rsidRPr="00E34479">
        <w:t>&gt;</w:t>
      </w:r>
    </w:p>
    <w:p w14:paraId="05360C4C" w14:textId="77777777" w:rsidR="00494852" w:rsidRPr="00B33B10" w:rsidRDefault="00F714DC" w:rsidP="00B33B10">
      <w:pPr>
        <w:pStyle w:val="Heading4"/>
      </w:pPr>
      <w:r>
        <w:t>Mrežni i h</w:t>
      </w:r>
      <w:r w:rsidR="00494852" w:rsidRPr="00B33B10">
        <w:t>ardverski interfejsi</w:t>
      </w:r>
    </w:p>
    <w:p w14:paraId="058272CA" w14:textId="77777777" w:rsidR="00F714DC" w:rsidRPr="00E34479" w:rsidRDefault="00494852" w:rsidP="00F714DC">
      <w:r w:rsidRPr="00E34479">
        <w:t xml:space="preserve">&lt;Opišite logičke i fizičke karakteristike svake poveznice između </w:t>
      </w:r>
      <w:r w:rsidR="00B1183C">
        <w:t>hardver</w:t>
      </w:r>
      <w:r w:rsidRPr="00E34479">
        <w:t xml:space="preserve"> komponenti sistema. Ovaj opis može uključivati tipove uređaja za koje postoji podrška, kontrola </w:t>
      </w:r>
      <w:r w:rsidR="00214D9B">
        <w:t>softvera</w:t>
      </w:r>
      <w:r w:rsidRPr="00E34479">
        <w:t>/hard</w:t>
      </w:r>
      <w:r w:rsidR="00214D9B">
        <w:t>vera</w:t>
      </w:r>
      <w:r w:rsidRPr="00E34479">
        <w:t xml:space="preserve"> interakcije i protoka podataka te komunikacijski protokoli koji će se koristiti.</w:t>
      </w:r>
    </w:p>
    <w:p w14:paraId="787A652E" w14:textId="77777777" w:rsidR="00F714DC" w:rsidRPr="00E34479" w:rsidRDefault="00F714DC" w:rsidP="00F714DC">
      <w:r>
        <w:t>Z</w:t>
      </w:r>
      <w:r w:rsidRPr="00E34479">
        <w:t>ahtjeve za sve komunikacijske funkcije koje će proizvod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14:paraId="0A887F97" w14:textId="77777777" w:rsidR="00494852" w:rsidRPr="00B33B10" w:rsidRDefault="009D3B10" w:rsidP="00B33B10">
      <w:pPr>
        <w:pStyle w:val="Heading4"/>
      </w:pPr>
      <w:r>
        <w:t xml:space="preserve">Sistemski i softverski </w:t>
      </w:r>
      <w:r w:rsidR="00494852" w:rsidRPr="00B33B10">
        <w:t>interfejsi</w:t>
      </w:r>
    </w:p>
    <w:p w14:paraId="31936A4B" w14:textId="77777777" w:rsidR="00494852" w:rsidRDefault="00494852" w:rsidP="00B1183C">
      <w:r w:rsidRPr="00E34479">
        <w:t xml:space="preserve">&lt;Opišite konekcije između ovog proizvoda i drugih aplikacija (identificirajte sa imenom i verzijom), uključivši baze podataka, operativne sisteme,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t>specificirajte kao ograničenje.</w:t>
      </w:r>
    </w:p>
    <w:p w14:paraId="7F61A00D" w14:textId="77777777" w:rsidR="00F714DC" w:rsidRDefault="00F714DC" w:rsidP="00F714DC">
      <w:pPr>
        <w:pStyle w:val="BodyText"/>
        <w:ind w:left="0"/>
      </w:pPr>
      <w:r>
        <w:t xml:space="preserve">Primjer jednog zahtjeva </w:t>
      </w:r>
      <w:r w:rsidR="00AB7892">
        <w:t>sistemskog</w:t>
      </w:r>
      <w:r w:rsidR="009D3B10">
        <w:t xml:space="preserve"> interfejsa</w:t>
      </w:r>
      <w:r>
        <w:t>:</w:t>
      </w:r>
    </w:p>
    <w:p w14:paraId="5F4606A3" w14:textId="77777777" w:rsidR="0059790D" w:rsidRPr="00B33B10" w:rsidRDefault="0059790D" w:rsidP="0059790D">
      <w:pPr>
        <w:pStyle w:val="Heading3"/>
      </w:pPr>
      <w:bookmarkStart w:id="37" w:name="_Toc497597275"/>
      <w:r w:rsidRPr="00B33B10">
        <w:t>Upotrebljivost</w:t>
      </w:r>
      <w:bookmarkEnd w:id="37"/>
    </w:p>
    <w:p w14:paraId="1C79750E" w14:textId="77777777" w:rsidR="0059790D" w:rsidRPr="00E34479" w:rsidRDefault="0059790D" w:rsidP="0059790D">
      <w:r w:rsidRPr="00E34479">
        <w:t>&lt;</w:t>
      </w:r>
      <w:r w:rsidRPr="005A2745">
        <w:t>Upotrebljivost (eng. usability)</w:t>
      </w:r>
      <w:r>
        <w:t xml:space="preserve">. </w:t>
      </w:r>
      <w:r w:rsidRPr="00E34479">
        <w:t xml:space="preserve">Ovo poglavlje treba da uključuje sve nabrojane zahtjeve koji utiču na </w:t>
      </w:r>
      <w:r w:rsidR="00AB7892">
        <w:t>upotrebljivost, kao što su:</w:t>
      </w:r>
    </w:p>
    <w:p w14:paraId="7A8C6BC1" w14:textId="77777777" w:rsidR="00A13A5B" w:rsidRPr="00A13A5B" w:rsidRDefault="00A13A5B" w:rsidP="00070969">
      <w:pPr>
        <w:numPr>
          <w:ilvl w:val="0"/>
          <w:numId w:val="6"/>
        </w:numPr>
      </w:pPr>
      <w:r w:rsidRPr="00A13A5B">
        <w:t>Korisnički dokumentacija i online pomoć trebaju biti kompletirani.</w:t>
      </w:r>
    </w:p>
    <w:p w14:paraId="780ECADD" w14:textId="77777777" w:rsidR="00A13A5B" w:rsidRPr="00A13A5B" w:rsidRDefault="00A13A5B" w:rsidP="00070969">
      <w:pPr>
        <w:numPr>
          <w:ilvl w:val="0"/>
          <w:numId w:val="6"/>
        </w:numPr>
      </w:pPr>
      <w:r w:rsidRPr="00A13A5B">
        <w:t>Sistem treba biti lagan za učenje.</w:t>
      </w:r>
    </w:p>
    <w:p w14:paraId="6A8974F2" w14:textId="77777777" w:rsidR="0059790D" w:rsidRPr="00A13A5B" w:rsidRDefault="0059790D" w:rsidP="00070969">
      <w:pPr>
        <w:numPr>
          <w:ilvl w:val="0"/>
          <w:numId w:val="6"/>
        </w:numPr>
      </w:pPr>
      <w:r>
        <w:t>S</w:t>
      </w:r>
      <w:r w:rsidRPr="00E34479">
        <w:t>pecificirati zahtijevano vrijeme obuke za tipične i privilegovane korisnike za postizanje produktivnosti u određenim operacijama</w:t>
      </w:r>
      <w:r>
        <w:t>.</w:t>
      </w:r>
      <w:r w:rsidRPr="00E34479">
        <w:t xml:space="preserve"> </w:t>
      </w:r>
    </w:p>
    <w:p w14:paraId="36586113" w14:textId="77777777" w:rsidR="00A13A5B" w:rsidRDefault="0059790D" w:rsidP="0059790D">
      <w:pPr>
        <w:rPr>
          <w:rFonts w:cs="Arial"/>
          <w:sz w:val="21"/>
          <w:szCs w:val="21"/>
          <w:shd w:val="clear" w:color="auto" w:fill="FFFFFF"/>
        </w:rPr>
      </w:pPr>
      <w:r w:rsidRPr="00D93676">
        <w:lastRenderedPageBreak/>
        <w:t xml:space="preserve">Pogledati primjer </w:t>
      </w:r>
      <w:hyperlink r:id="rId10" w:history="1">
        <w:r w:rsidRPr="00D93676">
          <w:rPr>
            <w:rStyle w:val="Hyperlink"/>
            <w:rFonts w:cs="Arial"/>
            <w:sz w:val="21"/>
            <w:szCs w:val="21"/>
            <w:shd w:val="clear" w:color="auto" w:fill="FFFFFF"/>
          </w:rPr>
          <w:t>www.it.uu.se/edu/course/homepage/pvt/</w:t>
        </w:r>
        <w:r w:rsidRPr="00D93676">
          <w:rPr>
            <w:rStyle w:val="Hyperlink"/>
            <w:rFonts w:cs="Arial"/>
            <w:b/>
            <w:bCs/>
            <w:sz w:val="21"/>
            <w:szCs w:val="21"/>
            <w:shd w:val="clear" w:color="auto" w:fill="FFFFFF"/>
          </w:rPr>
          <w:t>SRS</w:t>
        </w:r>
        <w:r w:rsidRPr="00D93676">
          <w:rPr>
            <w:rStyle w:val="Hyperlink"/>
            <w:rFonts w:cs="Arial"/>
            <w:sz w:val="21"/>
            <w:szCs w:val="21"/>
            <w:shd w:val="clear" w:color="auto" w:fill="FFFFFF"/>
          </w:rPr>
          <w:t>.pdf</w:t>
        </w:r>
      </w:hyperlink>
      <w:r w:rsidRPr="00D93676">
        <w:rPr>
          <w:rFonts w:cs="Arial"/>
          <w:sz w:val="21"/>
          <w:szCs w:val="21"/>
          <w:shd w:val="clear" w:color="auto" w:fill="FFFFFF"/>
        </w:rPr>
        <w:t xml:space="preserve"> → poglavlje 5.21</w:t>
      </w:r>
    </w:p>
    <w:p w14:paraId="7790E4B9" w14:textId="77777777" w:rsidR="0059790D" w:rsidRPr="00D93676" w:rsidRDefault="00A13A5B" w:rsidP="00A13A5B">
      <w:pPr>
        <w:pStyle w:val="BodyText"/>
        <w:ind w:left="0"/>
        <w:rPr>
          <w:rFonts w:cs="Arial"/>
          <w:sz w:val="21"/>
          <w:szCs w:val="21"/>
          <w:shd w:val="clear" w:color="auto" w:fill="FFFFFF"/>
        </w:rPr>
      </w:pPr>
      <w:r>
        <w:t xml:space="preserve">Za dodatna objašnjenja pogledate </w:t>
      </w:r>
      <w:hyperlink r:id="rId11" w:history="1">
        <w:r>
          <w:rPr>
            <w:rStyle w:val="Hyperlink"/>
          </w:rPr>
          <w:t>http://www.usabilitynet.org/</w:t>
        </w:r>
      </w:hyperlink>
      <w:r>
        <w:t xml:space="preserve"> </w:t>
      </w:r>
      <w:r w:rsidR="0059790D" w:rsidRPr="00D93676">
        <w:t>&gt;</w:t>
      </w:r>
    </w:p>
    <w:p w14:paraId="0CA390B6" w14:textId="77777777" w:rsidR="0059790D" w:rsidRPr="00B33B10" w:rsidRDefault="0059790D" w:rsidP="0059790D">
      <w:pPr>
        <w:pStyle w:val="Heading3"/>
      </w:pPr>
      <w:bookmarkStart w:id="38" w:name="_Toc497597276"/>
      <w:r>
        <w:t>P</w:t>
      </w:r>
      <w:r w:rsidRPr="00B33B10">
        <w:t>erformanse</w:t>
      </w:r>
      <w:bookmarkEnd w:id="38"/>
    </w:p>
    <w:p w14:paraId="79F34133" w14:textId="77777777" w:rsidR="0059790D" w:rsidRDefault="0059790D" w:rsidP="0059790D">
      <w:r w:rsidRPr="00E34479">
        <w:t xml:space="preserve">&lt;Karakteristike performansi sistema se moraju istaći u ovom dijelu. Uključite i specifična vremena odgovora. Gdje god je primjenjivo, povežite odgovarajući </w:t>
      </w:r>
      <w:r>
        <w:t>u</w:t>
      </w:r>
      <w:r w:rsidRPr="00E34479">
        <w:t>se</w:t>
      </w:r>
      <w:r>
        <w:t>-</w:t>
      </w:r>
      <w:r w:rsidRPr="00E34479">
        <w:t xml:space="preserve"> case po imenu.</w:t>
      </w:r>
      <w:r>
        <w:t xml:space="preserve"> Podsjetnik: Ove vrijednosti vrijede pod uslovima koje su navedene u poglavlju „Pretpostavke i ovisnosti“ </w:t>
      </w:r>
      <w:r w:rsidR="00214D9B">
        <w:t>.</w:t>
      </w:r>
    </w:p>
    <w:p w14:paraId="04192C61" w14:textId="77777777" w:rsidR="00706657" w:rsidRPr="00E34479" w:rsidRDefault="00706657" w:rsidP="00706657">
      <w:pPr>
        <w:pStyle w:val="Heading4"/>
      </w:pPr>
      <w:r>
        <w:t>Kapacitet</w:t>
      </w:r>
    </w:p>
    <w:p w14:paraId="54C8399D" w14:textId="77777777" w:rsidR="00706657" w:rsidRDefault="00443EA6" w:rsidP="00070969">
      <w:pPr>
        <w:numPr>
          <w:ilvl w:val="0"/>
          <w:numId w:val="6"/>
        </w:numPr>
      </w:pPr>
      <w:r>
        <w:t>K</w:t>
      </w:r>
      <w:r w:rsidR="00706657" w:rsidRPr="00E34479">
        <w:t>apacitet (npr. broj kupaca ili transakcija koje sistem može da opsluži)</w:t>
      </w:r>
    </w:p>
    <w:p w14:paraId="2057149A" w14:textId="77777777" w:rsidR="00706657" w:rsidRDefault="00706657" w:rsidP="00706657">
      <w:pPr>
        <w:ind w:left="720"/>
        <w:rPr>
          <w:i/>
        </w:rPr>
      </w:pPr>
      <w:r w:rsidRPr="00592FA4">
        <w:rPr>
          <w:i/>
        </w:rPr>
        <w:t xml:space="preserve">Pogledati primjer </w:t>
      </w:r>
      <w:hyperlink r:id="rId12"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w:t>
      </w:r>
      <w:r w:rsidR="00443EA6">
        <w:rPr>
          <w:rFonts w:cs="Arial"/>
          <w:i/>
          <w:sz w:val="21"/>
          <w:szCs w:val="21"/>
          <w:shd w:val="clear" w:color="auto" w:fill="FFFFFF"/>
        </w:rPr>
        <w:t>12.1</w:t>
      </w:r>
      <w:r w:rsidRPr="00592FA4">
        <w:rPr>
          <w:i/>
        </w:rPr>
        <w:t>&gt;</w:t>
      </w:r>
    </w:p>
    <w:p w14:paraId="47BE263F" w14:textId="77777777" w:rsidR="00443EA6" w:rsidRDefault="00443EA6" w:rsidP="00443EA6">
      <w:pPr>
        <w:pStyle w:val="Heading4"/>
      </w:pPr>
      <w:r>
        <w:t>Propusnost</w:t>
      </w:r>
    </w:p>
    <w:p w14:paraId="64CE119B" w14:textId="77777777" w:rsidR="00443EA6" w:rsidRPr="00443EA6" w:rsidRDefault="00443EA6" w:rsidP="00070969">
      <w:pPr>
        <w:numPr>
          <w:ilvl w:val="0"/>
          <w:numId w:val="6"/>
        </w:numPr>
      </w:pPr>
      <w:r>
        <w:t>Propusnost</w:t>
      </w:r>
      <w:r w:rsidRPr="00E34479">
        <w:t xml:space="preserve"> (npr. broj kupaca ili transakcija</w:t>
      </w:r>
      <w:r>
        <w:t xml:space="preserve"> u sekundi koje sistem može da opsluži</w:t>
      </w:r>
      <w:r w:rsidRPr="00E34479">
        <w:t>)</w:t>
      </w:r>
      <w:r w:rsidRPr="00443EA6">
        <w:rPr>
          <w:i/>
        </w:rPr>
        <w:t>&gt;</w:t>
      </w:r>
    </w:p>
    <w:p w14:paraId="50865587" w14:textId="77777777" w:rsidR="00706657" w:rsidRDefault="00706657" w:rsidP="00706657">
      <w:pPr>
        <w:pStyle w:val="Heading4"/>
      </w:pPr>
      <w:r>
        <w:t>Dostupnost i pouzdanost</w:t>
      </w:r>
    </w:p>
    <w:p w14:paraId="4C8BFD4D" w14:textId="77777777" w:rsidR="00706657" w:rsidRPr="008C5FE8" w:rsidRDefault="00706657" w:rsidP="00070969">
      <w:pPr>
        <w:numPr>
          <w:ilvl w:val="0"/>
          <w:numId w:val="8"/>
        </w:numPr>
      </w:pPr>
      <w:r w:rsidRPr="00E34479">
        <w:t xml:space="preserve">Dostupnost (Availability) – specificirati procenat vremena dostupnosti ( xx.xx%), sati korištenja, </w:t>
      </w:r>
      <w:r w:rsidRPr="008C5FE8">
        <w:t>pristup za održavanje, degradirano stanje operacije</w:t>
      </w:r>
      <w:r>
        <w:t>, pokrivenost različitih lokacija</w:t>
      </w:r>
      <w:r w:rsidRPr="008C5FE8">
        <w:t xml:space="preserve"> i sl.</w:t>
      </w:r>
    </w:p>
    <w:p w14:paraId="318143F9" w14:textId="77777777"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3"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5.11</w:t>
      </w:r>
      <w:r w:rsidRPr="008C5FE8">
        <w:rPr>
          <w:i/>
        </w:rPr>
        <w:t>&gt;</w:t>
      </w:r>
    </w:p>
    <w:p w14:paraId="4719687F" w14:textId="77777777" w:rsidR="00706657" w:rsidRPr="008C5FE8" w:rsidRDefault="00706657" w:rsidP="00070969">
      <w:pPr>
        <w:numPr>
          <w:ilvl w:val="0"/>
          <w:numId w:val="8"/>
        </w:numPr>
      </w:pPr>
      <w:r w:rsidRPr="008C5FE8">
        <w:t>Srednje vrijeme između dva otkaza (Mean Time Between Failures (MTBF)) – se obično specificira u satima ali može takođe biti zadato i u danima, mjesecima ili godinama</w:t>
      </w:r>
    </w:p>
    <w:p w14:paraId="34CA9D17" w14:textId="77777777" w:rsidR="00706657" w:rsidRPr="008C5FE8" w:rsidRDefault="00706657" w:rsidP="00706657">
      <w:pPr>
        <w:ind w:left="720"/>
        <w:rPr>
          <w:rFonts w:cs="Arial"/>
          <w:i/>
          <w:sz w:val="21"/>
          <w:szCs w:val="21"/>
          <w:shd w:val="clear" w:color="auto" w:fill="FFFFFF"/>
        </w:rPr>
      </w:pPr>
      <w:r w:rsidRPr="008C5FE8">
        <w:rPr>
          <w:i/>
        </w:rPr>
        <w:t xml:space="preserve">Pogledati primjer </w:t>
      </w:r>
      <w:hyperlink r:id="rId14"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5.14</w:t>
      </w:r>
      <w:r w:rsidRPr="008C5FE8">
        <w:rPr>
          <w:i/>
        </w:rPr>
        <w:t>&gt;</w:t>
      </w:r>
    </w:p>
    <w:p w14:paraId="5BF943BC" w14:textId="77777777" w:rsidR="00706657" w:rsidRPr="008C5FE8" w:rsidRDefault="00706657" w:rsidP="00070969">
      <w:pPr>
        <w:numPr>
          <w:ilvl w:val="0"/>
          <w:numId w:val="8"/>
        </w:numPr>
      </w:pPr>
      <w:r w:rsidRPr="008C5FE8">
        <w:t>Srednje vrijeme otklanjanja greške (Mean Time To Repair (MTTR) ili The Mean Time To Fix (MTTF)) – koliko dugo je dozvoljeno da sistem ne bude u funkciji, nakon pojave kvara?</w:t>
      </w:r>
    </w:p>
    <w:p w14:paraId="04A86EF9" w14:textId="77777777" w:rsidR="00706657" w:rsidRDefault="00706657" w:rsidP="00706657">
      <w:pPr>
        <w:ind w:left="720"/>
        <w:rPr>
          <w:i/>
        </w:rPr>
      </w:pPr>
      <w:r w:rsidRPr="008C5FE8">
        <w:rPr>
          <w:i/>
        </w:rPr>
        <w:t xml:space="preserve">Pogledati primjer </w:t>
      </w:r>
      <w:hyperlink r:id="rId15"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5.10</w:t>
      </w:r>
      <w:r w:rsidRPr="008C5FE8">
        <w:rPr>
          <w:i/>
        </w:rPr>
        <w:t>&gt;</w:t>
      </w:r>
    </w:p>
    <w:p w14:paraId="4CB5FA9B" w14:textId="77777777" w:rsidR="00706657" w:rsidRPr="00592FA4" w:rsidRDefault="00706657" w:rsidP="00706657">
      <w:pPr>
        <w:pStyle w:val="Heading4"/>
        <w:rPr>
          <w:rFonts w:cs="Arial"/>
          <w:sz w:val="21"/>
          <w:szCs w:val="21"/>
          <w:shd w:val="clear" w:color="auto" w:fill="FFFFFF"/>
        </w:rPr>
      </w:pPr>
      <w:r>
        <w:t>Latencija</w:t>
      </w:r>
    </w:p>
    <w:p w14:paraId="7C5BF654" w14:textId="77777777" w:rsidR="0059790D" w:rsidRDefault="0059790D" w:rsidP="00070969">
      <w:pPr>
        <w:numPr>
          <w:ilvl w:val="0"/>
          <w:numId w:val="6"/>
        </w:numPr>
      </w:pPr>
      <w:r w:rsidRPr="00E34479">
        <w:t xml:space="preserve">Vrijeme </w:t>
      </w:r>
      <w:r w:rsidR="004F6C15">
        <w:t>koje je potrebno da se izvrši zahtijevani servis</w:t>
      </w:r>
      <w:r w:rsidRPr="00E34479">
        <w:t xml:space="preserve"> (srednje, maksimalno)</w:t>
      </w:r>
    </w:p>
    <w:p w14:paraId="6F05F58A" w14:textId="77777777" w:rsidR="0059790D" w:rsidRPr="00592FA4" w:rsidRDefault="0059790D" w:rsidP="0059790D">
      <w:pPr>
        <w:ind w:left="720"/>
        <w:rPr>
          <w:rFonts w:cs="Arial"/>
          <w:i/>
          <w:sz w:val="21"/>
          <w:szCs w:val="21"/>
          <w:shd w:val="clear" w:color="auto" w:fill="FFFFFF"/>
        </w:rPr>
      </w:pPr>
      <w:r w:rsidRPr="00592FA4">
        <w:rPr>
          <w:i/>
        </w:rPr>
        <w:t xml:space="preserve">Pogledati primjer </w:t>
      </w:r>
      <w:hyperlink r:id="rId16"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5.12.3</w:t>
      </w:r>
      <w:r w:rsidRPr="00592FA4">
        <w:rPr>
          <w:i/>
        </w:rPr>
        <w:t>&gt;</w:t>
      </w:r>
    </w:p>
    <w:p w14:paraId="52A9A73E" w14:textId="77777777" w:rsidR="0059790D" w:rsidRPr="00E34479" w:rsidRDefault="0059790D" w:rsidP="00070969">
      <w:pPr>
        <w:numPr>
          <w:ilvl w:val="0"/>
          <w:numId w:val="6"/>
        </w:numPr>
      </w:pPr>
      <w:r w:rsidRPr="00E34479">
        <w:t>Stanja degradacije (šta je prihvatljivo stanje operacije kada je sistem degradiran u određenom smislu)</w:t>
      </w:r>
      <w:r w:rsidR="004F6C15">
        <w:t>&gt;</w:t>
      </w:r>
    </w:p>
    <w:p w14:paraId="5181D5F5" w14:textId="77777777" w:rsidR="008C5C71" w:rsidRDefault="008C5C71" w:rsidP="00714EED">
      <w:pPr>
        <w:pStyle w:val="Heading3"/>
      </w:pPr>
      <w:bookmarkStart w:id="39" w:name="_Toc497597277"/>
      <w:r>
        <w:lastRenderedPageBreak/>
        <w:t>Korektnost</w:t>
      </w:r>
      <w:bookmarkEnd w:id="39"/>
    </w:p>
    <w:p w14:paraId="7CF9E913" w14:textId="77777777" w:rsidR="008A5D9B" w:rsidRPr="008A5D9B" w:rsidRDefault="008A5D9B" w:rsidP="008A5D9B">
      <w:r>
        <w:t>&lt;</w:t>
      </w:r>
      <w:r w:rsidRPr="008A5D9B">
        <w:t>Ovo podpoglavlje navodi zahtjeve koji se odnose na st</w:t>
      </w:r>
      <w:r>
        <w:t>epen do kojeg sistem može sadržavati nedostatke, a</w:t>
      </w:r>
      <w:r w:rsidRPr="008A5D9B">
        <w:t xml:space="preserve"> dalje biti prihvatljiv za kupca</w:t>
      </w:r>
      <w:r>
        <w:t>.&gt;</w:t>
      </w:r>
    </w:p>
    <w:p w14:paraId="1A6F6C46" w14:textId="77777777" w:rsidR="008C5C71" w:rsidRDefault="008C5C71" w:rsidP="008C5C71">
      <w:pPr>
        <w:pStyle w:val="Heading4"/>
      </w:pPr>
      <w:r>
        <w:t>Skriveni nedostaci</w:t>
      </w:r>
      <w:r w:rsidRPr="008C5C71">
        <w:t xml:space="preserve"> </w:t>
      </w:r>
    </w:p>
    <w:p w14:paraId="3F998256" w14:textId="77777777" w:rsidR="008C5C71" w:rsidRDefault="008C5C71" w:rsidP="008C5C71">
      <w:r>
        <w:t>&lt;</w:t>
      </w:r>
      <w:r w:rsidRPr="00E34479">
        <w:t xml:space="preserve">Maksimalna stopa greški (bugs) i </w:t>
      </w:r>
      <w:r>
        <w:t xml:space="preserve">stepen </w:t>
      </w:r>
      <w:r w:rsidRPr="00E34479">
        <w:t>kvarova (defects) –</w:t>
      </w:r>
      <w:r>
        <w:t xml:space="preserve"> Greške je potrebno k</w:t>
      </w:r>
      <w:r w:rsidRPr="00E34479">
        <w:t>ategorizirani prema pojmovima niži (engl. minor), visoki (engl. significant), i kritični (engl. critical bugs)</w:t>
      </w:r>
      <w:r>
        <w:t>. Z</w:t>
      </w:r>
      <w:r w:rsidRPr="00E34479">
        <w:t>ahtjevi moraju definisati šta</w:t>
      </w:r>
      <w:r>
        <w:t xml:space="preserve"> se misli pod “kritična greška".</w:t>
      </w:r>
      <w:r w:rsidRPr="00E34479">
        <w:t xml:space="preserve"> Npr. potpuni gubitak podataka ili potpuna nemogućnost korištenja određenih dijelova funkcionalnosti sistema.&gt;</w:t>
      </w:r>
    </w:p>
    <w:p w14:paraId="7F29ECF6" w14:textId="77777777" w:rsidR="008A5D9B" w:rsidRDefault="008A5D9B" w:rsidP="008A5D9B">
      <w:pPr>
        <w:rPr>
          <w:i/>
        </w:rPr>
      </w:pPr>
      <w:r w:rsidRPr="008C5FE8">
        <w:rPr>
          <w:i/>
        </w:rPr>
        <w:t xml:space="preserve">Pogledati primjer </w:t>
      </w:r>
      <w:hyperlink r:id="rId17"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1</w:t>
      </w:r>
      <w:r w:rsidRPr="008C5FE8">
        <w:rPr>
          <w:i/>
        </w:rPr>
        <w:t>&gt;</w:t>
      </w:r>
    </w:p>
    <w:p w14:paraId="0674A3C3" w14:textId="77777777" w:rsidR="008A5D9B" w:rsidRPr="00B33B10" w:rsidRDefault="008A5D9B" w:rsidP="008A5D9B">
      <w:pPr>
        <w:pStyle w:val="Heading4"/>
      </w:pPr>
      <w:r>
        <w:t>Tačnost</w:t>
      </w:r>
    </w:p>
    <w:p w14:paraId="43BB3633" w14:textId="77777777" w:rsidR="008A5D9B" w:rsidRPr="008C5FE8" w:rsidRDefault="008A5D9B" w:rsidP="008A5D9B">
      <w:r>
        <w:t>&lt;T</w:t>
      </w:r>
      <w:r w:rsidRPr="008C5FE8">
        <w:t>ačnost (Accuracy) – specificira tačnost (po nekom prihvaćenom standardu) koja se zahtijeva na izlazu sistema.</w:t>
      </w:r>
    </w:p>
    <w:p w14:paraId="001B0B83" w14:textId="77777777" w:rsidR="008A5D9B" w:rsidRDefault="008A5D9B" w:rsidP="008A5D9B">
      <w:pPr>
        <w:rPr>
          <w:i/>
        </w:rPr>
      </w:pPr>
      <w:r w:rsidRPr="008C5FE8">
        <w:rPr>
          <w:i/>
        </w:rPr>
        <w:t xml:space="preserve">Pogledati primjer </w:t>
      </w:r>
      <w:hyperlink r:id="rId18"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Pr>
          <w:rFonts w:cs="Arial"/>
          <w:i/>
          <w:sz w:val="21"/>
          <w:szCs w:val="21"/>
          <w:shd w:val="clear" w:color="auto" w:fill="FFFFFF"/>
        </w:rPr>
        <w:t xml:space="preserve"> → poglavlje 5.5.2 </w:t>
      </w:r>
      <w:r w:rsidRPr="008C5FE8">
        <w:rPr>
          <w:i/>
        </w:rPr>
        <w:t>&gt;</w:t>
      </w:r>
    </w:p>
    <w:p w14:paraId="289550EC" w14:textId="77777777" w:rsidR="008A5D9B" w:rsidRDefault="008A5D9B" w:rsidP="008C5C71">
      <w:pPr>
        <w:pStyle w:val="Heading4"/>
      </w:pPr>
      <w:r>
        <w:t>Preciznost</w:t>
      </w:r>
    </w:p>
    <w:p w14:paraId="034E2749" w14:textId="77777777" w:rsidR="008A5D9B" w:rsidRPr="008C5FE8" w:rsidRDefault="008A5D9B" w:rsidP="008A5D9B">
      <w:r>
        <w:t>&lt;</w:t>
      </w:r>
      <w:r w:rsidRPr="008C5FE8">
        <w:t xml:space="preserve">Preciznost (Precision) – specificira preciznost </w:t>
      </w:r>
      <w:r>
        <w:t xml:space="preserve"> </w:t>
      </w:r>
      <w:r w:rsidRPr="008C5FE8">
        <w:t>(po nekom prihvaćenom standardu) koja se zahtijeva na izlazu sistema.</w:t>
      </w:r>
    </w:p>
    <w:p w14:paraId="6845CA33" w14:textId="77777777" w:rsidR="008A5D9B" w:rsidRDefault="008A5D9B" w:rsidP="008A5D9B">
      <w:pPr>
        <w:rPr>
          <w:i/>
        </w:rPr>
      </w:pPr>
      <w:r w:rsidRPr="008C5FE8">
        <w:rPr>
          <w:i/>
        </w:rPr>
        <w:t xml:space="preserve">Pogledati primjer </w:t>
      </w:r>
      <w:hyperlink r:id="rId19"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5.5.3</w:t>
      </w:r>
      <w:r w:rsidRPr="008C5FE8">
        <w:rPr>
          <w:i/>
        </w:rPr>
        <w:t>&gt;</w:t>
      </w:r>
    </w:p>
    <w:p w14:paraId="586AE696" w14:textId="77777777" w:rsidR="008C5C71" w:rsidRDefault="008C5C71" w:rsidP="008C5C71">
      <w:pPr>
        <w:pStyle w:val="Heading4"/>
      </w:pPr>
      <w:r>
        <w:t>Ažurnost</w:t>
      </w:r>
    </w:p>
    <w:p w14:paraId="181CF418" w14:textId="77777777" w:rsidR="008C5C71" w:rsidRDefault="008C5C71" w:rsidP="008C5C71">
      <w:r>
        <w:t xml:space="preserve">&lt;Stepen do kojeg sistem </w:t>
      </w:r>
      <w:r w:rsidRPr="008C5C71">
        <w:t xml:space="preserve">mora osigurati da njegov </w:t>
      </w:r>
      <w:r>
        <w:t>pohranjena informacija je aktue</w:t>
      </w:r>
      <w:r w:rsidRPr="008C5C71">
        <w:t>lna (tj.</w:t>
      </w:r>
      <w:r>
        <w:t xml:space="preserve"> up-to-date)&gt;</w:t>
      </w:r>
    </w:p>
    <w:p w14:paraId="29CCE9E7" w14:textId="77777777" w:rsidR="008C5C71" w:rsidRDefault="008C5C71" w:rsidP="008C5C71">
      <w:pPr>
        <w:rPr>
          <w:i/>
        </w:rPr>
      </w:pPr>
      <w:r w:rsidRPr="008C5FE8">
        <w:rPr>
          <w:i/>
        </w:rPr>
        <w:t xml:space="preserve">Pogledati primjer </w:t>
      </w:r>
      <w:hyperlink r:id="rId20" w:history="1">
        <w:r w:rsidRPr="008C5FE8">
          <w:rPr>
            <w:rStyle w:val="Hyperlink"/>
            <w:rFonts w:cs="Arial"/>
            <w:i/>
            <w:sz w:val="21"/>
            <w:szCs w:val="21"/>
            <w:shd w:val="clear" w:color="auto" w:fill="FFFFFF"/>
          </w:rPr>
          <w:t>www.it.uu.se/edu/course/homepage/pvt/</w:t>
        </w:r>
        <w:r w:rsidRPr="008C5FE8">
          <w:rPr>
            <w:rStyle w:val="Hyperlink"/>
            <w:rFonts w:cs="Arial"/>
            <w:b/>
            <w:bCs/>
            <w:i/>
            <w:sz w:val="21"/>
            <w:szCs w:val="21"/>
            <w:shd w:val="clear" w:color="auto" w:fill="FFFFFF"/>
          </w:rPr>
          <w:t>SRS</w:t>
        </w:r>
        <w:r w:rsidRPr="008C5FE8">
          <w:rPr>
            <w:rStyle w:val="Hyperlink"/>
            <w:rFonts w:cs="Arial"/>
            <w:i/>
            <w:sz w:val="21"/>
            <w:szCs w:val="21"/>
            <w:shd w:val="clear" w:color="auto" w:fill="FFFFFF"/>
          </w:rPr>
          <w:t>.pdf</w:t>
        </w:r>
      </w:hyperlink>
      <w:r w:rsidRPr="008C5FE8">
        <w:rPr>
          <w:rFonts w:cs="Arial"/>
          <w:i/>
          <w:sz w:val="21"/>
          <w:szCs w:val="21"/>
          <w:shd w:val="clear" w:color="auto" w:fill="FFFFFF"/>
        </w:rPr>
        <w:t xml:space="preserve"> → poglavlje 5.5.</w:t>
      </w:r>
      <w:r>
        <w:rPr>
          <w:rFonts w:cs="Arial"/>
          <w:i/>
          <w:sz w:val="21"/>
          <w:szCs w:val="21"/>
          <w:shd w:val="clear" w:color="auto" w:fill="FFFFFF"/>
        </w:rPr>
        <w:t>4</w:t>
      </w:r>
      <w:r w:rsidRPr="008C5FE8">
        <w:rPr>
          <w:i/>
        </w:rPr>
        <w:t>&gt;</w:t>
      </w:r>
    </w:p>
    <w:p w14:paraId="35360AB3" w14:textId="77777777" w:rsidR="00714EED" w:rsidRDefault="00714EED" w:rsidP="008C5C71">
      <w:pPr>
        <w:pStyle w:val="Heading3"/>
      </w:pPr>
      <w:bookmarkStart w:id="40" w:name="_Toc497597278"/>
      <w:r>
        <w:t>Instalacija</w:t>
      </w:r>
      <w:bookmarkEnd w:id="40"/>
    </w:p>
    <w:p w14:paraId="75454F50" w14:textId="77777777" w:rsidR="00714EED" w:rsidRPr="00960C76" w:rsidRDefault="00714EED" w:rsidP="00714EED">
      <w:pPr>
        <w:rPr>
          <w:szCs w:val="22"/>
        </w:rPr>
      </w:pPr>
      <w:r w:rsidRPr="00960C76">
        <w:rPr>
          <w:szCs w:val="22"/>
        </w:rPr>
        <w:t>&lt;</w:t>
      </w:r>
      <w:r>
        <w:rPr>
          <w:szCs w:val="22"/>
        </w:rPr>
        <w:t xml:space="preserve">Specifični zahtjevi za instaliranje sistema na serveru, klijentski računarima itd. </w:t>
      </w:r>
      <w:r w:rsidRPr="00960C76">
        <w:rPr>
          <w:szCs w:val="22"/>
        </w:rPr>
        <w:t xml:space="preserve">Npr. </w:t>
      </w:r>
      <w:r>
        <w:rPr>
          <w:szCs w:val="22"/>
        </w:rPr>
        <w:t>p</w:t>
      </w:r>
      <w:r w:rsidRPr="00960C76">
        <w:rPr>
          <w:szCs w:val="22"/>
        </w:rPr>
        <w:t xml:space="preserve">rosječno vrijeme koje je potrebno da bi se instalirao </w:t>
      </w:r>
      <w:r>
        <w:rPr>
          <w:szCs w:val="22"/>
        </w:rPr>
        <w:t xml:space="preserve">sav </w:t>
      </w:r>
      <w:r w:rsidRPr="00960C76">
        <w:rPr>
          <w:szCs w:val="22"/>
        </w:rPr>
        <w:t>potrebni softver</w:t>
      </w:r>
      <w:r>
        <w:rPr>
          <w:szCs w:val="22"/>
        </w:rPr>
        <w:t xml:space="preserve"> </w:t>
      </w:r>
      <w:r w:rsidRPr="00960C76">
        <w:rPr>
          <w:szCs w:val="22"/>
        </w:rPr>
        <w:t>na klijentskom računaru</w:t>
      </w:r>
      <w:r>
        <w:rPr>
          <w:szCs w:val="22"/>
        </w:rPr>
        <w:t xml:space="preserve"> ne smije biti duži od 5 minuta</w:t>
      </w:r>
      <w:r w:rsidRPr="00960C76">
        <w:rPr>
          <w:szCs w:val="22"/>
        </w:rPr>
        <w:t>.</w:t>
      </w:r>
    </w:p>
    <w:p w14:paraId="7F00AB8A" w14:textId="77777777" w:rsidR="00714EED" w:rsidRPr="00960C76" w:rsidRDefault="00714EED" w:rsidP="00714EED">
      <w:pPr>
        <w:rPr>
          <w:rFonts w:cs="Arial"/>
          <w:szCs w:val="22"/>
          <w:shd w:val="clear" w:color="auto" w:fill="FFFFFF"/>
        </w:rPr>
      </w:pPr>
      <w:r w:rsidRPr="00960C76">
        <w:rPr>
          <w:szCs w:val="22"/>
        </w:rPr>
        <w:t xml:space="preserve">Pogledati primjer </w:t>
      </w:r>
      <w:hyperlink r:id="rId21"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5.8</w:t>
      </w:r>
      <w:r w:rsidRPr="00960C76">
        <w:rPr>
          <w:szCs w:val="22"/>
        </w:rPr>
        <w:t>&gt;</w:t>
      </w:r>
    </w:p>
    <w:p w14:paraId="57C1DA85" w14:textId="77777777" w:rsidR="00F946DE" w:rsidRPr="00B33B10" w:rsidRDefault="00F946DE" w:rsidP="00F946DE">
      <w:pPr>
        <w:pStyle w:val="Heading3"/>
      </w:pPr>
      <w:bookmarkStart w:id="41" w:name="_Toc497597279"/>
      <w:r>
        <w:lastRenderedPageBreak/>
        <w:t>Upravljanje i održavanje sistema</w:t>
      </w:r>
      <w:bookmarkEnd w:id="41"/>
    </w:p>
    <w:p w14:paraId="42E9173A" w14:textId="77777777" w:rsidR="00F946DE" w:rsidRDefault="00F946DE" w:rsidP="00F946DE">
      <w:r w:rsidRPr="00E34479">
        <w:t xml:space="preserve">&lt;Ovo poglavlje opisuje sve zahtjeve koje će unaprijediti podršku ili održavanje sistema koji se gradi, uključujući standarde kodiranja, konvencije imenovanja, </w:t>
      </w:r>
      <w:r>
        <w:t xml:space="preserve">fizički </w:t>
      </w:r>
      <w:r w:rsidRPr="00E34479">
        <w:t>pristup za održavanje, uslužne programe za održavanje (odnosi se na sve faktore koji olakšavaju održavanje sistema u njegovoj upotrebi)</w:t>
      </w:r>
    </w:p>
    <w:p w14:paraId="032CF007" w14:textId="77777777" w:rsidR="00965027" w:rsidRDefault="00965027" w:rsidP="00965027">
      <w:pPr>
        <w:pStyle w:val="Heading4"/>
        <w:rPr>
          <w:rFonts w:eastAsia="MS Mincho"/>
        </w:rPr>
      </w:pPr>
      <w:r>
        <w:rPr>
          <w:rFonts w:eastAsia="MS Mincho"/>
        </w:rPr>
        <w:t>Nadzor</w:t>
      </w:r>
    </w:p>
    <w:p w14:paraId="6E00FBDB" w14:textId="77777777" w:rsidR="00F946DE" w:rsidRDefault="00F946DE" w:rsidP="00714EED">
      <w:r>
        <w:t>&lt;</w:t>
      </w:r>
      <w:r w:rsidR="00965027" w:rsidRPr="00714EED">
        <w:t xml:space="preserve"> engl. Monitoring: </w:t>
      </w:r>
      <w:r w:rsidRPr="00F946DE">
        <w:t xml:space="preserve">Navedite sve zahtjeve za </w:t>
      </w:r>
      <w:r>
        <w:t>nadzor ispravnosti sistema kroz praćenja uslova koji dovode do kritičnog stanja</w:t>
      </w:r>
      <w:r w:rsidRPr="00F946DE">
        <w:t>, otkrivanje grešaka,</w:t>
      </w:r>
      <w:r w:rsidR="00965027">
        <w:t xml:space="preserve"> </w:t>
      </w:r>
      <w:r w:rsidR="00214D9B">
        <w:t>pregled</w:t>
      </w:r>
      <w:r>
        <w:t xml:space="preserve"> log</w:t>
      </w:r>
      <w:r w:rsidR="00214D9B">
        <w:t xml:space="preserve">-datoteka  </w:t>
      </w:r>
      <w:r w:rsidR="004A4785">
        <w:t>itd</w:t>
      </w:r>
      <w:r w:rsidRPr="00F946DE">
        <w:t>.</w:t>
      </w:r>
      <w:r>
        <w:t>&gt;</w:t>
      </w:r>
    </w:p>
    <w:p w14:paraId="36CAED0F" w14:textId="77777777" w:rsidR="00F946DE" w:rsidRDefault="00965027" w:rsidP="00F946DE">
      <w:pPr>
        <w:pStyle w:val="Heading4"/>
        <w:rPr>
          <w:rFonts w:eastAsia="MS Mincho"/>
        </w:rPr>
      </w:pPr>
      <w:r>
        <w:rPr>
          <w:rFonts w:eastAsia="MS Mincho"/>
        </w:rPr>
        <w:t>Održavanje</w:t>
      </w:r>
    </w:p>
    <w:p w14:paraId="21F5239B" w14:textId="77777777" w:rsidR="00F946DE" w:rsidRPr="00714EED" w:rsidRDefault="00965027" w:rsidP="00714EED">
      <w:r>
        <w:t xml:space="preserve">&lt;engl. </w:t>
      </w:r>
      <w:r w:rsidRPr="00714EED">
        <w:t xml:space="preserve">Maintenance. </w:t>
      </w:r>
      <w:r w:rsidRPr="00965027">
        <w:t xml:space="preserve">Odredite atribute </w:t>
      </w:r>
      <w:r>
        <w:t>sistema</w:t>
      </w:r>
      <w:r w:rsidRPr="00965027">
        <w:t xml:space="preserve"> koji se odnose na jednostavnost održavanja. Ti zahtjevi se mogu odnositi na modularnost, kompleksnost</w:t>
      </w:r>
      <w:r>
        <w:t xml:space="preserve"> itd</w:t>
      </w:r>
      <w:r w:rsidRPr="00965027">
        <w:t>. Zahtjevi se ne bi trebao biti postavljeni ovdje jednostavno zato što su mislili da će dobar dizajn</w:t>
      </w:r>
      <w:r>
        <w:t xml:space="preserve"> u implementaciji.&gt;</w:t>
      </w:r>
    </w:p>
    <w:p w14:paraId="5463ABE7" w14:textId="77777777" w:rsidR="00F946DE" w:rsidRDefault="00764EE0" w:rsidP="00F946DE">
      <w:pPr>
        <w:pStyle w:val="Heading4"/>
        <w:rPr>
          <w:rFonts w:eastAsia="MS Mincho"/>
        </w:rPr>
      </w:pPr>
      <w:r>
        <w:rPr>
          <w:rFonts w:eastAsia="MS Mincho"/>
        </w:rPr>
        <w:t>Operativnost</w:t>
      </w:r>
    </w:p>
    <w:p w14:paraId="0EC69869" w14:textId="77777777" w:rsidR="00764EE0" w:rsidRDefault="00214D9B" w:rsidP="00764EE0">
      <w:r>
        <w:t>&lt;</w:t>
      </w:r>
      <w:r w:rsidR="00764EE0">
        <w:t>Navedite sve normalne i specijalne operacije koje se zahtijevaju od strane korisnika sistema, uključujući:</w:t>
      </w:r>
    </w:p>
    <w:p w14:paraId="73D19F4D" w14:textId="77777777" w:rsidR="00764EE0" w:rsidRDefault="00764EE0" w:rsidP="00764EE0">
      <w:r>
        <w:t xml:space="preserve">• periodi rada bez ljudskog nadzora </w:t>
      </w:r>
    </w:p>
    <w:p w14:paraId="4BD93ECA" w14:textId="77777777" w:rsidR="00764EE0" w:rsidRDefault="00764EE0" w:rsidP="00764EE0">
      <w:r>
        <w:t>• backup i recovery operacije</w:t>
      </w:r>
      <w:r w:rsidR="00214D9B">
        <w:t>&gt;</w:t>
      </w:r>
    </w:p>
    <w:p w14:paraId="684AA1EC" w14:textId="77777777" w:rsidR="00935CAE" w:rsidRDefault="00935CAE" w:rsidP="00935CAE">
      <w:pPr>
        <w:pStyle w:val="Heading3"/>
      </w:pPr>
      <w:bookmarkStart w:id="42" w:name="_Toc497597280"/>
      <w:r>
        <w:t>Prenosivost</w:t>
      </w:r>
      <w:bookmarkEnd w:id="42"/>
    </w:p>
    <w:p w14:paraId="1232D313" w14:textId="77777777" w:rsidR="00935CAE" w:rsidRDefault="00935CAE" w:rsidP="00935CAE">
      <w:r>
        <w:t>&lt;Ako je potrebno, navedite osobine koje su potrebne da bi se sistem premjestio na druge lokacije, računarske konfiguracije ili operativne sisteme.&gt;</w:t>
      </w:r>
    </w:p>
    <w:p w14:paraId="42D82870" w14:textId="77777777" w:rsidR="00443EA6" w:rsidRDefault="00443EA6" w:rsidP="00443EA6">
      <w:pPr>
        <w:pStyle w:val="Heading3"/>
      </w:pPr>
      <w:bookmarkStart w:id="43" w:name="_Toc497597281"/>
      <w:r>
        <w:t>Skalabilnost</w:t>
      </w:r>
      <w:bookmarkEnd w:id="43"/>
    </w:p>
    <w:p w14:paraId="799434CA" w14:textId="77777777" w:rsidR="002B75CD" w:rsidRDefault="002B75CD" w:rsidP="002B75CD">
      <w:r>
        <w:t xml:space="preserve">&lt;Ovdje se definiše </w:t>
      </w:r>
      <w:r w:rsidR="00111B00">
        <w:t>mogućnost proširenja sistema kro</w:t>
      </w:r>
      <w:r w:rsidR="0054418F">
        <w:t>z povećanje kapaciteta i propus</w:t>
      </w:r>
      <w:r w:rsidR="00111B00">
        <w:t>nosti.</w:t>
      </w:r>
    </w:p>
    <w:p w14:paraId="45BA1CFF" w14:textId="77777777" w:rsidR="002B75CD" w:rsidRDefault="002B75CD" w:rsidP="002B75CD">
      <w:pPr>
        <w:rPr>
          <w:i/>
        </w:rPr>
      </w:pPr>
      <w:r w:rsidRPr="00592FA4">
        <w:rPr>
          <w:i/>
        </w:rPr>
        <w:t xml:space="preserve">Pogledati primjer </w:t>
      </w:r>
      <w:hyperlink r:id="rId22"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5.18</w:t>
      </w:r>
      <w:r w:rsidRPr="00592FA4">
        <w:rPr>
          <w:i/>
        </w:rPr>
        <w:t>&gt;</w:t>
      </w:r>
    </w:p>
    <w:p w14:paraId="0FF746F8" w14:textId="77777777" w:rsidR="00494852" w:rsidRPr="00577FBF" w:rsidRDefault="00494852" w:rsidP="00577FBF">
      <w:pPr>
        <w:pStyle w:val="Heading3"/>
      </w:pPr>
      <w:bookmarkStart w:id="44" w:name="_Toc497597282"/>
      <w:r w:rsidRPr="00577FBF">
        <w:t>Sigurnost</w:t>
      </w:r>
      <w:bookmarkEnd w:id="44"/>
      <w:r w:rsidRPr="00577FBF">
        <w:t xml:space="preserve"> </w:t>
      </w:r>
    </w:p>
    <w:p w14:paraId="1C6A53E4" w14:textId="77777777" w:rsidR="00494852" w:rsidRDefault="00494852" w:rsidP="005A2745">
      <w:r w:rsidRPr="00E34479">
        <w:t>&lt;npr. Sigurnost: Identificira podatke koji trebaju biti zaštićeni kao i tipove prijetnji kojima je svaki tip podataka izložen (posebni ili neuobičajeni sigurnosni zahtjevi posebno u odnosu  na:  pristup sistemu, enkripciju podataka, praćenje tragova). &gt;</w:t>
      </w:r>
    </w:p>
    <w:p w14:paraId="3621035B" w14:textId="77777777" w:rsidR="00553A1A" w:rsidRDefault="00553A1A" w:rsidP="00553A1A">
      <w:pPr>
        <w:pStyle w:val="Heading4"/>
      </w:pPr>
      <w:r>
        <w:lastRenderedPageBreak/>
        <w:t>Zaštit</w:t>
      </w:r>
      <w:r w:rsidRPr="00553A1A">
        <w:t>a sistema</w:t>
      </w:r>
    </w:p>
    <w:p w14:paraId="2B8A965F" w14:textId="77777777" w:rsidR="00214D9B" w:rsidRDefault="00214D9B" w:rsidP="00214D9B">
      <w:r>
        <w:t>&lt;Primjer:</w:t>
      </w:r>
    </w:p>
    <w:p w14:paraId="7EB78BF5" w14:textId="77777777" w:rsidR="00553A1A" w:rsidRDefault="00553A1A" w:rsidP="00070969">
      <w:pPr>
        <w:numPr>
          <w:ilvl w:val="0"/>
          <w:numId w:val="13"/>
        </w:numPr>
      </w:pPr>
      <w:r>
        <w:t>enkripciju podataka</w:t>
      </w:r>
    </w:p>
    <w:p w14:paraId="628120DA" w14:textId="77777777" w:rsidR="00553A1A" w:rsidRDefault="00553A1A" w:rsidP="00070969">
      <w:pPr>
        <w:numPr>
          <w:ilvl w:val="0"/>
          <w:numId w:val="13"/>
        </w:numPr>
      </w:pPr>
      <w:r w:rsidRPr="00E34479">
        <w:t>praćenje tragova</w:t>
      </w:r>
    </w:p>
    <w:p w14:paraId="0ED625F0" w14:textId="77777777" w:rsidR="00553A1A" w:rsidRPr="00553A1A" w:rsidRDefault="00553A1A" w:rsidP="00070969">
      <w:pPr>
        <w:numPr>
          <w:ilvl w:val="0"/>
          <w:numId w:val="13"/>
        </w:numPr>
      </w:pPr>
      <w:r>
        <w:t>provjera integriteta podataka</w:t>
      </w:r>
      <w:r w:rsidR="00214D9B">
        <w:t>&gt;</w:t>
      </w:r>
    </w:p>
    <w:p w14:paraId="487A1A64" w14:textId="77777777" w:rsidR="00553A1A" w:rsidRDefault="00553A1A" w:rsidP="00553A1A">
      <w:pPr>
        <w:pStyle w:val="Heading4"/>
      </w:pPr>
      <w:r w:rsidRPr="00553A1A">
        <w:t>Autorizacija</w:t>
      </w:r>
      <w:r>
        <w:t xml:space="preserve"> i autentifikacija</w:t>
      </w:r>
    </w:p>
    <w:p w14:paraId="0F533CA2" w14:textId="77777777" w:rsidR="00935CAE" w:rsidRPr="00935CAE" w:rsidRDefault="00935CAE" w:rsidP="00935CAE">
      <w:pPr>
        <w:pStyle w:val="Heading4"/>
      </w:pPr>
      <w:r>
        <w:t>Privatnost</w:t>
      </w:r>
    </w:p>
    <w:p w14:paraId="0749BF37" w14:textId="77777777" w:rsidR="00F5445A" w:rsidRPr="00B33B10" w:rsidRDefault="00F5445A" w:rsidP="005D3388">
      <w:pPr>
        <w:pStyle w:val="Heading3"/>
      </w:pPr>
      <w:bookmarkStart w:id="45" w:name="_Toc497597283"/>
      <w:r w:rsidRPr="00B33B10">
        <w:t>Primjenjivi standardi</w:t>
      </w:r>
      <w:bookmarkEnd w:id="45"/>
    </w:p>
    <w:p w14:paraId="33394279" w14:textId="77777777" w:rsidR="00F5445A" w:rsidRDefault="00F5445A" w:rsidP="00F5445A">
      <w:r w:rsidRPr="00E34479">
        <w:t>&lt;Ovo poglavlje opisuje po značaju bilo koje standarde koji se mogu primijeniti, kao i specifične dijelove bilo kojeg od tih standarda  koji se primjenjuju na opisani sistem. Npr. to može uključivati pravne, standarde kvaliteta i regulatorne standarde, industrijske standarde z</w:t>
      </w:r>
      <w:r>
        <w:t xml:space="preserve">a korisnost, interoperabilnost </w:t>
      </w:r>
      <w:r w:rsidRPr="00E34479">
        <w:t>itd..</w:t>
      </w:r>
    </w:p>
    <w:p w14:paraId="36B7FD37" w14:textId="77777777" w:rsidR="00836DB8" w:rsidRDefault="00836DB8" w:rsidP="00836DB8">
      <w:pPr>
        <w:numPr>
          <w:ilvl w:val="0"/>
          <w:numId w:val="43"/>
        </w:numPr>
      </w:pPr>
      <w:r w:rsidRPr="00836DB8">
        <w:t>Dizajn softvera</w:t>
      </w:r>
      <w:r w:rsidRPr="00836DB8">
        <w:rPr>
          <w:b/>
        </w:rPr>
        <w:t xml:space="preserve"> </w:t>
      </w:r>
      <w:r>
        <w:t>treba da bude specificiran prema standardu xyz</w:t>
      </w:r>
    </w:p>
    <w:p w14:paraId="4B79F7FA" w14:textId="77777777" w:rsidR="000950FE" w:rsidRDefault="000950FE" w:rsidP="000950FE">
      <w:pPr>
        <w:numPr>
          <w:ilvl w:val="0"/>
          <w:numId w:val="43"/>
        </w:numPr>
      </w:pPr>
      <w:r>
        <w:t>Dizajn arhitekture treba da bude specificiran prema standardu xyz</w:t>
      </w:r>
    </w:p>
    <w:p w14:paraId="212B1939" w14:textId="77777777" w:rsidR="00622C37" w:rsidRDefault="00836DB8" w:rsidP="00622C37">
      <w:pPr>
        <w:numPr>
          <w:ilvl w:val="0"/>
          <w:numId w:val="43"/>
        </w:numPr>
      </w:pPr>
      <w:r>
        <w:t>Implementacija</w:t>
      </w:r>
      <w:r w:rsidRPr="00836DB8">
        <w:t xml:space="preserve"> softvera</w:t>
      </w:r>
      <w:r w:rsidRPr="00836DB8">
        <w:rPr>
          <w:b/>
        </w:rPr>
        <w:t xml:space="preserve"> </w:t>
      </w:r>
      <w:r>
        <w:t>u programskom jeziku Java treba da bude izvršena prema standardu xyz</w:t>
      </w:r>
    </w:p>
    <w:p w14:paraId="0D736CA9" w14:textId="77777777" w:rsidR="00836DB8" w:rsidRPr="00622C37" w:rsidRDefault="00836DB8" w:rsidP="00622C37">
      <w:pPr>
        <w:numPr>
          <w:ilvl w:val="0"/>
          <w:numId w:val="43"/>
        </w:numPr>
      </w:pPr>
      <w:r w:rsidRPr="00622C37">
        <w:t>Test prihvaćenosti treba da bude specificiran prema standardu xyz</w:t>
      </w:r>
    </w:p>
    <w:p w14:paraId="201C57C7" w14:textId="77777777" w:rsidR="00A61C56" w:rsidRDefault="00A61C56" w:rsidP="00A61C56">
      <w:pPr>
        <w:pStyle w:val="Heading3"/>
      </w:pPr>
      <w:bookmarkStart w:id="46" w:name="_Toc497597284"/>
      <w:r>
        <w:t>Robusnost</w:t>
      </w:r>
      <w:bookmarkEnd w:id="46"/>
    </w:p>
    <w:p w14:paraId="7A603299" w14:textId="77777777" w:rsidR="00082D4D" w:rsidRDefault="00A61C56" w:rsidP="00A61C56">
      <w:pPr>
        <w:rPr>
          <w:szCs w:val="22"/>
        </w:rPr>
      </w:pPr>
      <w:r>
        <w:rPr>
          <w:szCs w:val="22"/>
        </w:rPr>
        <w:t>&lt;</w:t>
      </w:r>
      <w:r w:rsidR="005C293D">
        <w:rPr>
          <w:szCs w:val="22"/>
        </w:rPr>
        <w:t xml:space="preserve">Definiše se stepen po kojim će sistem nastaviti ispravno raditi u slučaju abnormalnog korištenja sistema.  </w:t>
      </w:r>
      <w:r w:rsidR="00082D4D">
        <w:rPr>
          <w:szCs w:val="22"/>
        </w:rPr>
        <w:t>Primjer jednog zahtjeva: Svaka forma mora sadržavati validaciju unosa (pogledati FZ-2.1)</w:t>
      </w:r>
    </w:p>
    <w:p w14:paraId="57821875" w14:textId="77777777" w:rsidR="00A61C56" w:rsidRPr="00960C76" w:rsidRDefault="00A61C56" w:rsidP="00A61C56">
      <w:pPr>
        <w:rPr>
          <w:rFonts w:cs="Arial"/>
          <w:szCs w:val="22"/>
          <w:shd w:val="clear" w:color="auto" w:fill="FFFFFF"/>
        </w:rPr>
      </w:pPr>
      <w:r w:rsidRPr="00960C76">
        <w:rPr>
          <w:szCs w:val="22"/>
        </w:rPr>
        <w:t xml:space="preserve">Pogledati primjer </w:t>
      </w:r>
      <w:hyperlink r:id="rId23" w:history="1">
        <w:r w:rsidRPr="00960C76">
          <w:rPr>
            <w:rStyle w:val="Hyperlink"/>
            <w:rFonts w:cs="Arial"/>
            <w:szCs w:val="22"/>
            <w:shd w:val="clear" w:color="auto" w:fill="FFFFFF"/>
          </w:rPr>
          <w:t>www.it.uu.se/edu/course/homepage/pvt/</w:t>
        </w:r>
        <w:r w:rsidRPr="00960C76">
          <w:rPr>
            <w:rStyle w:val="Hyperlink"/>
            <w:rFonts w:cs="Arial"/>
            <w:b/>
            <w:bCs/>
            <w:szCs w:val="22"/>
            <w:shd w:val="clear" w:color="auto" w:fill="FFFFFF"/>
          </w:rPr>
          <w:t>SRS</w:t>
        </w:r>
        <w:r w:rsidRPr="00960C76">
          <w:rPr>
            <w:rStyle w:val="Hyperlink"/>
            <w:rFonts w:cs="Arial"/>
            <w:szCs w:val="22"/>
            <w:shd w:val="clear" w:color="auto" w:fill="FFFFFF"/>
          </w:rPr>
          <w:t>.pdf</w:t>
        </w:r>
      </w:hyperlink>
      <w:r w:rsidRPr="00960C76">
        <w:rPr>
          <w:rFonts w:cs="Arial"/>
          <w:szCs w:val="22"/>
          <w:shd w:val="clear" w:color="auto" w:fill="FFFFFF"/>
        </w:rPr>
        <w:t xml:space="preserve"> → poglavlje 5.</w:t>
      </w:r>
      <w:r>
        <w:rPr>
          <w:rFonts w:cs="Arial"/>
          <w:szCs w:val="22"/>
          <w:shd w:val="clear" w:color="auto" w:fill="FFFFFF"/>
        </w:rPr>
        <w:t>16</w:t>
      </w:r>
      <w:r w:rsidRPr="00960C76">
        <w:rPr>
          <w:szCs w:val="22"/>
        </w:rPr>
        <w:t>&gt;</w:t>
      </w:r>
    </w:p>
    <w:p w14:paraId="34F12A87" w14:textId="77777777" w:rsidR="00A61C56" w:rsidRDefault="00A61C56" w:rsidP="00A61C56">
      <w:pPr>
        <w:pStyle w:val="Heading3"/>
      </w:pPr>
      <w:bookmarkStart w:id="47" w:name="_Toc497597285"/>
      <w:r>
        <w:t>Internacionalizacija</w:t>
      </w:r>
      <w:bookmarkEnd w:id="47"/>
    </w:p>
    <w:p w14:paraId="22F957B5" w14:textId="77777777" w:rsidR="00A61C56" w:rsidRDefault="00A61C56" w:rsidP="00A61C56">
      <w:pPr>
        <w:pStyle w:val="Heading3"/>
      </w:pPr>
      <w:bookmarkStart w:id="48" w:name="_Toc497597286"/>
      <w:r>
        <w:t>Personalizacija</w:t>
      </w:r>
      <w:bookmarkEnd w:id="48"/>
    </w:p>
    <w:p w14:paraId="52A68C5A" w14:textId="77777777" w:rsidR="000100ED" w:rsidRDefault="000100ED" w:rsidP="000100ED">
      <w:pPr>
        <w:pStyle w:val="Heading3"/>
      </w:pPr>
      <w:bookmarkStart w:id="49" w:name="_Toc497597287"/>
      <w:bookmarkStart w:id="50" w:name="_Toc284103445"/>
      <w:bookmarkStart w:id="51" w:name="_Toc298931840"/>
      <w:bookmarkStart w:id="52" w:name="_Toc317626454"/>
      <w:r>
        <w:t>Ograničenja</w:t>
      </w:r>
      <w:bookmarkEnd w:id="49"/>
    </w:p>
    <w:p w14:paraId="5A632B1D" w14:textId="77777777" w:rsidR="00A61C56" w:rsidRDefault="001B560F" w:rsidP="000100ED">
      <w:pPr>
        <w:pStyle w:val="Heading4"/>
      </w:pPr>
      <w:r>
        <w:t>Ograničenja sistemskih resursa</w:t>
      </w:r>
    </w:p>
    <w:p w14:paraId="2979F03F" w14:textId="77777777" w:rsidR="00A61C56" w:rsidRPr="00402575" w:rsidRDefault="00A61C56" w:rsidP="00A61C56">
      <w:r>
        <w:t xml:space="preserve">&lt;Ograničenja na hardver. Npr. </w:t>
      </w:r>
      <w:r w:rsidR="008F219B">
        <w:t xml:space="preserve">diskovni prostor ili procesor: </w:t>
      </w:r>
      <w:r>
        <w:t xml:space="preserve">Dijeljeni iznajmljeni web-server </w:t>
      </w:r>
      <w:r w:rsidR="008F219B">
        <w:t xml:space="preserve">(shared web hosting) </w:t>
      </w:r>
      <w:r>
        <w:t xml:space="preserve">se ne smije procesorski opteretiti 100% duže od </w:t>
      </w:r>
      <w:r w:rsidR="00AB7892">
        <w:t>X</w:t>
      </w:r>
      <w:r>
        <w:t xml:space="preserve"> sekundi.</w:t>
      </w:r>
      <w:r w:rsidR="008F219B">
        <w:t xml:space="preserve">  </w:t>
      </w:r>
      <w:r>
        <w:t>&gt;</w:t>
      </w:r>
    </w:p>
    <w:p w14:paraId="46026C44" w14:textId="77777777" w:rsidR="00A61C56" w:rsidRPr="00B33B10" w:rsidRDefault="00A61C56" w:rsidP="000100ED">
      <w:pPr>
        <w:pStyle w:val="Heading4"/>
      </w:pPr>
      <w:r>
        <w:lastRenderedPageBreak/>
        <w:t>Ograničenja</w:t>
      </w:r>
      <w:r w:rsidRPr="00B33B10">
        <w:t xml:space="preserve"> </w:t>
      </w:r>
      <w:r w:rsidR="008F219B">
        <w:t>na dizajn softvera</w:t>
      </w:r>
      <w:r w:rsidR="005B7CE8">
        <w:t xml:space="preserve"> i implementaciju</w:t>
      </w:r>
    </w:p>
    <w:p w14:paraId="66003C33" w14:textId="77777777" w:rsidR="00A61C56" w:rsidRDefault="00A61C56" w:rsidP="00A61C56">
      <w:r w:rsidRPr="00E34479">
        <w:t>&lt;Ovo poglavlje opisuje ograničenja diz</w:t>
      </w:r>
      <w:r>
        <w:t>a</w:t>
      </w:r>
      <w:r w:rsidRPr="00E34479">
        <w:t xml:space="preserve">jna </w:t>
      </w:r>
      <w:r>
        <w:t xml:space="preserve">softvera </w:t>
      </w:r>
      <w:r w:rsidRPr="00E34479">
        <w:t>koji utiču na sistem. Primjeri uključuju ograničenja p</w:t>
      </w:r>
      <w:r w:rsidR="00214D9B">
        <w:t>r</w:t>
      </w:r>
      <w:r w:rsidRPr="00E34479">
        <w:t>ogramskih jezika, zahtjevi softverskih procesa,  razvojnih alata, ograničenje softverske arhitekture, nabavljene komponente</w:t>
      </w:r>
      <w:r>
        <w:t xml:space="preserve"> ili</w:t>
      </w:r>
      <w:r w:rsidRPr="00E34479">
        <w:t xml:space="preserve"> biblioteke itd..</w:t>
      </w:r>
    </w:p>
    <w:p w14:paraId="32126604" w14:textId="77777777" w:rsidR="00A61C56" w:rsidRDefault="00A61C56" w:rsidP="00A61C56">
      <w:pPr>
        <w:rPr>
          <w:i/>
        </w:rPr>
      </w:pPr>
      <w:r w:rsidRPr="00592FA4">
        <w:rPr>
          <w:i/>
        </w:rPr>
        <w:t xml:space="preserve">Pogledati primjer </w:t>
      </w:r>
      <w:hyperlink r:id="rId24" w:history="1">
        <w:r w:rsidRPr="00592FA4">
          <w:rPr>
            <w:rStyle w:val="Hyperlink"/>
            <w:rFonts w:cs="Arial"/>
            <w:i/>
            <w:sz w:val="21"/>
            <w:szCs w:val="21"/>
            <w:shd w:val="clear" w:color="auto" w:fill="FFFFFF"/>
          </w:rPr>
          <w:t>www.it.uu.se/edu/course/homepage/pvt/</w:t>
        </w:r>
        <w:r w:rsidRPr="00592FA4">
          <w:rPr>
            <w:rStyle w:val="Hyperlink"/>
            <w:rFonts w:cs="Arial"/>
            <w:b/>
            <w:bCs/>
            <w:i/>
            <w:sz w:val="21"/>
            <w:szCs w:val="21"/>
            <w:shd w:val="clear" w:color="auto" w:fill="FFFFFF"/>
          </w:rPr>
          <w:t>SRS</w:t>
        </w:r>
        <w:r w:rsidRPr="00592FA4">
          <w:rPr>
            <w:rStyle w:val="Hyperlink"/>
            <w:rFonts w:cs="Arial"/>
            <w:i/>
            <w:sz w:val="21"/>
            <w:szCs w:val="21"/>
            <w:shd w:val="clear" w:color="auto" w:fill="FFFFFF"/>
          </w:rPr>
          <w:t>.pdf</w:t>
        </w:r>
      </w:hyperlink>
      <w:r w:rsidRPr="00592FA4">
        <w:rPr>
          <w:rFonts w:cs="Arial"/>
          <w:i/>
          <w:sz w:val="21"/>
          <w:szCs w:val="21"/>
          <w:shd w:val="clear" w:color="auto" w:fill="FFFFFF"/>
        </w:rPr>
        <w:t xml:space="preserve"> → poglavlje </w:t>
      </w:r>
      <w:r>
        <w:rPr>
          <w:rFonts w:cs="Arial"/>
          <w:i/>
          <w:sz w:val="21"/>
          <w:szCs w:val="21"/>
          <w:shd w:val="clear" w:color="auto" w:fill="FFFFFF"/>
        </w:rPr>
        <w:t>6.4.1</w:t>
      </w:r>
      <w:r w:rsidRPr="00592FA4">
        <w:rPr>
          <w:i/>
        </w:rPr>
        <w:t>&gt;</w:t>
      </w:r>
    </w:p>
    <w:p w14:paraId="06E07A1A" w14:textId="77777777" w:rsidR="005C109B" w:rsidRPr="00592FA4" w:rsidRDefault="005C109B" w:rsidP="005C109B">
      <w:pPr>
        <w:pStyle w:val="Heading4"/>
        <w:rPr>
          <w:rFonts w:cs="Arial"/>
          <w:sz w:val="21"/>
          <w:szCs w:val="21"/>
          <w:shd w:val="clear" w:color="auto" w:fill="FFFFFF"/>
        </w:rPr>
      </w:pPr>
      <w:r>
        <w:t>Ograničenja testiranja softvera</w:t>
      </w:r>
    </w:p>
    <w:p w14:paraId="6CB8F855" w14:textId="77777777" w:rsidR="00A61C56" w:rsidRPr="00E34479" w:rsidRDefault="00A61C56" w:rsidP="000100ED">
      <w:pPr>
        <w:pStyle w:val="Heading4"/>
      </w:pPr>
      <w:bookmarkStart w:id="53" w:name="_Toc492960775"/>
      <w:r w:rsidRPr="00CC2A05">
        <w:t>Pravna i</w:t>
      </w:r>
      <w:r>
        <w:t xml:space="preserve"> regulatorna</w:t>
      </w:r>
      <w:r w:rsidRPr="00CC2A05">
        <w:t xml:space="preserve"> ograničenja</w:t>
      </w:r>
      <w:r w:rsidRPr="00E34479">
        <w:t xml:space="preserve"> </w:t>
      </w:r>
    </w:p>
    <w:p w14:paraId="0F1BBA43" w14:textId="77777777" w:rsidR="00A61C56" w:rsidRDefault="00A61C56" w:rsidP="00A61C56">
      <w:r w:rsidRPr="00E34479">
        <w:t>&lt;</w:t>
      </w:r>
      <w:bookmarkEnd w:id="53"/>
      <w:r w:rsidRPr="001F41D6">
        <w:t xml:space="preserve">Ovo poglavlje opisuje sve potrebne pravne odgovornosti, jamstva, </w:t>
      </w:r>
      <w:r>
        <w:t>autorska</w:t>
      </w:r>
      <w:r w:rsidRPr="001F41D6">
        <w:t xml:space="preserve"> prav</w:t>
      </w:r>
      <w:r>
        <w:t>a, patente</w:t>
      </w:r>
      <w:r w:rsidRPr="001F41D6">
        <w:t xml:space="preserve">, </w:t>
      </w:r>
      <w:r>
        <w:t>w</w:t>
      </w:r>
      <w:r w:rsidRPr="001F41D6">
        <w:t>ordmark, žig</w:t>
      </w:r>
      <w:r>
        <w:t>ove</w:t>
      </w:r>
      <w:r w:rsidRPr="001F41D6">
        <w:t xml:space="preserve"> ili logo</w:t>
      </w:r>
      <w:r>
        <w:t>tip-ove</w:t>
      </w:r>
      <w:r w:rsidRPr="001F41D6">
        <w:t xml:space="preserve"> u softveru</w:t>
      </w:r>
      <w:r w:rsidRPr="00E34479">
        <w:t>&gt;</w:t>
      </w:r>
    </w:p>
    <w:p w14:paraId="35C546AD" w14:textId="77777777" w:rsidR="00B33B10" w:rsidRPr="002F4711" w:rsidRDefault="00B33B10" w:rsidP="002F4711">
      <w:pPr>
        <w:pStyle w:val="Heading1"/>
      </w:pPr>
      <w:bookmarkStart w:id="54" w:name="_Toc497597288"/>
      <w:bookmarkEnd w:id="50"/>
      <w:bookmarkEnd w:id="51"/>
      <w:bookmarkEnd w:id="52"/>
      <w:r w:rsidRPr="002F4711">
        <w:t>Prilozi</w:t>
      </w:r>
      <w:bookmarkEnd w:id="54"/>
    </w:p>
    <w:p w14:paraId="6C35265F" w14:textId="77777777" w:rsidR="00B33B10" w:rsidRPr="00E34479" w:rsidRDefault="00772CEF" w:rsidP="000B2FD6">
      <w:r>
        <w:t>&lt;Ukoliko se prilozi koriste</w:t>
      </w:r>
      <w:r w:rsidR="00B33B10" w:rsidRPr="00E34479">
        <w:t>, potrebno je u dokumentu specifikovati koji prilozi predstavljaju zahtjeve a koji to ne čine.&gt;</w:t>
      </w:r>
    </w:p>
    <w:p w14:paraId="4E0E0E4F" w14:textId="77777777" w:rsidR="00545217" w:rsidRPr="00545217" w:rsidRDefault="00545217" w:rsidP="00545217"/>
    <w:p w14:paraId="0C47DA06" w14:textId="77777777" w:rsidR="00BB6D4C" w:rsidRDefault="00BB6D4C" w:rsidP="002644DE">
      <w:pPr>
        <w:pStyle w:val="InfoBlue"/>
      </w:pPr>
    </w:p>
    <w:bookmarkEnd w:id="0"/>
    <w:p w14:paraId="3B83CC2E" w14:textId="77777777" w:rsidR="00016866" w:rsidRPr="00016866" w:rsidRDefault="00016866" w:rsidP="00016866">
      <w:pPr>
        <w:pStyle w:val="BodyText"/>
      </w:pPr>
    </w:p>
    <w:sectPr w:rsidR="00016866" w:rsidRPr="00016866" w:rsidSect="00772CEF">
      <w:headerReference w:type="default" r:id="rId25"/>
      <w:footerReference w:type="default" r:id="rId26"/>
      <w:headerReference w:type="first" r:id="rId27"/>
      <w:footerReference w:type="first" r:id="rId28"/>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FA20D" w14:textId="77777777" w:rsidR="008517FF" w:rsidRDefault="008517FF">
      <w:pPr>
        <w:spacing w:line="240" w:lineRule="auto"/>
      </w:pPr>
      <w:r>
        <w:separator/>
      </w:r>
    </w:p>
  </w:endnote>
  <w:endnote w:type="continuationSeparator" w:id="0">
    <w:p w14:paraId="395B04DB" w14:textId="77777777" w:rsidR="008517FF" w:rsidRDefault="00851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7403" w14:textId="77777777" w:rsidR="00D41D9A" w:rsidRDefault="00D41D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FA4B16" w14:textId="77777777" w:rsidR="00D41D9A" w:rsidRDefault="00D41D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4EA86" w14:textId="19A2A5EB" w:rsidR="00D41D9A" w:rsidRPr="00C20AE1" w:rsidRDefault="00D41D9A"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AD2DF3">
      <w:rPr>
        <w:rFonts w:cs="Calibri"/>
        <w:noProof/>
      </w:rPr>
      <w:t>13</w:t>
    </w:r>
    <w:r w:rsidRPr="00C20AE1">
      <w:rPr>
        <w:rFonts w:cs="Calibri"/>
        <w:noProof/>
      </w:rPr>
      <w:fldChar w:fldCharType="end"/>
    </w:r>
    <w:r w:rsidR="008517FF">
      <w:rPr>
        <w:rFonts w:cs="Calibri"/>
        <w:noProof/>
      </w:rPr>
      <w:pict w14:anchorId="4A626DFA">
        <v:group id="Group 441" o:spid="_x0000_s2060" style="position:absolute;left:0;text-align:left;margin-left:0;margin-top:0;width:610.8pt;height:64.8pt;flip:y;z-index: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2061"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sidR="008517FF">
      <w:rPr>
        <w:rFonts w:cs="Calibri"/>
        <w:noProof/>
      </w:rPr>
      <w:pict w14:anchorId="3D21DD39">
        <v:rect id="Rectangle 444" o:spid="_x0000_s2059" style="position:absolute;left:0;text-align:left;margin-left:32.25pt;margin-top:727.95pt;width:7.15pt;height:63.6pt;z-index: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AG+SyMoAgAAPgQAAA4AAAAAAAAAAAAAAAAALgIAAGRycy9lMm9Eb2Mu&#10;eG1sUEsBAi0AFAAGAAgAAAAhACfHDQjaAAAABAEAAA8AAAAAAAAAAAAAAAAAggQAAGRycy9kb3du&#10;cmV2LnhtbFBLBQYAAAAABAAEAPMAAACJBQAAAAA=&#10;" fillcolor="#4bacc6" strokecolor="#4f81bd">
          <w10:wrap anchorx="margin" anchory="page"/>
        </v:rect>
      </w:pict>
    </w:r>
    <w:r w:rsidR="008517FF">
      <w:rPr>
        <w:rFonts w:cs="Calibri"/>
        <w:noProof/>
      </w:rPr>
      <w:pict w14:anchorId="57309F89">
        <v:rect id="Rectangle 445" o:spid="_x0000_s2058" style="position:absolute;left:0;text-align:left;margin-left:572.25pt;margin-top:727.95pt;width:7.2pt;height:63.6pt;z-index:5;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" fillcolor="#4bacc6" strokecolor="#4f81bd">
          <w10:wrap anchorx="margin"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DB695" w14:textId="77777777" w:rsidR="00D41D9A" w:rsidRDefault="00D41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1631E" w14:textId="77777777" w:rsidR="008517FF" w:rsidRDefault="008517FF">
      <w:pPr>
        <w:spacing w:line="240" w:lineRule="auto"/>
      </w:pPr>
      <w:r>
        <w:separator/>
      </w:r>
    </w:p>
  </w:footnote>
  <w:footnote w:type="continuationSeparator" w:id="0">
    <w:p w14:paraId="3C2ACBE5" w14:textId="77777777" w:rsidR="008517FF" w:rsidRDefault="008517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E5B36" w14:textId="77777777" w:rsidR="00D41D9A" w:rsidRDefault="00D41D9A" w:rsidP="00FE1B72">
    <w:pPr>
      <w:rPr>
        <w:sz w:val="24"/>
      </w:rPr>
    </w:pPr>
  </w:p>
  <w:p w14:paraId="7F4DFD28" w14:textId="77777777" w:rsidR="00D41D9A" w:rsidRDefault="008517FF" w:rsidP="00FE1B72">
    <w:pPr>
      <w:pBdr>
        <w:top w:val="single" w:sz="6" w:space="1" w:color="auto"/>
      </w:pBdr>
      <w:rPr>
        <w:sz w:val="24"/>
      </w:rPr>
    </w:pPr>
    <w:r>
      <w:rPr>
        <w:noProof/>
      </w:rPr>
      <w:pict w14:anchorId="36F81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63" type="#_x0000_t75" style="position:absolute;left:0;text-align:left;margin-left:-3.55pt;margin-top:10.05pt;width:96.6pt;height:62.5pt;z-index:-1;visibility:visible">
          <v:imagedata r:id="rId1" o:title="fit logo"/>
        </v:shape>
      </w:pict>
    </w:r>
  </w:p>
  <w:p w14:paraId="6DF5DFDD" w14:textId="77777777" w:rsidR="00D41D9A" w:rsidRPr="00E36CD3" w:rsidRDefault="00D41D9A"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14:paraId="0C9A16B4" w14:textId="77777777" w:rsidR="00D41D9A" w:rsidRPr="00E36CD3" w:rsidRDefault="00D41D9A" w:rsidP="00FE1B72">
    <w:pPr>
      <w:pBdr>
        <w:bottom w:val="single" w:sz="6" w:space="1" w:color="auto"/>
      </w:pBdr>
      <w:jc w:val="right"/>
      <w:rPr>
        <w:b/>
        <w:sz w:val="24"/>
      </w:rPr>
    </w:pPr>
    <w:r w:rsidRPr="00E36CD3">
      <w:rPr>
        <w:b/>
        <w:sz w:val="24"/>
      </w:rPr>
      <w:t>Fakultet informacijskih tehnologija</w:t>
    </w:r>
  </w:p>
  <w:p w14:paraId="0E659CC8" w14:textId="77777777" w:rsidR="00D41D9A" w:rsidRPr="00E36CD3" w:rsidRDefault="00D41D9A" w:rsidP="00FE1B72">
    <w:pPr>
      <w:pBdr>
        <w:bottom w:val="single" w:sz="6" w:space="1" w:color="auto"/>
      </w:pBdr>
      <w:jc w:val="right"/>
      <w:rPr>
        <w:sz w:val="24"/>
      </w:rPr>
    </w:pPr>
  </w:p>
  <w:p w14:paraId="6B3C70A2" w14:textId="77777777" w:rsidR="00D41D9A" w:rsidRPr="00E36CD3" w:rsidRDefault="00D41D9A" w:rsidP="00FE1B72">
    <w:pPr>
      <w:pBdr>
        <w:bottom w:val="single" w:sz="6" w:space="1" w:color="auto"/>
      </w:pBdr>
      <w:jc w:val="right"/>
      <w:rPr>
        <w:sz w:val="24"/>
      </w:rPr>
    </w:pPr>
    <w:r w:rsidRPr="00E36CD3">
      <w:rPr>
        <w:sz w:val="24"/>
      </w:rPr>
      <w:t xml:space="preserve">Predmet: </w:t>
    </w:r>
    <w:r>
      <w:rPr>
        <w:sz w:val="24"/>
      </w:rPr>
      <w:t>„Razvoj softvera - 1“</w:t>
    </w:r>
  </w:p>
  <w:p w14:paraId="08B9D7BD" w14:textId="77777777" w:rsidR="00D41D9A" w:rsidRPr="00ED72E6" w:rsidRDefault="00D41D9A" w:rsidP="00FE1B72">
    <w:pPr>
      <w:pStyle w:val="Header"/>
    </w:pPr>
  </w:p>
  <w:p w14:paraId="5C961BE4" w14:textId="77777777" w:rsidR="00D41D9A" w:rsidRPr="00FE1B72" w:rsidRDefault="00D41D9A"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41D9A" w:rsidRPr="005A30FF" w14:paraId="5AF7D38D" w14:textId="77777777" w:rsidTr="00772CEF">
      <w:tc>
        <w:tcPr>
          <w:tcW w:w="6379" w:type="dxa"/>
        </w:tcPr>
        <w:p w14:paraId="71820B07" w14:textId="77777777" w:rsidR="00D41D9A" w:rsidRPr="005A30FF" w:rsidRDefault="00D41D9A" w:rsidP="00772CEF">
          <w:pPr>
            <w:tabs>
              <w:tab w:val="left" w:pos="2558"/>
            </w:tabs>
            <w:spacing w:before="0" w:after="0"/>
          </w:pPr>
          <w:r>
            <w:t>&lt;</w:t>
          </w:r>
          <w:r w:rsidR="008517FF">
            <w:fldChar w:fldCharType="begin"/>
          </w:r>
          <w:r w:rsidR="008517FF">
            <w:instrText xml:space="preserve"> TITLE  "Naziv projekta"  \* MERGEFORMAT </w:instrText>
          </w:r>
          <w:r w:rsidR="008517FF">
            <w:fldChar w:fldCharType="separate"/>
          </w:r>
          <w:r>
            <w:t xml:space="preserve">Građevinski </w:t>
          </w:r>
          <w:r>
            <w:t>dnevnik - Baufant</w:t>
          </w:r>
          <w:r w:rsidR="008517FF">
            <w:fldChar w:fldCharType="end"/>
          </w:r>
          <w:r>
            <w:t>&gt;</w:t>
          </w:r>
          <w:r>
            <w:tab/>
          </w:r>
        </w:p>
      </w:tc>
      <w:tc>
        <w:tcPr>
          <w:tcW w:w="3179" w:type="dxa"/>
        </w:tcPr>
        <w:p w14:paraId="24EE09B9" w14:textId="77777777" w:rsidR="00D41D9A" w:rsidRPr="005A30FF" w:rsidRDefault="00D41D9A" w:rsidP="00772CEF">
          <w:pPr>
            <w:tabs>
              <w:tab w:val="left" w:pos="1135"/>
            </w:tabs>
            <w:spacing w:before="0" w:after="0"/>
            <w:ind w:right="68"/>
          </w:pPr>
          <w:r w:rsidRPr="005A30FF">
            <w:t xml:space="preserve">  Verzija:           &lt;1.0&gt;</w:t>
          </w:r>
        </w:p>
      </w:tc>
    </w:tr>
    <w:tr w:rsidR="00D41D9A" w:rsidRPr="005A30FF" w14:paraId="19CF07BF" w14:textId="77777777" w:rsidTr="00772CEF">
      <w:tc>
        <w:tcPr>
          <w:tcW w:w="6379" w:type="dxa"/>
        </w:tcPr>
        <w:p w14:paraId="707B9DCA" w14:textId="77777777" w:rsidR="00D41D9A" w:rsidRPr="005A30FF" w:rsidRDefault="00D41D9A" w:rsidP="00772CEF">
          <w:pPr>
            <w:spacing w:before="0" w:after="0"/>
          </w:pPr>
          <w:r w:rsidRPr="005A30FF">
            <w:t>Specifikacija softverskih zahtjeva</w:t>
          </w:r>
        </w:p>
      </w:tc>
      <w:tc>
        <w:tcPr>
          <w:tcW w:w="3179" w:type="dxa"/>
        </w:tcPr>
        <w:p w14:paraId="516138DB" w14:textId="77777777" w:rsidR="00D41D9A" w:rsidRPr="005A30FF" w:rsidRDefault="00D41D9A" w:rsidP="00FE1B72">
          <w:pPr>
            <w:spacing w:before="0" w:after="0"/>
          </w:pPr>
          <w:r>
            <w:t xml:space="preserve">  Datum:  &lt;04/11</w:t>
          </w:r>
          <w:r w:rsidRPr="005A30FF">
            <w:t>/</w:t>
          </w:r>
          <w:r>
            <w:t>2017</w:t>
          </w:r>
          <w:r w:rsidRPr="005A30FF">
            <w:t>&gt;</w:t>
          </w:r>
        </w:p>
      </w:tc>
    </w:tr>
  </w:tbl>
  <w:p w14:paraId="3668EA3A" w14:textId="77777777" w:rsidR="00D41D9A" w:rsidRDefault="00D41D9A" w:rsidP="004469B1">
    <w:pPr>
      <w:pStyle w:val="Header"/>
      <w:jc w:val="center"/>
    </w:pPr>
  </w:p>
  <w:p w14:paraId="71EE839E" w14:textId="77777777" w:rsidR="00D41D9A" w:rsidRPr="006705B6" w:rsidRDefault="008517FF" w:rsidP="00545217">
    <w:pPr>
      <w:pStyle w:val="Header"/>
    </w:pPr>
    <w:r>
      <w:rPr>
        <w:noProof/>
      </w:rPr>
      <w:pict w14:anchorId="6601AA54">
        <v:group id="Group 468" o:spid="_x0000_s2055" style="position:absolute;left:0;text-align:left;margin-left:0;margin-top:0;width:791.15pt;height:1in;z-index:3;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7"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rPr>
      <w:pict w14:anchorId="68F04935">
        <v:rect id="Rectangle 471" o:spid="_x0000_s2054" style="position:absolute;left:0;text-align:left;margin-left:572.25pt;margin-top:.75pt;width:7.15pt;height:63.6pt;z-index:2;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OI3CYUoAgAAPgQAAA4AAAAAAAAAAAAAAAAALgIAAGRycy9lMm9Eb2Mu&#10;eG1sUEsBAi0AFAAGAAgAAAAhACfHDQjaAAAABAEAAA8AAAAAAAAAAAAAAAAAggQAAGRycy9kb3du&#10;cmV2LnhtbFBLBQYAAAAABAAEAPMAAACJBQAAAAA=&#10;" fillcolor="#4bacc6" strokecolor="#4f81bd">
          <w10:wrap anchorx="margin" anchory="page"/>
        </v:rect>
      </w:pict>
    </w:r>
    <w:r>
      <w:rPr>
        <w:noProof/>
      </w:rPr>
      <w:pict w14:anchorId="65355749">
        <v:rect id="Rectangle 472" o:spid="_x0000_s2053" style="position:absolute;left:0;text-align:left;margin-left:32.25pt;margin-top:.75pt;width:7.15pt;height:63.6pt;z-index:1;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NpDokkoAgAAPgQAAA4AAAAAAAAAAAAAAAAALgIAAGRycy9lMm9Eb2Mu&#10;eG1sUEsBAi0AFAAGAAgAAAAhACfHDQjaAAAABAEAAA8AAAAAAAAAAAAAAAAAggQAAGRycy9kb3du&#10;cmV2LnhtbFBLBQYAAAAABAAEAPMAAACJBQAAAAA=&#10;" fillcolor="#4bacc6" strokecolor="#4f81bd">
          <w10:wrap anchorx="margin"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B99F3" w14:textId="77777777" w:rsidR="00D41D9A" w:rsidRDefault="00D41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3595EA5"/>
    <w:multiLevelType w:val="hybridMultilevel"/>
    <w:tmpl w:val="664AB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7857D99"/>
    <w:multiLevelType w:val="hybridMultilevel"/>
    <w:tmpl w:val="49F4A0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18150EF7"/>
    <w:multiLevelType w:val="hybridMultilevel"/>
    <w:tmpl w:val="946219D6"/>
    <w:lvl w:ilvl="0" w:tplc="126C283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1F0D7092"/>
    <w:multiLevelType w:val="multilevel"/>
    <w:tmpl w:val="EBF2401A"/>
    <w:lvl w:ilvl="0">
      <w:start w:val="1"/>
      <w:numFmt w:val="decimal"/>
      <w:lvlText w:val="FZ-%1"/>
      <w:lvlJc w:val="left"/>
      <w:pPr>
        <w:ind w:left="720" w:hanging="360"/>
      </w:pPr>
      <w:rPr>
        <w:rFonts w:hint="default"/>
      </w:rPr>
    </w:lvl>
    <w:lvl w:ilvl="1">
      <w:start w:val="1"/>
      <w:numFmt w:val="decimal"/>
      <w:lvlText w:val="FZ-1.%2."/>
      <w:lvlJc w:val="left"/>
      <w:pPr>
        <w:ind w:left="1440" w:hanging="360"/>
      </w:pPr>
      <w:rPr>
        <w:rFonts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226116AA"/>
    <w:multiLevelType w:val="hybridMultilevel"/>
    <w:tmpl w:val="74F0A70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2E85F93"/>
    <w:multiLevelType w:val="multilevel"/>
    <w:tmpl w:val="DFF8A966"/>
    <w:lvl w:ilvl="0">
      <w:start w:val="1"/>
      <w:numFmt w:val="decimal"/>
      <w:lvlText w:val="FZ-%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FZ-%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0D2999"/>
    <w:multiLevelType w:val="multilevel"/>
    <w:tmpl w:val="55AACB1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2"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0DA571B"/>
    <w:multiLevelType w:val="hybridMultilevel"/>
    <w:tmpl w:val="DDC0A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5" w15:restartNumberingAfterBreak="0">
    <w:nsid w:val="3A575D56"/>
    <w:multiLevelType w:val="hybridMultilevel"/>
    <w:tmpl w:val="EBF2401A"/>
    <w:lvl w:ilvl="0" w:tplc="8AFA27CE">
      <w:start w:val="1"/>
      <w:numFmt w:val="decimal"/>
      <w:lvlText w:val="FZ-%1"/>
      <w:lvlJc w:val="left"/>
      <w:pPr>
        <w:ind w:left="720" w:hanging="360"/>
      </w:pPr>
      <w:rPr>
        <w:rFonts w:hint="default"/>
      </w:rPr>
    </w:lvl>
    <w:lvl w:ilvl="1" w:tplc="90F8E24C">
      <w:start w:val="1"/>
      <w:numFmt w:val="decimal"/>
      <w:lvlText w:val="FZ-1.%2."/>
      <w:lvlJc w:val="left"/>
      <w:pPr>
        <w:ind w:left="1440" w:hanging="360"/>
      </w:pPr>
      <w:rPr>
        <w:rFonts w:hint="default"/>
        <w:b/>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3C967C18"/>
    <w:multiLevelType w:val="hybridMultilevel"/>
    <w:tmpl w:val="02A4AFA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7" w15:restartNumberingAfterBreak="0">
    <w:nsid w:val="3DC44903"/>
    <w:multiLevelType w:val="multilevel"/>
    <w:tmpl w:val="94CCBF78"/>
    <w:lvl w:ilvl="0">
      <w:start w:val="1"/>
      <w:numFmt w:val="decimal"/>
      <w:lvlText w:val="%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45341072"/>
    <w:multiLevelType w:val="multilevel"/>
    <w:tmpl w:val="ACDC1366"/>
    <w:lvl w:ilvl="0">
      <w:start w:val="1"/>
      <w:numFmt w:val="decimal"/>
      <w:pStyle w:val="FZ1"/>
      <w:lvlText w:val="FZ-%1"/>
      <w:lvlJc w:val="left"/>
      <w:pPr>
        <w:ind w:left="432" w:hanging="432"/>
      </w:pPr>
      <w:rPr>
        <w:rFonts w:hint="default"/>
        <w:b/>
        <w:color w:val="auto"/>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 w:ilvl="2">
      <w:start w:val="1"/>
      <w:numFmt w:val="decimal"/>
      <w:pStyle w:val="FZ3"/>
      <w:lvlText w:val="FZ-%1.%2.%3"/>
      <w:lvlJc w:val="left"/>
      <w:pPr>
        <w:ind w:left="720" w:hanging="720"/>
      </w:pPr>
      <w:rPr>
        <w:rFonts w:hint="default"/>
        <w:b/>
        <w:color w:val="auto"/>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49C261E9"/>
    <w:multiLevelType w:val="hybridMultilevel"/>
    <w:tmpl w:val="F1247DC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4ACF328D"/>
    <w:multiLevelType w:val="multilevel"/>
    <w:tmpl w:val="94CCBF78"/>
    <w:lvl w:ilvl="0">
      <w:start w:val="1"/>
      <w:numFmt w:val="decimal"/>
      <w:lvlText w:val="%1."/>
      <w:lvlJc w:val="left"/>
      <w:pPr>
        <w:ind w:left="360" w:hanging="360"/>
      </w:pPr>
      <w:rPr>
        <w:rFonts w:hint="default"/>
      </w:rPr>
    </w:lvl>
    <w:lvl w:ilvl="1">
      <w:start w:val="1"/>
      <w:numFmt w:val="decimal"/>
      <w:lvlText w:val="FZ-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70215D"/>
    <w:multiLevelType w:val="hybridMultilevel"/>
    <w:tmpl w:val="35BE3D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98C127B"/>
    <w:multiLevelType w:val="hybridMultilevel"/>
    <w:tmpl w:val="424248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A345429"/>
    <w:multiLevelType w:val="hybridMultilevel"/>
    <w:tmpl w:val="F21E0ABE"/>
    <w:lvl w:ilvl="0" w:tplc="AEDE0FC2">
      <w:start w:val="2"/>
      <w:numFmt w:val="bullet"/>
      <w:lvlText w:val="-"/>
      <w:lvlJc w:val="left"/>
      <w:pPr>
        <w:ind w:left="720" w:hanging="360"/>
      </w:pPr>
      <w:rPr>
        <w:rFonts w:ascii="Arial" w:eastAsia="Calibri" w:hAnsi="Arial" w:cs="Aria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15:restartNumberingAfterBreak="0">
    <w:nsid w:val="5CF97678"/>
    <w:multiLevelType w:val="multilevel"/>
    <w:tmpl w:val="48A43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0" w15:restartNumberingAfterBreak="0">
    <w:nsid w:val="5F256477"/>
    <w:multiLevelType w:val="multilevel"/>
    <w:tmpl w:val="B254E44A"/>
    <w:lvl w:ilvl="0">
      <w:start w:val="1"/>
      <w:numFmt w:val="decimal"/>
      <w:lvlText w:val="FZ-%1"/>
      <w:lvlJc w:val="left"/>
      <w:pPr>
        <w:ind w:left="432" w:hanging="432"/>
      </w:pPr>
      <w:rPr>
        <w:rFonts w:hint="default"/>
      </w:rPr>
    </w:lvl>
    <w:lvl w:ilvl="1">
      <w:start w:val="1"/>
      <w:numFmt w:val="decimal"/>
      <w:lvlText w:val="FZ-%1.%2"/>
      <w:lvlJc w:val="left"/>
      <w:pPr>
        <w:ind w:left="576" w:hanging="576"/>
      </w:pPr>
      <w:rPr>
        <w:rFonts w:hint="default"/>
      </w:rPr>
    </w:lvl>
    <w:lvl w:ilvl="2">
      <w:start w:val="1"/>
      <w:numFmt w:val="decimal"/>
      <w:lvlText w:val="FZ-%1.%2.%3"/>
      <w:lvlJc w:val="left"/>
      <w:pPr>
        <w:ind w:left="720" w:hanging="720"/>
      </w:pPr>
      <w:rPr>
        <w:rFonts w:hint="default"/>
      </w:rPr>
    </w:lvl>
    <w:lvl w:ilvl="3">
      <w:start w:val="1"/>
      <w:numFmt w:val="decimal"/>
      <w:lvlText w:val="FZ-%1.%2.%3.%4"/>
      <w:lvlJc w:val="left"/>
      <w:pPr>
        <w:ind w:left="864" w:hanging="864"/>
      </w:pPr>
      <w:rPr>
        <w:rFonts w:hint="default"/>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1" w15:restartNumberingAfterBreak="0">
    <w:nsid w:val="609048F9"/>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abstractNum w:abstractNumId="32" w15:restartNumberingAfterBreak="0">
    <w:nsid w:val="644F7425"/>
    <w:multiLevelType w:val="hybridMultilevel"/>
    <w:tmpl w:val="0226E5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6A434FA6"/>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abstractNum w:abstractNumId="36" w15:restartNumberingAfterBreak="0">
    <w:nsid w:val="6D8A08EC"/>
    <w:multiLevelType w:val="hybridMultilevel"/>
    <w:tmpl w:val="A4E42D92"/>
    <w:lvl w:ilvl="0" w:tplc="7CA8CA18">
      <w:numFmt w:val="bullet"/>
      <w:lvlText w:val="-"/>
      <w:lvlJc w:val="left"/>
      <w:pPr>
        <w:ind w:left="720" w:hanging="360"/>
      </w:pPr>
      <w:rPr>
        <w:rFonts w:ascii="Calibri" w:eastAsia="Times New Roman"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37"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38" w15:restartNumberingAfterBreak="0">
    <w:nsid w:val="73142506"/>
    <w:multiLevelType w:val="hybridMultilevel"/>
    <w:tmpl w:val="045ED102"/>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39" w15:restartNumberingAfterBreak="0">
    <w:nsid w:val="77D44848"/>
    <w:multiLevelType w:val="multilevel"/>
    <w:tmpl w:val="55AACB18"/>
    <w:lvl w:ilvl="0">
      <w:start w:val="1"/>
      <w:numFmt w:val="decimal"/>
      <w:lvlText w:val="FZ-%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0" w15:restartNumberingAfterBreak="0">
    <w:nsid w:val="7C383613"/>
    <w:multiLevelType w:val="hybridMultilevel"/>
    <w:tmpl w:val="1D2C8B5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15:restartNumberingAfterBreak="0">
    <w:nsid w:val="7DE75358"/>
    <w:multiLevelType w:val="multilevel"/>
    <w:tmpl w:val="958ED668"/>
    <w:lvl w:ilvl="0">
      <w:start w:val="1"/>
      <w:numFmt w:val="bullet"/>
      <w:lvlText w:val=""/>
      <w:lvlJc w:val="left"/>
      <w:pPr>
        <w:ind w:left="1006" w:hanging="432"/>
      </w:pPr>
      <w:rPr>
        <w:rFonts w:ascii="Symbol" w:hAnsi="Symbol" w:hint="default"/>
        <w:b/>
      </w:rPr>
    </w:lvl>
    <w:lvl w:ilvl="1">
      <w:start w:val="1"/>
      <w:numFmt w:val="decimal"/>
      <w:lvlText w:val="FZ-%1.%2"/>
      <w:lvlJc w:val="left"/>
      <w:pPr>
        <w:ind w:left="1150" w:hanging="576"/>
      </w:pPr>
      <w:rPr>
        <w:rFonts w:hint="default"/>
        <w:b/>
      </w:rPr>
    </w:lvl>
    <w:lvl w:ilvl="2">
      <w:start w:val="1"/>
      <w:numFmt w:val="bullet"/>
      <w:lvlText w:val=""/>
      <w:lvlJc w:val="left"/>
      <w:pPr>
        <w:ind w:left="1294" w:hanging="720"/>
      </w:pPr>
      <w:rPr>
        <w:rFonts w:ascii="Symbol" w:hAnsi="Symbol" w:hint="default"/>
        <w:b/>
      </w:rPr>
    </w:lvl>
    <w:lvl w:ilvl="3">
      <w:start w:val="1"/>
      <w:numFmt w:val="decimal"/>
      <w:lvlText w:val="FZ-%1.%2.%3.%4"/>
      <w:lvlJc w:val="left"/>
      <w:pPr>
        <w:ind w:left="1438" w:hanging="864"/>
      </w:pPr>
      <w:rPr>
        <w:rFonts w:hint="default"/>
        <w:b/>
      </w:rPr>
    </w:lvl>
    <w:lvl w:ilvl="4">
      <w:start w:val="1"/>
      <w:numFmt w:val="decimal"/>
      <w:lvlText w:val="FZ-%1.%2.%3.%4.%5"/>
      <w:lvlJc w:val="left"/>
      <w:pPr>
        <w:ind w:left="1582" w:hanging="1008"/>
      </w:pPr>
      <w:rPr>
        <w:rFonts w:hint="default"/>
      </w:rPr>
    </w:lvl>
    <w:lvl w:ilvl="5">
      <w:start w:val="1"/>
      <w:numFmt w:val="decimal"/>
      <w:lvlText w:val="FZ-%1.%2.%3.%4.%5.%6"/>
      <w:lvlJc w:val="left"/>
      <w:pPr>
        <w:ind w:left="1726" w:hanging="1152"/>
      </w:pPr>
      <w:rPr>
        <w:rFonts w:hint="default"/>
      </w:rPr>
    </w:lvl>
    <w:lvl w:ilvl="6">
      <w:start w:val="1"/>
      <w:numFmt w:val="decimal"/>
      <w:lvlText w:val="FZ-%1.%2.%3.%4.%5.%6.%7"/>
      <w:lvlJc w:val="left"/>
      <w:pPr>
        <w:ind w:left="1870" w:hanging="1296"/>
      </w:pPr>
      <w:rPr>
        <w:rFonts w:hint="default"/>
      </w:rPr>
    </w:lvl>
    <w:lvl w:ilvl="7">
      <w:start w:val="1"/>
      <w:numFmt w:val="decimal"/>
      <w:lvlText w:val="FZ-%1.%2.%3.%4.%5.%6.%7.%8"/>
      <w:lvlJc w:val="left"/>
      <w:pPr>
        <w:ind w:left="2014" w:hanging="1440"/>
      </w:pPr>
      <w:rPr>
        <w:rFonts w:hint="default"/>
      </w:rPr>
    </w:lvl>
    <w:lvl w:ilvl="8">
      <w:start w:val="1"/>
      <w:numFmt w:val="decimal"/>
      <w:lvlText w:val="FZ-%1.%2.%3.%4.%5.%6.%7.%8.%9"/>
      <w:lvlJc w:val="left"/>
      <w:pPr>
        <w:ind w:left="2158" w:hanging="1584"/>
      </w:pPr>
      <w:rPr>
        <w:rFonts w:hint="default"/>
      </w:rPr>
    </w:lvl>
  </w:abstractNum>
  <w:num w:numId="1">
    <w:abstractNumId w:val="1"/>
  </w:num>
  <w:num w:numId="2">
    <w:abstractNumId w:val="29"/>
  </w:num>
  <w:num w:numId="3">
    <w:abstractNumId w:val="1"/>
  </w:num>
  <w:num w:numId="4">
    <w:abstractNumId w:val="13"/>
  </w:num>
  <w:num w:numId="5">
    <w:abstractNumId w:val="34"/>
  </w:num>
  <w:num w:numId="6">
    <w:abstractNumId w:val="25"/>
  </w:num>
  <w:num w:numId="7">
    <w:abstractNumId w:val="20"/>
  </w:num>
  <w:num w:numId="8">
    <w:abstractNumId w:val="3"/>
  </w:num>
  <w:num w:numId="9">
    <w:abstractNumId w:val="23"/>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2"/>
  </w:num>
  <w:num w:numId="15">
    <w:abstractNumId w:val="9"/>
  </w:num>
  <w:num w:numId="16">
    <w:abstractNumId w:val="2"/>
  </w:num>
  <w:num w:numId="17">
    <w:abstractNumId w:val="32"/>
  </w:num>
  <w:num w:numId="18">
    <w:abstractNumId w:val="16"/>
  </w:num>
  <w:num w:numId="19">
    <w:abstractNumId w:val="15"/>
  </w:num>
  <w:num w:numId="20">
    <w:abstractNumId w:val="28"/>
  </w:num>
  <w:num w:numId="21">
    <w:abstractNumId w:val="21"/>
  </w:num>
  <w:num w:numId="22">
    <w:abstractNumId w:val="17"/>
  </w:num>
  <w:num w:numId="23">
    <w:abstractNumId w:val="10"/>
  </w:num>
  <w:num w:numId="24">
    <w:abstractNumId w:val="7"/>
  </w:num>
  <w:num w:numId="25">
    <w:abstractNumId w:val="30"/>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9"/>
  </w:num>
  <w:num w:numId="30">
    <w:abstractNumId w:val="39"/>
  </w:num>
  <w:num w:numId="31">
    <w:abstractNumId w:val="11"/>
  </w:num>
  <w:num w:numId="32">
    <w:abstractNumId w:val="35"/>
  </w:num>
  <w:num w:numId="33">
    <w:abstractNumId w:val="19"/>
  </w:num>
  <w:num w:numId="34">
    <w:abstractNumId w:val="19"/>
  </w:num>
  <w:num w:numId="35">
    <w:abstractNumId w:val="26"/>
  </w:num>
  <w:num w:numId="36">
    <w:abstractNumId w:val="5"/>
  </w:num>
  <w:num w:numId="37">
    <w:abstractNumId w:val="31"/>
  </w:num>
  <w:num w:numId="38">
    <w:abstractNumId w:val="4"/>
  </w:num>
  <w:num w:numId="39">
    <w:abstractNumId w:val="19"/>
  </w:num>
  <w:num w:numId="40">
    <w:abstractNumId w:val="41"/>
  </w:num>
  <w:num w:numId="41">
    <w:abstractNumId w:val="27"/>
  </w:num>
  <w:num w:numId="42">
    <w:abstractNumId w:val="18"/>
  </w:num>
  <w:num w:numId="43">
    <w:abstractNumId w:val="37"/>
  </w:num>
  <w:num w:numId="44">
    <w:abstractNumId w:val="38"/>
  </w:num>
  <w:num w:numId="45">
    <w:abstractNumId w:val="40"/>
  </w:num>
  <w:num w:numId="46">
    <w:abstractNumId w:val="24"/>
  </w:num>
  <w:num w:numId="47">
    <w:abstractNumId w:val="33"/>
  </w:num>
  <w:num w:numId="48">
    <w:abstractNumId w:val="12"/>
  </w:num>
  <w:num w:numId="49">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rules v:ext="edit">
        <o:r id="V:Rule1" type="connector" idref="#AutoShape 4"/>
        <o:r id="V:Rule2" type="connector" idref="#AutoShape 4"/>
      </o:rules>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5A5"/>
    <w:rsid w:val="0000159B"/>
    <w:rsid w:val="00002D8B"/>
    <w:rsid w:val="00004059"/>
    <w:rsid w:val="000100ED"/>
    <w:rsid w:val="00016294"/>
    <w:rsid w:val="00016866"/>
    <w:rsid w:val="00021927"/>
    <w:rsid w:val="0002610F"/>
    <w:rsid w:val="00026158"/>
    <w:rsid w:val="00027650"/>
    <w:rsid w:val="000313DA"/>
    <w:rsid w:val="000475A3"/>
    <w:rsid w:val="000507AD"/>
    <w:rsid w:val="000555DE"/>
    <w:rsid w:val="000563EB"/>
    <w:rsid w:val="000632BE"/>
    <w:rsid w:val="00070969"/>
    <w:rsid w:val="00082D4D"/>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4A70"/>
    <w:rsid w:val="001A4DDE"/>
    <w:rsid w:val="001A7BBA"/>
    <w:rsid w:val="001B3FAC"/>
    <w:rsid w:val="001B560F"/>
    <w:rsid w:val="001B7811"/>
    <w:rsid w:val="001E605B"/>
    <w:rsid w:val="001E6622"/>
    <w:rsid w:val="001E6656"/>
    <w:rsid w:val="001F056B"/>
    <w:rsid w:val="001F3F87"/>
    <w:rsid w:val="001F41D6"/>
    <w:rsid w:val="001F61BD"/>
    <w:rsid w:val="00200625"/>
    <w:rsid w:val="002023A9"/>
    <w:rsid w:val="00204564"/>
    <w:rsid w:val="0020618A"/>
    <w:rsid w:val="002114B5"/>
    <w:rsid w:val="00214D9B"/>
    <w:rsid w:val="002172F8"/>
    <w:rsid w:val="002208E5"/>
    <w:rsid w:val="00220CC8"/>
    <w:rsid w:val="00222C25"/>
    <w:rsid w:val="00226321"/>
    <w:rsid w:val="002354B7"/>
    <w:rsid w:val="00236CF0"/>
    <w:rsid w:val="0024161D"/>
    <w:rsid w:val="00241787"/>
    <w:rsid w:val="0024485C"/>
    <w:rsid w:val="00245329"/>
    <w:rsid w:val="0024744F"/>
    <w:rsid w:val="002539AC"/>
    <w:rsid w:val="00254215"/>
    <w:rsid w:val="00262A9F"/>
    <w:rsid w:val="002644DE"/>
    <w:rsid w:val="0026577B"/>
    <w:rsid w:val="00273595"/>
    <w:rsid w:val="00273987"/>
    <w:rsid w:val="002860D1"/>
    <w:rsid w:val="0029011F"/>
    <w:rsid w:val="00290860"/>
    <w:rsid w:val="00292A66"/>
    <w:rsid w:val="00295E5C"/>
    <w:rsid w:val="002A0CD1"/>
    <w:rsid w:val="002B2356"/>
    <w:rsid w:val="002B619C"/>
    <w:rsid w:val="002B75CD"/>
    <w:rsid w:val="002D1A24"/>
    <w:rsid w:val="002D21C5"/>
    <w:rsid w:val="002D66D2"/>
    <w:rsid w:val="002D6FBB"/>
    <w:rsid w:val="002D72EB"/>
    <w:rsid w:val="002F1C4F"/>
    <w:rsid w:val="002F26E9"/>
    <w:rsid w:val="002F28AA"/>
    <w:rsid w:val="002F4711"/>
    <w:rsid w:val="0030069B"/>
    <w:rsid w:val="00304E7B"/>
    <w:rsid w:val="00323336"/>
    <w:rsid w:val="00330A6A"/>
    <w:rsid w:val="00336447"/>
    <w:rsid w:val="00340458"/>
    <w:rsid w:val="00346EFA"/>
    <w:rsid w:val="00353D10"/>
    <w:rsid w:val="003604D5"/>
    <w:rsid w:val="00370956"/>
    <w:rsid w:val="003710A2"/>
    <w:rsid w:val="00376B35"/>
    <w:rsid w:val="00386618"/>
    <w:rsid w:val="00391221"/>
    <w:rsid w:val="00395BD2"/>
    <w:rsid w:val="003A3C06"/>
    <w:rsid w:val="003B6ED3"/>
    <w:rsid w:val="003C5B8F"/>
    <w:rsid w:val="003C6CFE"/>
    <w:rsid w:val="003D13E0"/>
    <w:rsid w:val="003D4F1A"/>
    <w:rsid w:val="003E2A25"/>
    <w:rsid w:val="003E2BD3"/>
    <w:rsid w:val="003E640D"/>
    <w:rsid w:val="003F07ED"/>
    <w:rsid w:val="003F52C9"/>
    <w:rsid w:val="00402441"/>
    <w:rsid w:val="00402575"/>
    <w:rsid w:val="004027E4"/>
    <w:rsid w:val="004140EA"/>
    <w:rsid w:val="004163A1"/>
    <w:rsid w:val="004213F3"/>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72B"/>
    <w:rsid w:val="004718E3"/>
    <w:rsid w:val="004738A5"/>
    <w:rsid w:val="00480B37"/>
    <w:rsid w:val="004918BF"/>
    <w:rsid w:val="00494852"/>
    <w:rsid w:val="0049783D"/>
    <w:rsid w:val="004A24B9"/>
    <w:rsid w:val="004A45AE"/>
    <w:rsid w:val="004A4785"/>
    <w:rsid w:val="004C07CD"/>
    <w:rsid w:val="004E35A4"/>
    <w:rsid w:val="004E4BC2"/>
    <w:rsid w:val="004F136B"/>
    <w:rsid w:val="004F6C15"/>
    <w:rsid w:val="004F7589"/>
    <w:rsid w:val="00500CD8"/>
    <w:rsid w:val="00501DB7"/>
    <w:rsid w:val="00517A20"/>
    <w:rsid w:val="005270D2"/>
    <w:rsid w:val="0053040F"/>
    <w:rsid w:val="00531E8F"/>
    <w:rsid w:val="0054418F"/>
    <w:rsid w:val="0054521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248"/>
    <w:rsid w:val="00595B56"/>
    <w:rsid w:val="0059790D"/>
    <w:rsid w:val="005A2745"/>
    <w:rsid w:val="005A6041"/>
    <w:rsid w:val="005A7634"/>
    <w:rsid w:val="005B7CE8"/>
    <w:rsid w:val="005C109B"/>
    <w:rsid w:val="005C293D"/>
    <w:rsid w:val="005D0CE2"/>
    <w:rsid w:val="005D3388"/>
    <w:rsid w:val="005E045B"/>
    <w:rsid w:val="005E118B"/>
    <w:rsid w:val="005E236E"/>
    <w:rsid w:val="005E48D4"/>
    <w:rsid w:val="005F6010"/>
    <w:rsid w:val="005F6637"/>
    <w:rsid w:val="006053F6"/>
    <w:rsid w:val="0060648B"/>
    <w:rsid w:val="006075D4"/>
    <w:rsid w:val="00613624"/>
    <w:rsid w:val="00616876"/>
    <w:rsid w:val="00621B31"/>
    <w:rsid w:val="00622C37"/>
    <w:rsid w:val="00635DA0"/>
    <w:rsid w:val="00637B0A"/>
    <w:rsid w:val="00640765"/>
    <w:rsid w:val="0064258C"/>
    <w:rsid w:val="00650068"/>
    <w:rsid w:val="00652F19"/>
    <w:rsid w:val="00654DE2"/>
    <w:rsid w:val="00661DD0"/>
    <w:rsid w:val="00663D27"/>
    <w:rsid w:val="00667839"/>
    <w:rsid w:val="006705B6"/>
    <w:rsid w:val="006733F7"/>
    <w:rsid w:val="006737D0"/>
    <w:rsid w:val="00674C80"/>
    <w:rsid w:val="00683A49"/>
    <w:rsid w:val="00690126"/>
    <w:rsid w:val="00693716"/>
    <w:rsid w:val="006A2B83"/>
    <w:rsid w:val="006A4FB9"/>
    <w:rsid w:val="006A723D"/>
    <w:rsid w:val="006C12A3"/>
    <w:rsid w:val="006C504E"/>
    <w:rsid w:val="006C53F0"/>
    <w:rsid w:val="006C5E4E"/>
    <w:rsid w:val="006C7D69"/>
    <w:rsid w:val="006D039D"/>
    <w:rsid w:val="006D4F2B"/>
    <w:rsid w:val="006E0A2D"/>
    <w:rsid w:val="006F5E20"/>
    <w:rsid w:val="00701FCD"/>
    <w:rsid w:val="0070564C"/>
    <w:rsid w:val="00706657"/>
    <w:rsid w:val="00714EED"/>
    <w:rsid w:val="00726DA3"/>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A7FBB"/>
    <w:rsid w:val="007B0FD2"/>
    <w:rsid w:val="007C0F9D"/>
    <w:rsid w:val="007C6497"/>
    <w:rsid w:val="007D53AA"/>
    <w:rsid w:val="007E4E3D"/>
    <w:rsid w:val="007E6413"/>
    <w:rsid w:val="007F1B6A"/>
    <w:rsid w:val="007F301D"/>
    <w:rsid w:val="008219F0"/>
    <w:rsid w:val="008247F8"/>
    <w:rsid w:val="00825F4B"/>
    <w:rsid w:val="0083480B"/>
    <w:rsid w:val="00836DB8"/>
    <w:rsid w:val="008376E2"/>
    <w:rsid w:val="00840A6B"/>
    <w:rsid w:val="008517FF"/>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0566"/>
    <w:rsid w:val="008C5C71"/>
    <w:rsid w:val="008C5DAF"/>
    <w:rsid w:val="008C5FE8"/>
    <w:rsid w:val="008C7842"/>
    <w:rsid w:val="008D091C"/>
    <w:rsid w:val="008D2EEF"/>
    <w:rsid w:val="008E1BD0"/>
    <w:rsid w:val="008E3A24"/>
    <w:rsid w:val="008F219B"/>
    <w:rsid w:val="00900C64"/>
    <w:rsid w:val="00907EF5"/>
    <w:rsid w:val="009126A3"/>
    <w:rsid w:val="00925030"/>
    <w:rsid w:val="00926247"/>
    <w:rsid w:val="00932B5B"/>
    <w:rsid w:val="00933177"/>
    <w:rsid w:val="00935CAE"/>
    <w:rsid w:val="0093722E"/>
    <w:rsid w:val="00937F81"/>
    <w:rsid w:val="0094345C"/>
    <w:rsid w:val="00943719"/>
    <w:rsid w:val="00951E86"/>
    <w:rsid w:val="009535D1"/>
    <w:rsid w:val="00960C76"/>
    <w:rsid w:val="00961D6B"/>
    <w:rsid w:val="00965027"/>
    <w:rsid w:val="009760C5"/>
    <w:rsid w:val="00980937"/>
    <w:rsid w:val="00983483"/>
    <w:rsid w:val="00990040"/>
    <w:rsid w:val="00993434"/>
    <w:rsid w:val="00997D5A"/>
    <w:rsid w:val="009A19A2"/>
    <w:rsid w:val="009A3132"/>
    <w:rsid w:val="009B1B98"/>
    <w:rsid w:val="009B3408"/>
    <w:rsid w:val="009B5312"/>
    <w:rsid w:val="009B7AFD"/>
    <w:rsid w:val="009C2061"/>
    <w:rsid w:val="009C47B4"/>
    <w:rsid w:val="009D1ECB"/>
    <w:rsid w:val="009D3B10"/>
    <w:rsid w:val="009D5E4F"/>
    <w:rsid w:val="009E0835"/>
    <w:rsid w:val="009E215B"/>
    <w:rsid w:val="009E6005"/>
    <w:rsid w:val="009E72AB"/>
    <w:rsid w:val="009F1574"/>
    <w:rsid w:val="009F57D2"/>
    <w:rsid w:val="00A0579B"/>
    <w:rsid w:val="00A12A30"/>
    <w:rsid w:val="00A13A5B"/>
    <w:rsid w:val="00A23D66"/>
    <w:rsid w:val="00A26375"/>
    <w:rsid w:val="00A344EB"/>
    <w:rsid w:val="00A36047"/>
    <w:rsid w:val="00A53D5F"/>
    <w:rsid w:val="00A53EAD"/>
    <w:rsid w:val="00A571CE"/>
    <w:rsid w:val="00A57AFA"/>
    <w:rsid w:val="00A60A94"/>
    <w:rsid w:val="00A61C56"/>
    <w:rsid w:val="00A6249B"/>
    <w:rsid w:val="00A67284"/>
    <w:rsid w:val="00A706AB"/>
    <w:rsid w:val="00A72A3E"/>
    <w:rsid w:val="00A75DE1"/>
    <w:rsid w:val="00A768E3"/>
    <w:rsid w:val="00A91E69"/>
    <w:rsid w:val="00AA196C"/>
    <w:rsid w:val="00AA2224"/>
    <w:rsid w:val="00AA4C3B"/>
    <w:rsid w:val="00AB0D27"/>
    <w:rsid w:val="00AB7892"/>
    <w:rsid w:val="00AC3394"/>
    <w:rsid w:val="00AC4D69"/>
    <w:rsid w:val="00AC5C4C"/>
    <w:rsid w:val="00AD2DF3"/>
    <w:rsid w:val="00AF0457"/>
    <w:rsid w:val="00AF12D9"/>
    <w:rsid w:val="00AF721B"/>
    <w:rsid w:val="00B0694F"/>
    <w:rsid w:val="00B1183C"/>
    <w:rsid w:val="00B12D69"/>
    <w:rsid w:val="00B13BBE"/>
    <w:rsid w:val="00B14BDC"/>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3E5A"/>
    <w:rsid w:val="00BC45A1"/>
    <w:rsid w:val="00BC4E9C"/>
    <w:rsid w:val="00BD4559"/>
    <w:rsid w:val="00BD6600"/>
    <w:rsid w:val="00BD6AA5"/>
    <w:rsid w:val="00BE04C3"/>
    <w:rsid w:val="00BE05C9"/>
    <w:rsid w:val="00BE0BA9"/>
    <w:rsid w:val="00BE1ED7"/>
    <w:rsid w:val="00BE5B1B"/>
    <w:rsid w:val="00BF64DF"/>
    <w:rsid w:val="00C047A4"/>
    <w:rsid w:val="00C13D42"/>
    <w:rsid w:val="00C14D27"/>
    <w:rsid w:val="00C20AE1"/>
    <w:rsid w:val="00C220BF"/>
    <w:rsid w:val="00C23354"/>
    <w:rsid w:val="00C23562"/>
    <w:rsid w:val="00C2450C"/>
    <w:rsid w:val="00C2500C"/>
    <w:rsid w:val="00C619D1"/>
    <w:rsid w:val="00C64E06"/>
    <w:rsid w:val="00C666C3"/>
    <w:rsid w:val="00C710ED"/>
    <w:rsid w:val="00C739F3"/>
    <w:rsid w:val="00C77986"/>
    <w:rsid w:val="00C85717"/>
    <w:rsid w:val="00C860AC"/>
    <w:rsid w:val="00C92300"/>
    <w:rsid w:val="00CA1491"/>
    <w:rsid w:val="00CA6606"/>
    <w:rsid w:val="00CB4206"/>
    <w:rsid w:val="00CB7DAA"/>
    <w:rsid w:val="00CC2A05"/>
    <w:rsid w:val="00CD61C5"/>
    <w:rsid w:val="00CE4C9D"/>
    <w:rsid w:val="00CF6D17"/>
    <w:rsid w:val="00D00FE8"/>
    <w:rsid w:val="00D0339D"/>
    <w:rsid w:val="00D05455"/>
    <w:rsid w:val="00D105A5"/>
    <w:rsid w:val="00D1066C"/>
    <w:rsid w:val="00D118A0"/>
    <w:rsid w:val="00D13194"/>
    <w:rsid w:val="00D134F8"/>
    <w:rsid w:val="00D21F02"/>
    <w:rsid w:val="00D22BC9"/>
    <w:rsid w:val="00D23F31"/>
    <w:rsid w:val="00D26152"/>
    <w:rsid w:val="00D27669"/>
    <w:rsid w:val="00D32BA2"/>
    <w:rsid w:val="00D36E9E"/>
    <w:rsid w:val="00D41D9A"/>
    <w:rsid w:val="00D4260A"/>
    <w:rsid w:val="00D46CB1"/>
    <w:rsid w:val="00D65319"/>
    <w:rsid w:val="00D74A67"/>
    <w:rsid w:val="00D84195"/>
    <w:rsid w:val="00D85950"/>
    <w:rsid w:val="00D9193E"/>
    <w:rsid w:val="00D92E83"/>
    <w:rsid w:val="00D940E2"/>
    <w:rsid w:val="00DA680B"/>
    <w:rsid w:val="00DB24A2"/>
    <w:rsid w:val="00DB567C"/>
    <w:rsid w:val="00DB623F"/>
    <w:rsid w:val="00DD3A77"/>
    <w:rsid w:val="00DE0A53"/>
    <w:rsid w:val="00DE5DF5"/>
    <w:rsid w:val="00DE6BEE"/>
    <w:rsid w:val="00DE7C2A"/>
    <w:rsid w:val="00E05DB2"/>
    <w:rsid w:val="00E072B5"/>
    <w:rsid w:val="00E11462"/>
    <w:rsid w:val="00E210FC"/>
    <w:rsid w:val="00E34479"/>
    <w:rsid w:val="00E36CD3"/>
    <w:rsid w:val="00E45BB3"/>
    <w:rsid w:val="00E547B7"/>
    <w:rsid w:val="00E57772"/>
    <w:rsid w:val="00E63C0C"/>
    <w:rsid w:val="00E663E8"/>
    <w:rsid w:val="00E7137B"/>
    <w:rsid w:val="00E7491E"/>
    <w:rsid w:val="00E81BB0"/>
    <w:rsid w:val="00E828FE"/>
    <w:rsid w:val="00E8570A"/>
    <w:rsid w:val="00E9112F"/>
    <w:rsid w:val="00E9326C"/>
    <w:rsid w:val="00EB2606"/>
    <w:rsid w:val="00EC3E2C"/>
    <w:rsid w:val="00EC6849"/>
    <w:rsid w:val="00ED1801"/>
    <w:rsid w:val="00EE3B16"/>
    <w:rsid w:val="00F10C5A"/>
    <w:rsid w:val="00F12D90"/>
    <w:rsid w:val="00F16957"/>
    <w:rsid w:val="00F22A56"/>
    <w:rsid w:val="00F22B60"/>
    <w:rsid w:val="00F3216A"/>
    <w:rsid w:val="00F334DB"/>
    <w:rsid w:val="00F356B6"/>
    <w:rsid w:val="00F5445A"/>
    <w:rsid w:val="00F60C72"/>
    <w:rsid w:val="00F63F78"/>
    <w:rsid w:val="00F65331"/>
    <w:rsid w:val="00F714DC"/>
    <w:rsid w:val="00F7249B"/>
    <w:rsid w:val="00F756DA"/>
    <w:rsid w:val="00F80CA0"/>
    <w:rsid w:val="00F82CD4"/>
    <w:rsid w:val="00F83E42"/>
    <w:rsid w:val="00F93B1C"/>
    <w:rsid w:val="00F946DE"/>
    <w:rsid w:val="00FA1733"/>
    <w:rsid w:val="00FB3D79"/>
    <w:rsid w:val="00FB3DAD"/>
    <w:rsid w:val="00FB7310"/>
    <w:rsid w:val="00FC3520"/>
    <w:rsid w:val="00FE1B72"/>
    <w:rsid w:val="00FF2B27"/>
    <w:rsid w:val="00FF5892"/>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oNotEmbedSmartTags/>
  <w:decimalSymbol w:val=","/>
  <w:listSeparator w:val=";"/>
  <w14:docId w14:val="6531D23D"/>
  <w15:chartTrackingRefBased/>
  <w15:docId w15:val="{685EFEA3-3A64-484A-A8A0-C6ED17CD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BA" w:eastAsia="hr-B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9"/>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10"/>
      </w:numPr>
      <w:contextualSpacing/>
    </w:pPr>
  </w:style>
  <w:style w:type="paragraph" w:styleId="List5">
    <w:name w:val="List 5"/>
    <w:basedOn w:val="Normal"/>
    <w:semiHidden/>
    <w:unhideWhenUsed/>
    <w:rsid w:val="00F714DC"/>
    <w:pPr>
      <w:widowControl/>
      <w:numPr>
        <w:numId w:val="11"/>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11"/>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12"/>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26"/>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57561541">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7" Type="http://schemas.openxmlformats.org/officeDocument/2006/relationships/endnotes" Target="endnotes.xml"/><Relationship Id="rId12" Type="http://schemas.openxmlformats.org/officeDocument/2006/relationships/hyperlink" Target="http://www.it.uu.se/edu/course/homepage/pvt/SRS.pdf" TargetMode="External"/><Relationship Id="rId17" Type="http://schemas.openxmlformats.org/officeDocument/2006/relationships/hyperlink" Target="http://www.it.uu.se/edu/course/homepage/pvt/SRS.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abilitynet.org/" TargetMode="External"/><Relationship Id="rId24" Type="http://schemas.openxmlformats.org/officeDocument/2006/relationships/hyperlink" Target="http://www.it.uu.se/edu/course/homepage/pvt/SRS.pdf" TargetMode="Externa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footer" Target="footer3.xml"/><Relationship Id="rId10" Type="http://schemas.openxmlformats.org/officeDocument/2006/relationships/hyperlink" Target="http://www.it.uu.se/edu/course/homepage/pvt/SRS.pdf" TargetMode="External"/><Relationship Id="rId19" Type="http://schemas.openxmlformats.org/officeDocument/2006/relationships/hyperlink" Target="http://www.it.uu.se/edu/course/homepage/pvt/SR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t.uu.se/edu/course/homepage/pvt/SRS.pdf" TargetMode="External"/><Relationship Id="rId22" Type="http://schemas.openxmlformats.org/officeDocument/2006/relationships/hyperlink" Target="http://www.it.uu.se/edu/course/homepage/pvt/SRS.pdf"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Temp\Rar$DIa0.620\V04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01421-7F77-4F5E-B21F-E7C008B9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V04_Specifikacija softverskih zahtjeva</Template>
  <TotalTime>293</TotalTime>
  <Pages>21</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24753</CharactersWithSpaces>
  <SharedDoc>false</SharedDoc>
  <HLinks>
    <vt:vector size="336" baseType="variant">
      <vt:variant>
        <vt:i4>2752570</vt:i4>
      </vt:variant>
      <vt:variant>
        <vt:i4>270</vt:i4>
      </vt:variant>
      <vt:variant>
        <vt:i4>0</vt:i4>
      </vt:variant>
      <vt:variant>
        <vt:i4>5</vt:i4>
      </vt:variant>
      <vt:variant>
        <vt:lpwstr>http://www.it.uu.se/edu/course/homepage/pvt/SRS.pdf</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2752570</vt:i4>
      </vt:variant>
      <vt:variant>
        <vt:i4>234</vt:i4>
      </vt:variant>
      <vt:variant>
        <vt:i4>0</vt:i4>
      </vt:variant>
      <vt:variant>
        <vt:i4>5</vt:i4>
      </vt:variant>
      <vt:variant>
        <vt:lpwstr>http://www.it.uu.se/edu/course/homepage/pvt/SRS.pdf</vt:lpwstr>
      </vt:variant>
      <vt:variant>
        <vt:lpwstr/>
      </vt:variant>
      <vt:variant>
        <vt:i4>5242955</vt:i4>
      </vt:variant>
      <vt:variant>
        <vt:i4>231</vt:i4>
      </vt:variant>
      <vt:variant>
        <vt:i4>0</vt:i4>
      </vt:variant>
      <vt:variant>
        <vt:i4>5</vt:i4>
      </vt:variant>
      <vt:variant>
        <vt:lpwstr>http://www.usabilitynet.org/</vt:lpwstr>
      </vt:variant>
      <vt:variant>
        <vt:lpwstr/>
      </vt:variant>
      <vt:variant>
        <vt:i4>2752570</vt:i4>
      </vt:variant>
      <vt:variant>
        <vt:i4>228</vt:i4>
      </vt:variant>
      <vt:variant>
        <vt:i4>0</vt:i4>
      </vt:variant>
      <vt:variant>
        <vt:i4>5</vt:i4>
      </vt:variant>
      <vt:variant>
        <vt:lpwstr>http://www.it.uu.se/edu/course/homepage/pvt/SRS.pdf</vt:lpwstr>
      </vt:variant>
      <vt:variant>
        <vt:lpwstr/>
      </vt:variant>
      <vt:variant>
        <vt:i4>3801127</vt:i4>
      </vt:variant>
      <vt:variant>
        <vt:i4>225</vt:i4>
      </vt:variant>
      <vt:variant>
        <vt:i4>0</vt:i4>
      </vt:variant>
      <vt:variant>
        <vt:i4>5</vt:i4>
      </vt:variant>
      <vt:variant>
        <vt:lpwstr>http://www.book2eat.ba/</vt:lpwstr>
      </vt:variant>
      <vt:variant>
        <vt:lpwstr/>
      </vt:variant>
      <vt:variant>
        <vt:i4>8192103</vt:i4>
      </vt:variant>
      <vt:variant>
        <vt:i4>222</vt:i4>
      </vt:variant>
      <vt:variant>
        <vt:i4>0</vt:i4>
      </vt:variant>
      <vt:variant>
        <vt:i4>5</vt:i4>
      </vt:variant>
      <vt:variant>
        <vt:lpwstr>http://redmine.fit.ba:91/redmine/attachments/download/1095/IEEEXplore-SRS-template.pdf</vt:lpwstr>
      </vt:variant>
      <vt:variant>
        <vt:lpwstr/>
      </vt:variant>
      <vt:variant>
        <vt:i4>8192103</vt:i4>
      </vt:variant>
      <vt:variant>
        <vt:i4>219</vt:i4>
      </vt:variant>
      <vt:variant>
        <vt:i4>0</vt:i4>
      </vt:variant>
      <vt:variant>
        <vt:i4>5</vt:i4>
      </vt:variant>
      <vt:variant>
        <vt:lpwstr>http://redmine.fit.ba:91/redmine/attachments/download/1095/IEEEXplore-SRS-template.pdf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8192103</vt:i4>
      </vt:variant>
      <vt:variant>
        <vt:i4>207</vt:i4>
      </vt:variant>
      <vt:variant>
        <vt:i4>0</vt:i4>
      </vt:variant>
      <vt:variant>
        <vt:i4>5</vt:i4>
      </vt:variant>
      <vt:variant>
        <vt:lpwstr>http://redmine.fit.ba:91/redmine/attachments/download/1095/IEEEXplore-SRS-template.pdf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Admin</cp:lastModifiedBy>
  <cp:revision>29</cp:revision>
  <cp:lastPrinted>2012-01-12T10:01:00Z</cp:lastPrinted>
  <dcterms:created xsi:type="dcterms:W3CDTF">2017-11-04T19:45:00Z</dcterms:created>
  <dcterms:modified xsi:type="dcterms:W3CDTF">2018-02-05T20:50:00Z</dcterms:modified>
</cp:coreProperties>
</file>